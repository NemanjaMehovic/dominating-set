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5160" w14:textId="548C14BC" w:rsidR="00F06BB2" w:rsidRPr="00536887" w:rsidRDefault="005F1BA5" w:rsidP="00F06BB2">
      <w:pPr>
        <w:pStyle w:val="Zaglavljenaslovnestrane"/>
        <w:rPr>
          <w:lang w:val="sr-Latn-RS"/>
        </w:rPr>
      </w:pPr>
      <w:r w:rsidRPr="00536887">
        <w:rPr>
          <w:lang w:val="sr-Latn-RS"/>
        </w:rPr>
        <w:t>Univerzitet u Beogradu</w:t>
      </w:r>
    </w:p>
    <w:p w14:paraId="52028632" w14:textId="0A2A87CB" w:rsidR="00586F2A" w:rsidRPr="00536887" w:rsidRDefault="005F1BA5" w:rsidP="00586F2A">
      <w:pPr>
        <w:pStyle w:val="Zaglavljenaslovnestrane"/>
        <w:rPr>
          <w:lang w:val="sr-Latn-RS"/>
        </w:rPr>
      </w:pPr>
      <w:r w:rsidRPr="00536887">
        <w:rPr>
          <w:lang w:val="sr-Latn-RS"/>
        </w:rPr>
        <w:t>Elektrotehnički fakultet</w:t>
      </w:r>
    </w:p>
    <w:p w14:paraId="45E32074" w14:textId="77777777" w:rsidR="00F06BB2" w:rsidRPr="00536887" w:rsidRDefault="00F06BB2" w:rsidP="00F06BB2">
      <w:pPr>
        <w:pStyle w:val="Osnovnitekst"/>
        <w:rPr>
          <w:lang w:val="sr-Latn-RS"/>
        </w:rPr>
      </w:pPr>
    </w:p>
    <w:p w14:paraId="3560D862" w14:textId="77777777" w:rsidR="00F06BB2" w:rsidRPr="00536887" w:rsidRDefault="00F06BB2" w:rsidP="00F06BB2">
      <w:pPr>
        <w:pStyle w:val="Osnovnitekst"/>
        <w:rPr>
          <w:lang w:val="sr-Latn-RS"/>
        </w:rPr>
      </w:pPr>
    </w:p>
    <w:p w14:paraId="5F5A0410" w14:textId="77777777" w:rsidR="00F06BB2" w:rsidRPr="00536887" w:rsidRDefault="008471DF" w:rsidP="00F06BB2">
      <w:pPr>
        <w:pStyle w:val="SlikeTabele"/>
        <w:rPr>
          <w:lang w:val="sr-Latn-RS"/>
        </w:rPr>
      </w:pPr>
      <w:r w:rsidRPr="00536887">
        <w:rPr>
          <w:noProof/>
          <w:lang w:val="sr-Latn-RS"/>
        </w:rPr>
        <w:drawing>
          <wp:inline distT="0" distB="0" distL="0" distR="0" wp14:anchorId="49CC3A8F" wp14:editId="3AEF609B">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1B5AB933" w14:textId="77777777" w:rsidR="00F06BB2" w:rsidRPr="00536887" w:rsidRDefault="00F06BB2" w:rsidP="00F06BB2">
      <w:pPr>
        <w:pStyle w:val="Osnovnitekst"/>
        <w:rPr>
          <w:lang w:val="sr-Latn-RS"/>
        </w:rPr>
      </w:pPr>
    </w:p>
    <w:p w14:paraId="027F95C6" w14:textId="77777777" w:rsidR="00F06BB2" w:rsidRPr="00536887" w:rsidRDefault="00F06BB2" w:rsidP="00F06BB2">
      <w:pPr>
        <w:pStyle w:val="Osnovnitekst"/>
        <w:rPr>
          <w:lang w:val="sr-Latn-RS"/>
        </w:rPr>
      </w:pPr>
    </w:p>
    <w:p w14:paraId="7005294C" w14:textId="77777777" w:rsidR="006B17BA" w:rsidRPr="00536887" w:rsidRDefault="00206174" w:rsidP="00F06BB2">
      <w:pPr>
        <w:pStyle w:val="Naslovteze"/>
        <w:rPr>
          <w:lang w:val="sr-Latn-RS"/>
        </w:rPr>
      </w:pPr>
      <w:r w:rsidRPr="00536887">
        <w:rPr>
          <w:lang w:val="sr-Latn-RS"/>
        </w:rPr>
        <w:t>Rešavanje problema dominirajućeg skupa</w:t>
      </w:r>
    </w:p>
    <w:p w14:paraId="73A181E7" w14:textId="1FA09F1F" w:rsidR="00F06BB2" w:rsidRPr="00536887" w:rsidRDefault="00206174" w:rsidP="00F06BB2">
      <w:pPr>
        <w:pStyle w:val="Naslovteze"/>
        <w:rPr>
          <w:lang w:val="sr-Latn-RS"/>
        </w:rPr>
      </w:pPr>
      <w:r w:rsidRPr="00536887">
        <w:rPr>
          <w:lang w:val="sr-Latn-RS"/>
        </w:rPr>
        <w:t>na programskom jeziku Java</w:t>
      </w:r>
    </w:p>
    <w:p w14:paraId="160164DF" w14:textId="765EC786" w:rsidR="00F06BB2" w:rsidRPr="00536887" w:rsidRDefault="005F1BA5" w:rsidP="00AE0461">
      <w:pPr>
        <w:pStyle w:val="Podnaslovteze"/>
        <w:rPr>
          <w:lang w:val="sr-Latn-RS"/>
        </w:rPr>
      </w:pPr>
      <w:r w:rsidRPr="00536887">
        <w:rPr>
          <w:lang w:val="sr-Latn-RS"/>
        </w:rPr>
        <w:t>Diplomski rad</w:t>
      </w:r>
    </w:p>
    <w:p w14:paraId="4E87836C" w14:textId="77777777" w:rsidR="00F06BB2" w:rsidRPr="00536887" w:rsidRDefault="00F06BB2" w:rsidP="00F06BB2">
      <w:pPr>
        <w:pStyle w:val="Osnovnitekst"/>
        <w:rPr>
          <w:lang w:val="sr-Latn-RS"/>
        </w:rPr>
      </w:pPr>
    </w:p>
    <w:p w14:paraId="3FC999DB" w14:textId="77777777" w:rsidR="00AE0461" w:rsidRPr="00536887" w:rsidRDefault="00AE0461" w:rsidP="00F06BB2">
      <w:pPr>
        <w:pStyle w:val="Osnovnitekst"/>
        <w:rPr>
          <w:lang w:val="sr-Latn-RS"/>
        </w:rPr>
      </w:pPr>
    </w:p>
    <w:p w14:paraId="3420354F" w14:textId="77777777" w:rsidR="00A3069A" w:rsidRPr="00536887" w:rsidRDefault="00A3069A" w:rsidP="00F06BB2">
      <w:pPr>
        <w:pStyle w:val="Osnovnitekst"/>
        <w:rPr>
          <w:lang w:val="sr-Latn-RS"/>
        </w:rPr>
      </w:pPr>
    </w:p>
    <w:p w14:paraId="52A9EDDE" w14:textId="77777777" w:rsidR="00F06BB2" w:rsidRPr="00536887" w:rsidRDefault="00F06BB2" w:rsidP="00F06BB2">
      <w:pPr>
        <w:pStyle w:val="Osnovnitekst"/>
        <w:rPr>
          <w:lang w:val="sr-Latn-RS"/>
        </w:rPr>
      </w:pPr>
    </w:p>
    <w:tbl>
      <w:tblPr>
        <w:tblW w:w="0" w:type="auto"/>
        <w:tblLook w:val="01E0" w:firstRow="1" w:lastRow="1" w:firstColumn="1" w:lastColumn="1" w:noHBand="0" w:noVBand="0"/>
      </w:tblPr>
      <w:tblGrid>
        <w:gridCol w:w="5920"/>
        <w:gridCol w:w="3934"/>
      </w:tblGrid>
      <w:tr w:rsidR="00A3069A" w:rsidRPr="00536887" w14:paraId="2355695D" w14:textId="77777777" w:rsidTr="003D6F8C">
        <w:tc>
          <w:tcPr>
            <w:tcW w:w="5920" w:type="dxa"/>
            <w:vAlign w:val="center"/>
          </w:tcPr>
          <w:p w14:paraId="5C173324" w14:textId="2F54A208" w:rsidR="00A3069A" w:rsidRPr="00536887" w:rsidRDefault="005F1BA5" w:rsidP="00AE0461">
            <w:pPr>
              <w:pStyle w:val="Naslovnakandidatimentor"/>
              <w:rPr>
                <w:lang w:val="sr-Latn-RS"/>
              </w:rPr>
            </w:pPr>
            <w:r w:rsidRPr="00536887">
              <w:rPr>
                <w:lang w:val="sr-Latn-RS"/>
              </w:rPr>
              <w:t>Mentor</w:t>
            </w:r>
            <w:r w:rsidR="00196C7A" w:rsidRPr="00536887">
              <w:rPr>
                <w:lang w:val="sr-Latn-RS"/>
              </w:rPr>
              <w:t>:</w:t>
            </w:r>
          </w:p>
        </w:tc>
        <w:tc>
          <w:tcPr>
            <w:tcW w:w="3934" w:type="dxa"/>
            <w:vAlign w:val="center"/>
          </w:tcPr>
          <w:p w14:paraId="0111CF96" w14:textId="0C4FCF85" w:rsidR="00A3069A" w:rsidRPr="00536887" w:rsidRDefault="005F1BA5" w:rsidP="00AE0461">
            <w:pPr>
              <w:pStyle w:val="Naslovnakandidatimentor"/>
              <w:rPr>
                <w:lang w:val="sr-Latn-RS"/>
              </w:rPr>
            </w:pPr>
            <w:r w:rsidRPr="00536887">
              <w:rPr>
                <w:lang w:val="sr-Latn-RS"/>
              </w:rPr>
              <w:t>Kandidat</w:t>
            </w:r>
            <w:r w:rsidR="00196C7A" w:rsidRPr="00536887">
              <w:rPr>
                <w:lang w:val="sr-Latn-RS"/>
              </w:rPr>
              <w:t>:</w:t>
            </w:r>
          </w:p>
        </w:tc>
      </w:tr>
      <w:tr w:rsidR="00A3069A" w:rsidRPr="00536887" w14:paraId="3A1E334E" w14:textId="77777777" w:rsidTr="003D6F8C">
        <w:trPr>
          <w:trHeight w:val="491"/>
        </w:trPr>
        <w:tc>
          <w:tcPr>
            <w:tcW w:w="5920" w:type="dxa"/>
            <w:vAlign w:val="center"/>
          </w:tcPr>
          <w:p w14:paraId="1EB7CD49" w14:textId="274DB199" w:rsidR="00A3069A" w:rsidRPr="00536887" w:rsidRDefault="00CD4A11" w:rsidP="00AE0461">
            <w:pPr>
              <w:pStyle w:val="Naslovnakandidatimentor"/>
              <w:rPr>
                <w:lang w:val="sr-Latn-RS"/>
              </w:rPr>
            </w:pPr>
            <w:r w:rsidRPr="00536887">
              <w:rPr>
                <w:lang w:val="sr-Latn-RS"/>
              </w:rPr>
              <w:t>doc</w:t>
            </w:r>
            <w:r w:rsidR="00196C7A" w:rsidRPr="00536887">
              <w:rPr>
                <w:lang w:val="sr-Latn-RS"/>
              </w:rPr>
              <w:t xml:space="preserve">. </w:t>
            </w:r>
            <w:r w:rsidRPr="00536887">
              <w:rPr>
                <w:lang w:val="sr-Latn-RS"/>
              </w:rPr>
              <w:t>dr Marko Mišić</w:t>
            </w:r>
          </w:p>
        </w:tc>
        <w:tc>
          <w:tcPr>
            <w:tcW w:w="3934" w:type="dxa"/>
            <w:vAlign w:val="center"/>
          </w:tcPr>
          <w:p w14:paraId="0C4B26DA" w14:textId="5035B426" w:rsidR="00A3069A" w:rsidRPr="00536887" w:rsidRDefault="005F1BA5" w:rsidP="00AE0461">
            <w:pPr>
              <w:pStyle w:val="Naslovnakandidatimentor"/>
              <w:rPr>
                <w:lang w:val="sr-Latn-RS"/>
              </w:rPr>
            </w:pPr>
            <w:r w:rsidRPr="00536887">
              <w:rPr>
                <w:lang w:val="sr-Latn-RS"/>
              </w:rPr>
              <w:t>Nemanja Mehović</w:t>
            </w:r>
            <w:r w:rsidR="00196C7A" w:rsidRPr="00536887">
              <w:rPr>
                <w:lang w:val="sr-Latn-RS"/>
              </w:rPr>
              <w:t xml:space="preserve"> </w:t>
            </w:r>
            <w:r w:rsidRPr="00536887">
              <w:rPr>
                <w:lang w:val="sr-Latn-RS"/>
              </w:rPr>
              <w:t>2018</w:t>
            </w:r>
            <w:r w:rsidR="00196C7A" w:rsidRPr="00536887">
              <w:rPr>
                <w:lang w:val="sr-Latn-RS"/>
              </w:rPr>
              <w:t>/</w:t>
            </w:r>
            <w:r w:rsidRPr="00536887">
              <w:rPr>
                <w:lang w:val="sr-Latn-RS"/>
              </w:rPr>
              <w:t>0452</w:t>
            </w:r>
          </w:p>
        </w:tc>
      </w:tr>
    </w:tbl>
    <w:p w14:paraId="5151A4D7" w14:textId="77777777" w:rsidR="00A3069A" w:rsidRPr="00536887" w:rsidRDefault="00A3069A" w:rsidP="00206174">
      <w:pPr>
        <w:pStyle w:val="Osnovnitekst"/>
        <w:ind w:firstLine="0"/>
        <w:rPr>
          <w:lang w:val="sr-Latn-RS"/>
        </w:rPr>
      </w:pPr>
    </w:p>
    <w:p w14:paraId="2601E990" w14:textId="65B82506" w:rsidR="00F06BB2" w:rsidRPr="00536887" w:rsidRDefault="007A0D63" w:rsidP="009D3544">
      <w:pPr>
        <w:pStyle w:val="Vremepredajeteze"/>
        <w:rPr>
          <w:lang w:val="sr-Latn-RS"/>
        </w:rPr>
        <w:sectPr w:rsidR="00F06BB2" w:rsidRPr="00536887" w:rsidSect="000824F7">
          <w:footerReference w:type="even" r:id="rId9"/>
          <w:footerReference w:type="default" r:id="rId10"/>
          <w:type w:val="continuous"/>
          <w:pgSz w:w="11906" w:h="16838"/>
          <w:pgMar w:top="1701" w:right="1134" w:bottom="1701" w:left="1134" w:header="709" w:footer="709" w:gutter="0"/>
          <w:cols w:space="720"/>
          <w:titlePg/>
        </w:sectPr>
      </w:pPr>
      <w:r w:rsidRPr="00536887">
        <w:rPr>
          <w:lang w:val="sr-Latn-RS"/>
        </w:rPr>
        <w:t>Beograd,</w:t>
      </w:r>
      <w:r w:rsidR="00A3069A" w:rsidRPr="00536887">
        <w:rPr>
          <w:lang w:val="sr-Latn-RS"/>
        </w:rPr>
        <w:t xml:space="preserve"> </w:t>
      </w:r>
      <w:r w:rsidR="00740111" w:rsidRPr="00536887">
        <w:rPr>
          <w:lang w:val="sr-Latn-RS"/>
        </w:rPr>
        <w:t>s</w:t>
      </w:r>
      <w:r w:rsidRPr="00536887">
        <w:rPr>
          <w:lang w:val="sr-Latn-RS"/>
        </w:rPr>
        <w:t>eptembar</w:t>
      </w:r>
      <w:r w:rsidR="00A3069A" w:rsidRPr="00536887">
        <w:rPr>
          <w:lang w:val="sr-Latn-RS"/>
        </w:rPr>
        <w:t xml:space="preserve"> 20</w:t>
      </w:r>
      <w:r w:rsidRPr="00536887">
        <w:rPr>
          <w:lang w:val="sr-Latn-RS"/>
        </w:rPr>
        <w:t>22</w:t>
      </w:r>
      <w:r w:rsidR="00A3069A" w:rsidRPr="00536887">
        <w:rPr>
          <w:lang w:val="sr-Latn-RS"/>
        </w:rPr>
        <w:t>.</w:t>
      </w:r>
    </w:p>
    <w:p w14:paraId="51302867" w14:textId="538FE49E" w:rsidR="000824F7" w:rsidRDefault="009D3544" w:rsidP="004973AB">
      <w:pPr>
        <w:pStyle w:val="SadrajLiteratura"/>
        <w:rPr>
          <w:lang w:val="sr-Latn-RS"/>
        </w:rPr>
      </w:pPr>
      <w:bookmarkStart w:id="0" w:name="_Toc114439823"/>
      <w:bookmarkStart w:id="1" w:name="_Toc114441114"/>
      <w:bookmarkStart w:id="2" w:name="_Toc114504314"/>
      <w:bookmarkStart w:id="3" w:name="_Toc114758490"/>
      <w:bookmarkStart w:id="4" w:name="_Toc114770361"/>
      <w:r w:rsidRPr="00536887">
        <w:rPr>
          <w:lang w:val="sr-Latn-RS"/>
        </w:rPr>
        <w:lastRenderedPageBreak/>
        <w:t>Sadržaj</w:t>
      </w:r>
      <w:bookmarkEnd w:id="0"/>
      <w:bookmarkEnd w:id="1"/>
      <w:bookmarkEnd w:id="2"/>
      <w:bookmarkEnd w:id="3"/>
      <w:bookmarkEnd w:id="4"/>
    </w:p>
    <w:p w14:paraId="44667E9E" w14:textId="181EFDC1" w:rsidR="00F80A67" w:rsidRDefault="00F80A67">
      <w:pPr>
        <w:pStyle w:val="TOC1"/>
        <w:tabs>
          <w:tab w:val="right" w:leader="dot" w:pos="9628"/>
        </w:tabs>
        <w:rPr>
          <w:rFonts w:asciiTheme="minorHAnsi" w:eastAsiaTheme="minorEastAsia" w:hAnsiTheme="minorHAnsi"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4770361" w:history="1">
        <w:r w:rsidRPr="00B74069">
          <w:rPr>
            <w:rStyle w:val="Hyperlink"/>
            <w:noProof/>
          </w:rPr>
          <w:t>Sadržaj</w:t>
        </w:r>
        <w:r>
          <w:rPr>
            <w:noProof/>
            <w:webHidden/>
          </w:rPr>
          <w:tab/>
        </w:r>
        <w:r>
          <w:rPr>
            <w:noProof/>
            <w:webHidden/>
          </w:rPr>
          <w:fldChar w:fldCharType="begin"/>
        </w:r>
        <w:r>
          <w:rPr>
            <w:noProof/>
            <w:webHidden/>
          </w:rPr>
          <w:instrText xml:space="preserve"> PAGEREF _Toc114770361 \h </w:instrText>
        </w:r>
        <w:r>
          <w:rPr>
            <w:noProof/>
            <w:webHidden/>
          </w:rPr>
        </w:r>
        <w:r>
          <w:rPr>
            <w:noProof/>
            <w:webHidden/>
          </w:rPr>
          <w:fldChar w:fldCharType="separate"/>
        </w:r>
        <w:r>
          <w:rPr>
            <w:noProof/>
            <w:webHidden/>
          </w:rPr>
          <w:t>2</w:t>
        </w:r>
        <w:r>
          <w:rPr>
            <w:noProof/>
            <w:webHidden/>
          </w:rPr>
          <w:fldChar w:fldCharType="end"/>
        </w:r>
      </w:hyperlink>
    </w:p>
    <w:p w14:paraId="2B143BC8" w14:textId="67122E82" w:rsidR="00F80A67"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GB" w:eastAsia="en-GB"/>
        </w:rPr>
      </w:pPr>
      <w:hyperlink w:anchor="_Toc114770362" w:history="1">
        <w:r w:rsidR="00F80A67" w:rsidRPr="00B74069">
          <w:rPr>
            <w:rStyle w:val="Hyperlink"/>
            <w:noProof/>
          </w:rPr>
          <w:t>1.</w:t>
        </w:r>
        <w:r w:rsidR="00F80A67">
          <w:rPr>
            <w:rFonts w:asciiTheme="minorHAnsi" w:eastAsiaTheme="minorEastAsia" w:hAnsiTheme="minorHAnsi" w:cstheme="minorBidi"/>
            <w:b w:val="0"/>
            <w:bCs w:val="0"/>
            <w:caps w:val="0"/>
            <w:noProof/>
            <w:sz w:val="22"/>
            <w:szCs w:val="22"/>
            <w:lang w:val="en-GB" w:eastAsia="en-GB"/>
          </w:rPr>
          <w:tab/>
        </w:r>
        <w:r w:rsidR="00F80A67" w:rsidRPr="00B74069">
          <w:rPr>
            <w:rStyle w:val="Hyperlink"/>
            <w:noProof/>
          </w:rPr>
          <w:t>Uvod</w:t>
        </w:r>
        <w:r w:rsidR="00F80A67">
          <w:rPr>
            <w:noProof/>
            <w:webHidden/>
          </w:rPr>
          <w:tab/>
        </w:r>
        <w:r w:rsidR="00F80A67">
          <w:rPr>
            <w:noProof/>
            <w:webHidden/>
          </w:rPr>
          <w:fldChar w:fldCharType="begin"/>
        </w:r>
        <w:r w:rsidR="00F80A67">
          <w:rPr>
            <w:noProof/>
            <w:webHidden/>
          </w:rPr>
          <w:instrText xml:space="preserve"> PAGEREF _Toc114770362 \h </w:instrText>
        </w:r>
        <w:r w:rsidR="00F80A67">
          <w:rPr>
            <w:noProof/>
            <w:webHidden/>
          </w:rPr>
        </w:r>
        <w:r w:rsidR="00F80A67">
          <w:rPr>
            <w:noProof/>
            <w:webHidden/>
          </w:rPr>
          <w:fldChar w:fldCharType="separate"/>
        </w:r>
        <w:r w:rsidR="00F80A67">
          <w:rPr>
            <w:noProof/>
            <w:webHidden/>
          </w:rPr>
          <w:t>3</w:t>
        </w:r>
        <w:r w:rsidR="00F80A67">
          <w:rPr>
            <w:noProof/>
            <w:webHidden/>
          </w:rPr>
          <w:fldChar w:fldCharType="end"/>
        </w:r>
      </w:hyperlink>
    </w:p>
    <w:p w14:paraId="42462CF7" w14:textId="70FED5B0" w:rsidR="00F80A67"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GB" w:eastAsia="en-GB"/>
        </w:rPr>
      </w:pPr>
      <w:hyperlink w:anchor="_Toc114770363" w:history="1">
        <w:r w:rsidR="00F80A67" w:rsidRPr="00B74069">
          <w:rPr>
            <w:rStyle w:val="Hyperlink"/>
            <w:noProof/>
          </w:rPr>
          <w:t>2.</w:t>
        </w:r>
        <w:r w:rsidR="00F80A67">
          <w:rPr>
            <w:rFonts w:asciiTheme="minorHAnsi" w:eastAsiaTheme="minorEastAsia" w:hAnsiTheme="minorHAnsi" w:cstheme="minorBidi"/>
            <w:b w:val="0"/>
            <w:bCs w:val="0"/>
            <w:caps w:val="0"/>
            <w:noProof/>
            <w:sz w:val="22"/>
            <w:szCs w:val="22"/>
            <w:lang w:val="en-GB" w:eastAsia="en-GB"/>
          </w:rPr>
          <w:tab/>
        </w:r>
        <w:r w:rsidR="00F80A67" w:rsidRPr="00B74069">
          <w:rPr>
            <w:rStyle w:val="Hyperlink"/>
            <w:noProof/>
          </w:rPr>
          <w:t>Dominirajući skup u teoriji grafova</w:t>
        </w:r>
        <w:r w:rsidR="00F80A67">
          <w:rPr>
            <w:noProof/>
            <w:webHidden/>
          </w:rPr>
          <w:tab/>
        </w:r>
        <w:r w:rsidR="00F80A67">
          <w:rPr>
            <w:noProof/>
            <w:webHidden/>
          </w:rPr>
          <w:fldChar w:fldCharType="begin"/>
        </w:r>
        <w:r w:rsidR="00F80A67">
          <w:rPr>
            <w:noProof/>
            <w:webHidden/>
          </w:rPr>
          <w:instrText xml:space="preserve"> PAGEREF _Toc114770363 \h </w:instrText>
        </w:r>
        <w:r w:rsidR="00F80A67">
          <w:rPr>
            <w:noProof/>
            <w:webHidden/>
          </w:rPr>
        </w:r>
        <w:r w:rsidR="00F80A67">
          <w:rPr>
            <w:noProof/>
            <w:webHidden/>
          </w:rPr>
          <w:fldChar w:fldCharType="separate"/>
        </w:r>
        <w:r w:rsidR="00F80A67">
          <w:rPr>
            <w:noProof/>
            <w:webHidden/>
          </w:rPr>
          <w:t>4</w:t>
        </w:r>
        <w:r w:rsidR="00F80A67">
          <w:rPr>
            <w:noProof/>
            <w:webHidden/>
          </w:rPr>
          <w:fldChar w:fldCharType="end"/>
        </w:r>
      </w:hyperlink>
    </w:p>
    <w:p w14:paraId="1937DA3F" w14:textId="66B79727"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64" w:history="1">
        <w:r w:rsidR="00F80A67" w:rsidRPr="00B74069">
          <w:rPr>
            <w:rStyle w:val="Hyperlink"/>
            <w:noProof/>
          </w:rPr>
          <w:t>2.1.</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Dominirajući skup</w:t>
        </w:r>
        <w:r w:rsidR="00F80A67">
          <w:rPr>
            <w:noProof/>
            <w:webHidden/>
          </w:rPr>
          <w:tab/>
        </w:r>
        <w:r w:rsidR="00F80A67">
          <w:rPr>
            <w:noProof/>
            <w:webHidden/>
          </w:rPr>
          <w:fldChar w:fldCharType="begin"/>
        </w:r>
        <w:r w:rsidR="00F80A67">
          <w:rPr>
            <w:noProof/>
            <w:webHidden/>
          </w:rPr>
          <w:instrText xml:space="preserve"> PAGEREF _Toc114770364 \h </w:instrText>
        </w:r>
        <w:r w:rsidR="00F80A67">
          <w:rPr>
            <w:noProof/>
            <w:webHidden/>
          </w:rPr>
        </w:r>
        <w:r w:rsidR="00F80A67">
          <w:rPr>
            <w:noProof/>
            <w:webHidden/>
          </w:rPr>
          <w:fldChar w:fldCharType="separate"/>
        </w:r>
        <w:r w:rsidR="00F80A67">
          <w:rPr>
            <w:noProof/>
            <w:webHidden/>
          </w:rPr>
          <w:t>4</w:t>
        </w:r>
        <w:r w:rsidR="00F80A67">
          <w:rPr>
            <w:noProof/>
            <w:webHidden/>
          </w:rPr>
          <w:fldChar w:fldCharType="end"/>
        </w:r>
      </w:hyperlink>
    </w:p>
    <w:p w14:paraId="0EBC668D" w14:textId="745D821A"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65" w:history="1">
        <w:r w:rsidR="00F80A67" w:rsidRPr="00B74069">
          <w:rPr>
            <w:rStyle w:val="Hyperlink"/>
            <w:noProof/>
          </w:rPr>
          <w:t>2.1.1.</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Pokrivanje skupa</w:t>
        </w:r>
        <w:r w:rsidR="00F80A67">
          <w:rPr>
            <w:noProof/>
            <w:webHidden/>
          </w:rPr>
          <w:tab/>
        </w:r>
        <w:r w:rsidR="00F80A67">
          <w:rPr>
            <w:noProof/>
            <w:webHidden/>
          </w:rPr>
          <w:fldChar w:fldCharType="begin"/>
        </w:r>
        <w:r w:rsidR="00F80A67">
          <w:rPr>
            <w:noProof/>
            <w:webHidden/>
          </w:rPr>
          <w:instrText xml:space="preserve"> PAGEREF _Toc114770365 \h </w:instrText>
        </w:r>
        <w:r w:rsidR="00F80A67">
          <w:rPr>
            <w:noProof/>
            <w:webHidden/>
          </w:rPr>
        </w:r>
        <w:r w:rsidR="00F80A67">
          <w:rPr>
            <w:noProof/>
            <w:webHidden/>
          </w:rPr>
          <w:fldChar w:fldCharType="separate"/>
        </w:r>
        <w:r w:rsidR="00F80A67">
          <w:rPr>
            <w:noProof/>
            <w:webHidden/>
          </w:rPr>
          <w:t>6</w:t>
        </w:r>
        <w:r w:rsidR="00F80A67">
          <w:rPr>
            <w:noProof/>
            <w:webHidden/>
          </w:rPr>
          <w:fldChar w:fldCharType="end"/>
        </w:r>
      </w:hyperlink>
    </w:p>
    <w:p w14:paraId="6CB6E385" w14:textId="513988B5"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66" w:history="1">
        <w:r w:rsidR="00F80A67" w:rsidRPr="00B74069">
          <w:rPr>
            <w:rStyle w:val="Hyperlink"/>
            <w:noProof/>
          </w:rPr>
          <w:t>2.1.2.</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L-redukcija</w:t>
        </w:r>
        <w:r w:rsidR="00F80A67">
          <w:rPr>
            <w:noProof/>
            <w:webHidden/>
          </w:rPr>
          <w:tab/>
        </w:r>
        <w:r w:rsidR="00F80A67">
          <w:rPr>
            <w:noProof/>
            <w:webHidden/>
          </w:rPr>
          <w:fldChar w:fldCharType="begin"/>
        </w:r>
        <w:r w:rsidR="00F80A67">
          <w:rPr>
            <w:noProof/>
            <w:webHidden/>
          </w:rPr>
          <w:instrText xml:space="preserve"> PAGEREF _Toc114770366 \h </w:instrText>
        </w:r>
        <w:r w:rsidR="00F80A67">
          <w:rPr>
            <w:noProof/>
            <w:webHidden/>
          </w:rPr>
        </w:r>
        <w:r w:rsidR="00F80A67">
          <w:rPr>
            <w:noProof/>
            <w:webHidden/>
          </w:rPr>
          <w:fldChar w:fldCharType="separate"/>
        </w:r>
        <w:r w:rsidR="00F80A67">
          <w:rPr>
            <w:noProof/>
            <w:webHidden/>
          </w:rPr>
          <w:t>6</w:t>
        </w:r>
        <w:r w:rsidR="00F80A67">
          <w:rPr>
            <w:noProof/>
            <w:webHidden/>
          </w:rPr>
          <w:fldChar w:fldCharType="end"/>
        </w:r>
      </w:hyperlink>
    </w:p>
    <w:p w14:paraId="3F435D47" w14:textId="4E60FFA5"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67" w:history="1">
        <w:r w:rsidR="00F80A67" w:rsidRPr="00B74069">
          <w:rPr>
            <w:rStyle w:val="Hyperlink"/>
            <w:noProof/>
          </w:rPr>
          <w:t>2.1.3.</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Primena dominirajućeg skupa</w:t>
        </w:r>
        <w:r w:rsidR="00F80A67">
          <w:rPr>
            <w:noProof/>
            <w:webHidden/>
          </w:rPr>
          <w:tab/>
        </w:r>
        <w:r w:rsidR="00F80A67">
          <w:rPr>
            <w:noProof/>
            <w:webHidden/>
          </w:rPr>
          <w:fldChar w:fldCharType="begin"/>
        </w:r>
        <w:r w:rsidR="00F80A67">
          <w:rPr>
            <w:noProof/>
            <w:webHidden/>
          </w:rPr>
          <w:instrText xml:space="preserve"> PAGEREF _Toc114770367 \h </w:instrText>
        </w:r>
        <w:r w:rsidR="00F80A67">
          <w:rPr>
            <w:noProof/>
            <w:webHidden/>
          </w:rPr>
        </w:r>
        <w:r w:rsidR="00F80A67">
          <w:rPr>
            <w:noProof/>
            <w:webHidden/>
          </w:rPr>
          <w:fldChar w:fldCharType="separate"/>
        </w:r>
        <w:r w:rsidR="00F80A67">
          <w:rPr>
            <w:noProof/>
            <w:webHidden/>
          </w:rPr>
          <w:t>6</w:t>
        </w:r>
        <w:r w:rsidR="00F80A67">
          <w:rPr>
            <w:noProof/>
            <w:webHidden/>
          </w:rPr>
          <w:fldChar w:fldCharType="end"/>
        </w:r>
      </w:hyperlink>
    </w:p>
    <w:p w14:paraId="165E3F4B" w14:textId="30ADA564"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68" w:history="1">
        <w:r w:rsidR="00F80A67" w:rsidRPr="00B74069">
          <w:rPr>
            <w:rStyle w:val="Hyperlink"/>
            <w:noProof/>
          </w:rPr>
          <w:t>2.2.</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Predmet i cilj istraživanja</w:t>
        </w:r>
        <w:r w:rsidR="00F80A67">
          <w:rPr>
            <w:noProof/>
            <w:webHidden/>
          </w:rPr>
          <w:tab/>
        </w:r>
        <w:r w:rsidR="00F80A67">
          <w:rPr>
            <w:noProof/>
            <w:webHidden/>
          </w:rPr>
          <w:fldChar w:fldCharType="begin"/>
        </w:r>
        <w:r w:rsidR="00F80A67">
          <w:rPr>
            <w:noProof/>
            <w:webHidden/>
          </w:rPr>
          <w:instrText xml:space="preserve"> PAGEREF _Toc114770368 \h </w:instrText>
        </w:r>
        <w:r w:rsidR="00F80A67">
          <w:rPr>
            <w:noProof/>
            <w:webHidden/>
          </w:rPr>
        </w:r>
        <w:r w:rsidR="00F80A67">
          <w:rPr>
            <w:noProof/>
            <w:webHidden/>
          </w:rPr>
          <w:fldChar w:fldCharType="separate"/>
        </w:r>
        <w:r w:rsidR="00F80A67">
          <w:rPr>
            <w:noProof/>
            <w:webHidden/>
          </w:rPr>
          <w:t>8</w:t>
        </w:r>
        <w:r w:rsidR="00F80A67">
          <w:rPr>
            <w:noProof/>
            <w:webHidden/>
          </w:rPr>
          <w:fldChar w:fldCharType="end"/>
        </w:r>
      </w:hyperlink>
    </w:p>
    <w:p w14:paraId="38AED333" w14:textId="1908D497" w:rsidR="00F80A67"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GB" w:eastAsia="en-GB"/>
        </w:rPr>
      </w:pPr>
      <w:hyperlink w:anchor="_Toc114770369" w:history="1">
        <w:r w:rsidR="00F80A67" w:rsidRPr="00B74069">
          <w:rPr>
            <w:rStyle w:val="Hyperlink"/>
            <w:noProof/>
          </w:rPr>
          <w:t>3.</w:t>
        </w:r>
        <w:r w:rsidR="00F80A67">
          <w:rPr>
            <w:rFonts w:asciiTheme="minorHAnsi" w:eastAsiaTheme="minorEastAsia" w:hAnsiTheme="minorHAnsi" w:cstheme="minorBidi"/>
            <w:b w:val="0"/>
            <w:bCs w:val="0"/>
            <w:caps w:val="0"/>
            <w:noProof/>
            <w:sz w:val="22"/>
            <w:szCs w:val="22"/>
            <w:lang w:val="en-GB" w:eastAsia="en-GB"/>
          </w:rPr>
          <w:tab/>
        </w:r>
        <w:r w:rsidR="00F80A67" w:rsidRPr="00B74069">
          <w:rPr>
            <w:rStyle w:val="Hyperlink"/>
            <w:noProof/>
          </w:rPr>
          <w:t>Analiza i detalji implementacija algoritma</w:t>
        </w:r>
        <w:r w:rsidR="00F80A67">
          <w:rPr>
            <w:noProof/>
            <w:webHidden/>
          </w:rPr>
          <w:tab/>
        </w:r>
        <w:r w:rsidR="00F80A67">
          <w:rPr>
            <w:noProof/>
            <w:webHidden/>
          </w:rPr>
          <w:fldChar w:fldCharType="begin"/>
        </w:r>
        <w:r w:rsidR="00F80A67">
          <w:rPr>
            <w:noProof/>
            <w:webHidden/>
          </w:rPr>
          <w:instrText xml:space="preserve"> PAGEREF _Toc114770369 \h </w:instrText>
        </w:r>
        <w:r w:rsidR="00F80A67">
          <w:rPr>
            <w:noProof/>
            <w:webHidden/>
          </w:rPr>
        </w:r>
        <w:r w:rsidR="00F80A67">
          <w:rPr>
            <w:noProof/>
            <w:webHidden/>
          </w:rPr>
          <w:fldChar w:fldCharType="separate"/>
        </w:r>
        <w:r w:rsidR="00F80A67">
          <w:rPr>
            <w:noProof/>
            <w:webHidden/>
          </w:rPr>
          <w:t>9</w:t>
        </w:r>
        <w:r w:rsidR="00F80A67">
          <w:rPr>
            <w:noProof/>
            <w:webHidden/>
          </w:rPr>
          <w:fldChar w:fldCharType="end"/>
        </w:r>
      </w:hyperlink>
    </w:p>
    <w:p w14:paraId="25E912C9" w14:textId="025B9983"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70" w:history="1">
        <w:r w:rsidR="00F80A67" w:rsidRPr="00B74069">
          <w:rPr>
            <w:rStyle w:val="Hyperlink"/>
            <w:noProof/>
          </w:rPr>
          <w:t>3.1.</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Impementacija grafa</w:t>
        </w:r>
        <w:r w:rsidR="00F80A67">
          <w:rPr>
            <w:noProof/>
            <w:webHidden/>
          </w:rPr>
          <w:tab/>
        </w:r>
        <w:r w:rsidR="00F80A67">
          <w:rPr>
            <w:noProof/>
            <w:webHidden/>
          </w:rPr>
          <w:fldChar w:fldCharType="begin"/>
        </w:r>
        <w:r w:rsidR="00F80A67">
          <w:rPr>
            <w:noProof/>
            <w:webHidden/>
          </w:rPr>
          <w:instrText xml:space="preserve"> PAGEREF _Toc114770370 \h </w:instrText>
        </w:r>
        <w:r w:rsidR="00F80A67">
          <w:rPr>
            <w:noProof/>
            <w:webHidden/>
          </w:rPr>
        </w:r>
        <w:r w:rsidR="00F80A67">
          <w:rPr>
            <w:noProof/>
            <w:webHidden/>
          </w:rPr>
          <w:fldChar w:fldCharType="separate"/>
        </w:r>
        <w:r w:rsidR="00F80A67">
          <w:rPr>
            <w:noProof/>
            <w:webHidden/>
          </w:rPr>
          <w:t>9</w:t>
        </w:r>
        <w:r w:rsidR="00F80A67">
          <w:rPr>
            <w:noProof/>
            <w:webHidden/>
          </w:rPr>
          <w:fldChar w:fldCharType="end"/>
        </w:r>
      </w:hyperlink>
    </w:p>
    <w:p w14:paraId="798278E4" w14:textId="27E9EC7E"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71" w:history="1">
        <w:r w:rsidR="00F80A67" w:rsidRPr="00B74069">
          <w:rPr>
            <w:rStyle w:val="Hyperlink"/>
            <w:noProof/>
          </w:rPr>
          <w:t>3.2.</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Pohlepan algoritam</w:t>
        </w:r>
        <w:r w:rsidR="00F80A67">
          <w:rPr>
            <w:noProof/>
            <w:webHidden/>
          </w:rPr>
          <w:tab/>
        </w:r>
        <w:r w:rsidR="00F80A67">
          <w:rPr>
            <w:noProof/>
            <w:webHidden/>
          </w:rPr>
          <w:fldChar w:fldCharType="begin"/>
        </w:r>
        <w:r w:rsidR="00F80A67">
          <w:rPr>
            <w:noProof/>
            <w:webHidden/>
          </w:rPr>
          <w:instrText xml:space="preserve"> PAGEREF _Toc114770371 \h </w:instrText>
        </w:r>
        <w:r w:rsidR="00F80A67">
          <w:rPr>
            <w:noProof/>
            <w:webHidden/>
          </w:rPr>
        </w:r>
        <w:r w:rsidR="00F80A67">
          <w:rPr>
            <w:noProof/>
            <w:webHidden/>
          </w:rPr>
          <w:fldChar w:fldCharType="separate"/>
        </w:r>
        <w:r w:rsidR="00F80A67">
          <w:rPr>
            <w:noProof/>
            <w:webHidden/>
          </w:rPr>
          <w:t>11</w:t>
        </w:r>
        <w:r w:rsidR="00F80A67">
          <w:rPr>
            <w:noProof/>
            <w:webHidden/>
          </w:rPr>
          <w:fldChar w:fldCharType="end"/>
        </w:r>
      </w:hyperlink>
    </w:p>
    <w:p w14:paraId="1D64B4CC" w14:textId="7B0FDF12"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72" w:history="1">
        <w:r w:rsidR="00F80A67" w:rsidRPr="00B74069">
          <w:rPr>
            <w:rStyle w:val="Hyperlink"/>
            <w:noProof/>
          </w:rPr>
          <w:t>3.2.1.</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Implementacija pohlepnog algoritma</w:t>
        </w:r>
        <w:r w:rsidR="00F80A67">
          <w:rPr>
            <w:noProof/>
            <w:webHidden/>
          </w:rPr>
          <w:tab/>
        </w:r>
        <w:r w:rsidR="00F80A67">
          <w:rPr>
            <w:noProof/>
            <w:webHidden/>
          </w:rPr>
          <w:fldChar w:fldCharType="begin"/>
        </w:r>
        <w:r w:rsidR="00F80A67">
          <w:rPr>
            <w:noProof/>
            <w:webHidden/>
          </w:rPr>
          <w:instrText xml:space="preserve"> PAGEREF _Toc114770372 \h </w:instrText>
        </w:r>
        <w:r w:rsidR="00F80A67">
          <w:rPr>
            <w:noProof/>
            <w:webHidden/>
          </w:rPr>
        </w:r>
        <w:r w:rsidR="00F80A67">
          <w:rPr>
            <w:noProof/>
            <w:webHidden/>
          </w:rPr>
          <w:fldChar w:fldCharType="separate"/>
        </w:r>
        <w:r w:rsidR="00F80A67">
          <w:rPr>
            <w:noProof/>
            <w:webHidden/>
          </w:rPr>
          <w:t>13</w:t>
        </w:r>
        <w:r w:rsidR="00F80A67">
          <w:rPr>
            <w:noProof/>
            <w:webHidden/>
          </w:rPr>
          <w:fldChar w:fldCharType="end"/>
        </w:r>
      </w:hyperlink>
    </w:p>
    <w:p w14:paraId="3B78B43A" w14:textId="0B5D9567"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73" w:history="1">
        <w:r w:rsidR="00F80A67" w:rsidRPr="00B74069">
          <w:rPr>
            <w:rStyle w:val="Hyperlink"/>
            <w:noProof/>
          </w:rPr>
          <w:t>3.3.</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Provera svih kombinacija</w:t>
        </w:r>
        <w:r w:rsidR="00F80A67">
          <w:rPr>
            <w:noProof/>
            <w:webHidden/>
          </w:rPr>
          <w:tab/>
        </w:r>
        <w:r w:rsidR="00F80A67">
          <w:rPr>
            <w:noProof/>
            <w:webHidden/>
          </w:rPr>
          <w:fldChar w:fldCharType="begin"/>
        </w:r>
        <w:r w:rsidR="00F80A67">
          <w:rPr>
            <w:noProof/>
            <w:webHidden/>
          </w:rPr>
          <w:instrText xml:space="preserve"> PAGEREF _Toc114770373 \h </w:instrText>
        </w:r>
        <w:r w:rsidR="00F80A67">
          <w:rPr>
            <w:noProof/>
            <w:webHidden/>
          </w:rPr>
        </w:r>
        <w:r w:rsidR="00F80A67">
          <w:rPr>
            <w:noProof/>
            <w:webHidden/>
          </w:rPr>
          <w:fldChar w:fldCharType="separate"/>
        </w:r>
        <w:r w:rsidR="00F80A67">
          <w:rPr>
            <w:noProof/>
            <w:webHidden/>
          </w:rPr>
          <w:t>13</w:t>
        </w:r>
        <w:r w:rsidR="00F80A67">
          <w:rPr>
            <w:noProof/>
            <w:webHidden/>
          </w:rPr>
          <w:fldChar w:fldCharType="end"/>
        </w:r>
      </w:hyperlink>
    </w:p>
    <w:p w14:paraId="20A6DECD" w14:textId="3243F118"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74" w:history="1">
        <w:r w:rsidR="00F80A67" w:rsidRPr="00B74069">
          <w:rPr>
            <w:rStyle w:val="Hyperlink"/>
            <w:noProof/>
          </w:rPr>
          <w:t>3.3.1.</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Implementacija provere svih kombinacija</w:t>
        </w:r>
        <w:r w:rsidR="00F80A67">
          <w:rPr>
            <w:noProof/>
            <w:webHidden/>
          </w:rPr>
          <w:tab/>
        </w:r>
        <w:r w:rsidR="00F80A67">
          <w:rPr>
            <w:noProof/>
            <w:webHidden/>
          </w:rPr>
          <w:fldChar w:fldCharType="begin"/>
        </w:r>
        <w:r w:rsidR="00F80A67">
          <w:rPr>
            <w:noProof/>
            <w:webHidden/>
          </w:rPr>
          <w:instrText xml:space="preserve"> PAGEREF _Toc114770374 \h </w:instrText>
        </w:r>
        <w:r w:rsidR="00F80A67">
          <w:rPr>
            <w:noProof/>
            <w:webHidden/>
          </w:rPr>
        </w:r>
        <w:r w:rsidR="00F80A67">
          <w:rPr>
            <w:noProof/>
            <w:webHidden/>
          </w:rPr>
          <w:fldChar w:fldCharType="separate"/>
        </w:r>
        <w:r w:rsidR="00F80A67">
          <w:rPr>
            <w:noProof/>
            <w:webHidden/>
          </w:rPr>
          <w:t>13</w:t>
        </w:r>
        <w:r w:rsidR="00F80A67">
          <w:rPr>
            <w:noProof/>
            <w:webHidden/>
          </w:rPr>
          <w:fldChar w:fldCharType="end"/>
        </w:r>
      </w:hyperlink>
    </w:p>
    <w:p w14:paraId="3CBE2E1F" w14:textId="798D14F4" w:rsidR="00F80A67" w:rsidRDefault="00000000">
      <w:pPr>
        <w:pStyle w:val="TOC2"/>
        <w:tabs>
          <w:tab w:val="left" w:pos="960"/>
          <w:tab w:val="right" w:leader="dot" w:pos="9628"/>
        </w:tabs>
        <w:rPr>
          <w:rFonts w:asciiTheme="minorHAnsi" w:eastAsiaTheme="minorEastAsia" w:hAnsiTheme="minorHAnsi" w:cstheme="minorBidi"/>
          <w:smallCaps w:val="0"/>
          <w:noProof/>
          <w:sz w:val="22"/>
          <w:szCs w:val="22"/>
          <w:lang w:val="en-GB" w:eastAsia="en-GB"/>
        </w:rPr>
      </w:pPr>
      <w:hyperlink w:anchor="_Toc114770375" w:history="1">
        <w:r w:rsidR="00F80A67" w:rsidRPr="00B74069">
          <w:rPr>
            <w:rStyle w:val="Hyperlink"/>
            <w:noProof/>
          </w:rPr>
          <w:t>3.4.</w:t>
        </w:r>
        <w:r w:rsidR="00F80A67">
          <w:rPr>
            <w:rFonts w:asciiTheme="minorHAnsi" w:eastAsiaTheme="minorEastAsia" w:hAnsiTheme="minorHAnsi" w:cstheme="minorBidi"/>
            <w:smallCaps w:val="0"/>
            <w:noProof/>
            <w:sz w:val="22"/>
            <w:szCs w:val="22"/>
            <w:lang w:val="en-GB" w:eastAsia="en-GB"/>
          </w:rPr>
          <w:tab/>
        </w:r>
        <w:r w:rsidR="00F80A67" w:rsidRPr="00B74069">
          <w:rPr>
            <w:rStyle w:val="Hyperlink"/>
            <w:noProof/>
          </w:rPr>
          <w:t>Rešenja koristeći algoritme za pokrivanje skupa</w:t>
        </w:r>
        <w:r w:rsidR="00F80A67">
          <w:rPr>
            <w:noProof/>
            <w:webHidden/>
          </w:rPr>
          <w:tab/>
        </w:r>
        <w:r w:rsidR="00F80A67">
          <w:rPr>
            <w:noProof/>
            <w:webHidden/>
          </w:rPr>
          <w:fldChar w:fldCharType="begin"/>
        </w:r>
        <w:r w:rsidR="00F80A67">
          <w:rPr>
            <w:noProof/>
            <w:webHidden/>
          </w:rPr>
          <w:instrText xml:space="preserve"> PAGEREF _Toc114770375 \h </w:instrText>
        </w:r>
        <w:r w:rsidR="00F80A67">
          <w:rPr>
            <w:noProof/>
            <w:webHidden/>
          </w:rPr>
        </w:r>
        <w:r w:rsidR="00F80A67">
          <w:rPr>
            <w:noProof/>
            <w:webHidden/>
          </w:rPr>
          <w:fldChar w:fldCharType="separate"/>
        </w:r>
        <w:r w:rsidR="00F80A67">
          <w:rPr>
            <w:noProof/>
            <w:webHidden/>
          </w:rPr>
          <w:t>14</w:t>
        </w:r>
        <w:r w:rsidR="00F80A67">
          <w:rPr>
            <w:noProof/>
            <w:webHidden/>
          </w:rPr>
          <w:fldChar w:fldCharType="end"/>
        </w:r>
      </w:hyperlink>
    </w:p>
    <w:p w14:paraId="66FC3852" w14:textId="13674416"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76" w:history="1">
        <w:r w:rsidR="00F80A67" w:rsidRPr="00B74069">
          <w:rPr>
            <w:rStyle w:val="Hyperlink"/>
            <w:noProof/>
          </w:rPr>
          <w:t>3.4.1.</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Trivijalno rešenje pokrivanje skupa</w:t>
        </w:r>
        <w:r w:rsidR="00F80A67">
          <w:rPr>
            <w:noProof/>
            <w:webHidden/>
          </w:rPr>
          <w:tab/>
        </w:r>
        <w:r w:rsidR="00F80A67">
          <w:rPr>
            <w:noProof/>
            <w:webHidden/>
          </w:rPr>
          <w:fldChar w:fldCharType="begin"/>
        </w:r>
        <w:r w:rsidR="00F80A67">
          <w:rPr>
            <w:noProof/>
            <w:webHidden/>
          </w:rPr>
          <w:instrText xml:space="preserve"> PAGEREF _Toc114770376 \h </w:instrText>
        </w:r>
        <w:r w:rsidR="00F80A67">
          <w:rPr>
            <w:noProof/>
            <w:webHidden/>
          </w:rPr>
        </w:r>
        <w:r w:rsidR="00F80A67">
          <w:rPr>
            <w:noProof/>
            <w:webHidden/>
          </w:rPr>
          <w:fldChar w:fldCharType="separate"/>
        </w:r>
        <w:r w:rsidR="00F80A67">
          <w:rPr>
            <w:noProof/>
            <w:webHidden/>
          </w:rPr>
          <w:t>15</w:t>
        </w:r>
        <w:r w:rsidR="00F80A67">
          <w:rPr>
            <w:noProof/>
            <w:webHidden/>
          </w:rPr>
          <w:fldChar w:fldCharType="end"/>
        </w:r>
      </w:hyperlink>
    </w:p>
    <w:p w14:paraId="7509928E" w14:textId="146DA17C"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77" w:history="1">
        <w:r w:rsidR="00F80A67" w:rsidRPr="00B74069">
          <w:rPr>
            <w:rStyle w:val="Hyperlink"/>
            <w:noProof/>
          </w:rPr>
          <w:t>3.4.2.</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Fomin et al. algoritam za pokrivanje skupa</w:t>
        </w:r>
        <w:r w:rsidR="00F80A67">
          <w:rPr>
            <w:noProof/>
            <w:webHidden/>
          </w:rPr>
          <w:tab/>
        </w:r>
        <w:r w:rsidR="00F80A67">
          <w:rPr>
            <w:noProof/>
            <w:webHidden/>
          </w:rPr>
          <w:fldChar w:fldCharType="begin"/>
        </w:r>
        <w:r w:rsidR="00F80A67">
          <w:rPr>
            <w:noProof/>
            <w:webHidden/>
          </w:rPr>
          <w:instrText xml:space="preserve"> PAGEREF _Toc114770377 \h </w:instrText>
        </w:r>
        <w:r w:rsidR="00F80A67">
          <w:rPr>
            <w:noProof/>
            <w:webHidden/>
          </w:rPr>
        </w:r>
        <w:r w:rsidR="00F80A67">
          <w:rPr>
            <w:noProof/>
            <w:webHidden/>
          </w:rPr>
          <w:fldChar w:fldCharType="separate"/>
        </w:r>
        <w:r w:rsidR="00F80A67">
          <w:rPr>
            <w:noProof/>
            <w:webHidden/>
          </w:rPr>
          <w:t>19</w:t>
        </w:r>
        <w:r w:rsidR="00F80A67">
          <w:rPr>
            <w:noProof/>
            <w:webHidden/>
          </w:rPr>
          <w:fldChar w:fldCharType="end"/>
        </w:r>
      </w:hyperlink>
    </w:p>
    <w:p w14:paraId="0B483997" w14:textId="358AA7F7" w:rsidR="00F80A67"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GB" w:eastAsia="en-GB"/>
        </w:rPr>
      </w:pPr>
      <w:hyperlink w:anchor="_Toc114770378" w:history="1">
        <w:r w:rsidR="00F80A67" w:rsidRPr="00B74069">
          <w:rPr>
            <w:rStyle w:val="Hyperlink"/>
            <w:noProof/>
          </w:rPr>
          <w:t>3.4.3.</w:t>
        </w:r>
        <w:r w:rsidR="00F80A67">
          <w:rPr>
            <w:rFonts w:asciiTheme="minorHAnsi" w:eastAsiaTheme="minorEastAsia" w:hAnsiTheme="minorHAnsi" w:cstheme="minorBidi"/>
            <w:i w:val="0"/>
            <w:iCs w:val="0"/>
            <w:noProof/>
            <w:sz w:val="22"/>
            <w:szCs w:val="22"/>
            <w:lang w:val="en-GB" w:eastAsia="en-GB"/>
          </w:rPr>
          <w:tab/>
        </w:r>
        <w:r w:rsidR="00F80A67" w:rsidRPr="00B74069">
          <w:rPr>
            <w:rStyle w:val="Hyperlink"/>
            <w:noProof/>
          </w:rPr>
          <w:t>Rooji et al. algoritam za pokrivanje skupa</w:t>
        </w:r>
        <w:r w:rsidR="00F80A67">
          <w:rPr>
            <w:noProof/>
            <w:webHidden/>
          </w:rPr>
          <w:tab/>
        </w:r>
        <w:r w:rsidR="00F80A67">
          <w:rPr>
            <w:noProof/>
            <w:webHidden/>
          </w:rPr>
          <w:fldChar w:fldCharType="begin"/>
        </w:r>
        <w:r w:rsidR="00F80A67">
          <w:rPr>
            <w:noProof/>
            <w:webHidden/>
          </w:rPr>
          <w:instrText xml:space="preserve"> PAGEREF _Toc114770378 \h </w:instrText>
        </w:r>
        <w:r w:rsidR="00F80A67">
          <w:rPr>
            <w:noProof/>
            <w:webHidden/>
          </w:rPr>
        </w:r>
        <w:r w:rsidR="00F80A67">
          <w:rPr>
            <w:noProof/>
            <w:webHidden/>
          </w:rPr>
          <w:fldChar w:fldCharType="separate"/>
        </w:r>
        <w:r w:rsidR="00F80A67">
          <w:rPr>
            <w:noProof/>
            <w:webHidden/>
          </w:rPr>
          <w:t>23</w:t>
        </w:r>
        <w:r w:rsidR="00F80A67">
          <w:rPr>
            <w:noProof/>
            <w:webHidden/>
          </w:rPr>
          <w:fldChar w:fldCharType="end"/>
        </w:r>
      </w:hyperlink>
    </w:p>
    <w:p w14:paraId="6CD60DD3" w14:textId="666BAF8C" w:rsidR="00F80A67"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GB" w:eastAsia="en-GB"/>
        </w:rPr>
      </w:pPr>
      <w:hyperlink w:anchor="_Toc114770379" w:history="1">
        <w:r w:rsidR="00F80A67" w:rsidRPr="00B74069">
          <w:rPr>
            <w:rStyle w:val="Hyperlink"/>
            <w:noProof/>
          </w:rPr>
          <w:t>4.</w:t>
        </w:r>
        <w:r w:rsidR="00F80A67">
          <w:rPr>
            <w:rFonts w:asciiTheme="minorHAnsi" w:eastAsiaTheme="minorEastAsia" w:hAnsiTheme="minorHAnsi" w:cstheme="minorBidi"/>
            <w:b w:val="0"/>
            <w:bCs w:val="0"/>
            <w:caps w:val="0"/>
            <w:noProof/>
            <w:sz w:val="22"/>
            <w:szCs w:val="22"/>
            <w:lang w:val="en-GB" w:eastAsia="en-GB"/>
          </w:rPr>
          <w:tab/>
        </w:r>
        <w:r w:rsidR="00F80A67" w:rsidRPr="00B74069">
          <w:rPr>
            <w:rStyle w:val="Hyperlink"/>
            <w:noProof/>
          </w:rPr>
          <w:t>Testiranje implementacija</w:t>
        </w:r>
        <w:r w:rsidR="00F80A67">
          <w:rPr>
            <w:noProof/>
            <w:webHidden/>
          </w:rPr>
          <w:tab/>
        </w:r>
        <w:r w:rsidR="00F80A67">
          <w:rPr>
            <w:noProof/>
            <w:webHidden/>
          </w:rPr>
          <w:fldChar w:fldCharType="begin"/>
        </w:r>
        <w:r w:rsidR="00F80A67">
          <w:rPr>
            <w:noProof/>
            <w:webHidden/>
          </w:rPr>
          <w:instrText xml:space="preserve"> PAGEREF _Toc114770379 \h </w:instrText>
        </w:r>
        <w:r w:rsidR="00F80A67">
          <w:rPr>
            <w:noProof/>
            <w:webHidden/>
          </w:rPr>
        </w:r>
        <w:r w:rsidR="00F80A67">
          <w:rPr>
            <w:noProof/>
            <w:webHidden/>
          </w:rPr>
          <w:fldChar w:fldCharType="separate"/>
        </w:r>
        <w:r w:rsidR="00F80A67">
          <w:rPr>
            <w:noProof/>
            <w:webHidden/>
          </w:rPr>
          <w:t>30</w:t>
        </w:r>
        <w:r w:rsidR="00F80A67">
          <w:rPr>
            <w:noProof/>
            <w:webHidden/>
          </w:rPr>
          <w:fldChar w:fldCharType="end"/>
        </w:r>
      </w:hyperlink>
    </w:p>
    <w:p w14:paraId="6ADD4BCA" w14:textId="394C8C76" w:rsidR="00F80A67"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GB" w:eastAsia="en-GB"/>
        </w:rPr>
      </w:pPr>
      <w:hyperlink w:anchor="_Toc114770380" w:history="1">
        <w:r w:rsidR="00F80A67" w:rsidRPr="00B74069">
          <w:rPr>
            <w:rStyle w:val="Hyperlink"/>
            <w:noProof/>
          </w:rPr>
          <w:t>5.</w:t>
        </w:r>
        <w:r w:rsidR="00F80A67">
          <w:rPr>
            <w:rFonts w:asciiTheme="minorHAnsi" w:eastAsiaTheme="minorEastAsia" w:hAnsiTheme="minorHAnsi" w:cstheme="minorBidi"/>
            <w:b w:val="0"/>
            <w:bCs w:val="0"/>
            <w:caps w:val="0"/>
            <w:noProof/>
            <w:sz w:val="22"/>
            <w:szCs w:val="22"/>
            <w:lang w:val="en-GB" w:eastAsia="en-GB"/>
          </w:rPr>
          <w:tab/>
        </w:r>
        <w:r w:rsidR="00F80A67" w:rsidRPr="00B74069">
          <w:rPr>
            <w:rStyle w:val="Hyperlink"/>
            <w:noProof/>
          </w:rPr>
          <w:t>Zaključak</w:t>
        </w:r>
        <w:r w:rsidR="00F80A67">
          <w:rPr>
            <w:noProof/>
            <w:webHidden/>
          </w:rPr>
          <w:tab/>
        </w:r>
        <w:r w:rsidR="00F80A67">
          <w:rPr>
            <w:noProof/>
            <w:webHidden/>
          </w:rPr>
          <w:fldChar w:fldCharType="begin"/>
        </w:r>
        <w:r w:rsidR="00F80A67">
          <w:rPr>
            <w:noProof/>
            <w:webHidden/>
          </w:rPr>
          <w:instrText xml:space="preserve"> PAGEREF _Toc114770380 \h </w:instrText>
        </w:r>
        <w:r w:rsidR="00F80A67">
          <w:rPr>
            <w:noProof/>
            <w:webHidden/>
          </w:rPr>
        </w:r>
        <w:r w:rsidR="00F80A67">
          <w:rPr>
            <w:noProof/>
            <w:webHidden/>
          </w:rPr>
          <w:fldChar w:fldCharType="separate"/>
        </w:r>
        <w:r w:rsidR="00F80A67">
          <w:rPr>
            <w:noProof/>
            <w:webHidden/>
          </w:rPr>
          <w:t>33</w:t>
        </w:r>
        <w:r w:rsidR="00F80A67">
          <w:rPr>
            <w:noProof/>
            <w:webHidden/>
          </w:rPr>
          <w:fldChar w:fldCharType="end"/>
        </w:r>
      </w:hyperlink>
    </w:p>
    <w:p w14:paraId="46B17334" w14:textId="4A3F1883" w:rsidR="00F80A67" w:rsidRDefault="00000000">
      <w:pPr>
        <w:pStyle w:val="TOC1"/>
        <w:tabs>
          <w:tab w:val="right" w:leader="dot" w:pos="9628"/>
        </w:tabs>
        <w:rPr>
          <w:rFonts w:asciiTheme="minorHAnsi" w:eastAsiaTheme="minorEastAsia" w:hAnsiTheme="minorHAnsi" w:cstheme="minorBidi"/>
          <w:b w:val="0"/>
          <w:bCs w:val="0"/>
          <w:caps w:val="0"/>
          <w:noProof/>
          <w:sz w:val="22"/>
          <w:szCs w:val="22"/>
          <w:lang w:val="en-GB" w:eastAsia="en-GB"/>
        </w:rPr>
      </w:pPr>
      <w:hyperlink w:anchor="_Toc114770381" w:history="1">
        <w:r w:rsidR="00F80A67" w:rsidRPr="00B74069">
          <w:rPr>
            <w:rStyle w:val="Hyperlink"/>
            <w:noProof/>
          </w:rPr>
          <w:t>Literatura</w:t>
        </w:r>
        <w:r w:rsidR="00F80A67">
          <w:rPr>
            <w:noProof/>
            <w:webHidden/>
          </w:rPr>
          <w:tab/>
        </w:r>
        <w:r w:rsidR="00F80A67">
          <w:rPr>
            <w:noProof/>
            <w:webHidden/>
          </w:rPr>
          <w:fldChar w:fldCharType="begin"/>
        </w:r>
        <w:r w:rsidR="00F80A67">
          <w:rPr>
            <w:noProof/>
            <w:webHidden/>
          </w:rPr>
          <w:instrText xml:space="preserve"> PAGEREF _Toc114770381 \h </w:instrText>
        </w:r>
        <w:r w:rsidR="00F80A67">
          <w:rPr>
            <w:noProof/>
            <w:webHidden/>
          </w:rPr>
        </w:r>
        <w:r w:rsidR="00F80A67">
          <w:rPr>
            <w:noProof/>
            <w:webHidden/>
          </w:rPr>
          <w:fldChar w:fldCharType="separate"/>
        </w:r>
        <w:r w:rsidR="00F80A67">
          <w:rPr>
            <w:noProof/>
            <w:webHidden/>
          </w:rPr>
          <w:t>34</w:t>
        </w:r>
        <w:r w:rsidR="00F80A67">
          <w:rPr>
            <w:noProof/>
            <w:webHidden/>
          </w:rPr>
          <w:fldChar w:fldCharType="end"/>
        </w:r>
      </w:hyperlink>
    </w:p>
    <w:p w14:paraId="52425C10" w14:textId="209D5E3F" w:rsidR="004973AB" w:rsidRPr="004973AB" w:rsidRDefault="00F80A67" w:rsidP="004973AB">
      <w:pPr>
        <w:pStyle w:val="Osnovnitekst"/>
        <w:rPr>
          <w:lang w:val="sr-Latn-RS"/>
        </w:rPr>
      </w:pPr>
      <w:r>
        <w:rPr>
          <w:b/>
          <w:bCs/>
          <w:caps/>
          <w:sz w:val="20"/>
          <w:szCs w:val="20"/>
          <w:lang w:val="sr-Latn-RS"/>
        </w:rPr>
        <w:fldChar w:fldCharType="end"/>
      </w:r>
    </w:p>
    <w:p w14:paraId="03ABAECA" w14:textId="2A42E53C" w:rsidR="009D3544" w:rsidRDefault="000824F7" w:rsidP="000824F7">
      <w:pPr>
        <w:pStyle w:val="Inivonaslova-Poglavlje"/>
        <w:rPr>
          <w:lang w:val="sr-Latn-RS"/>
        </w:rPr>
      </w:pPr>
      <w:bookmarkStart w:id="5" w:name="_Toc114439824"/>
      <w:bookmarkStart w:id="6" w:name="_Toc114441115"/>
      <w:bookmarkStart w:id="7" w:name="_Toc114504315"/>
      <w:bookmarkStart w:id="8" w:name="_Toc114758491"/>
      <w:bookmarkStart w:id="9" w:name="_Toc114770362"/>
      <w:r w:rsidRPr="00536887">
        <w:rPr>
          <w:lang w:val="sr-Latn-RS"/>
        </w:rPr>
        <w:lastRenderedPageBreak/>
        <w:t>Uvod</w:t>
      </w:r>
      <w:bookmarkEnd w:id="5"/>
      <w:bookmarkEnd w:id="6"/>
      <w:bookmarkEnd w:id="7"/>
      <w:bookmarkEnd w:id="8"/>
      <w:bookmarkEnd w:id="9"/>
    </w:p>
    <w:p w14:paraId="6421DE8E" w14:textId="3D157513" w:rsidR="002A6293" w:rsidRDefault="00977653" w:rsidP="002A6293">
      <w:pPr>
        <w:pStyle w:val="Osnovnitekst"/>
        <w:rPr>
          <w:lang w:val="sr-Latn-RS"/>
        </w:rPr>
      </w:pPr>
      <w:r>
        <w:rPr>
          <w:lang w:val="sr-Latn-RS"/>
        </w:rPr>
        <w:t xml:space="preserve">U teoriji grafova postoje mnogi problemi koji </w:t>
      </w:r>
      <w:r w:rsidR="00AD1CD0">
        <w:rPr>
          <w:lang w:val="sr-Latn-RS"/>
        </w:rPr>
        <w:t>su</w:t>
      </w:r>
      <w:r>
        <w:rPr>
          <w:lang w:val="sr-Latn-RS"/>
        </w:rPr>
        <w:t xml:space="preserve"> </w:t>
      </w:r>
      <w:r w:rsidRPr="00977653">
        <w:rPr>
          <w:lang w:val="sr-Latn-RS"/>
        </w:rPr>
        <w:t>NP</w:t>
      </w:r>
      <w:r>
        <w:rPr>
          <w:lang w:val="sr-Latn-RS"/>
        </w:rPr>
        <w:t xml:space="preserve">-kompletni. </w:t>
      </w:r>
      <w:r w:rsidR="002A6293">
        <w:rPr>
          <w:lang w:val="sr-Latn-RS"/>
        </w:rPr>
        <w:t xml:space="preserve">Za probleme ovog tipa je nemoguće naći egzaktna rešenja koja nisu eksponencijalne vremenske složenosti. </w:t>
      </w:r>
      <w:r w:rsidR="00F529CE">
        <w:rPr>
          <w:lang w:val="sr-Latn-RS"/>
        </w:rPr>
        <w:t>Primer jednog poznatog NP-kompletnog</w:t>
      </w:r>
      <w:r w:rsidR="002A6293">
        <w:rPr>
          <w:lang w:val="sr-Latn-RS"/>
        </w:rPr>
        <w:t xml:space="preserve"> problem</w:t>
      </w:r>
      <w:r w:rsidR="00F529CE">
        <w:rPr>
          <w:lang w:val="sr-Latn-RS"/>
        </w:rPr>
        <w:t xml:space="preserve"> je problem</w:t>
      </w:r>
      <w:r w:rsidR="002A6293">
        <w:rPr>
          <w:lang w:val="sr-Latn-RS"/>
        </w:rPr>
        <w:t xml:space="preserve"> trgovačkog putnika</w:t>
      </w:r>
      <w:r w:rsidR="00AD1CD0">
        <w:rPr>
          <w:lang w:val="sr-Latn-RS"/>
        </w:rPr>
        <w:t xml:space="preserve"> </w:t>
      </w:r>
      <w:r w:rsidR="002A6293">
        <w:rPr>
          <w:lang w:val="sr-Latn-RS"/>
        </w:rPr>
        <w:t>(</w:t>
      </w:r>
      <w:r w:rsidR="002A6293">
        <w:rPr>
          <w:i/>
          <w:iCs/>
          <w:lang w:val="sr-Latn-RS"/>
        </w:rPr>
        <w:t>traveling salesman problem</w:t>
      </w:r>
      <w:r w:rsidR="002A6293">
        <w:rPr>
          <w:lang w:val="sr-Latn-RS"/>
        </w:rPr>
        <w:t>)</w:t>
      </w:r>
      <w:r w:rsidR="00AD1CD0">
        <w:rPr>
          <w:lang w:val="sr-Latn-RS"/>
        </w:rPr>
        <w:t xml:space="preserve">. </w:t>
      </w:r>
      <w:r w:rsidR="002A6293">
        <w:rPr>
          <w:lang w:val="sr-Latn-RS"/>
        </w:rPr>
        <w:t xml:space="preserve">U ovom radu </w:t>
      </w:r>
      <w:r w:rsidR="00F35664">
        <w:rPr>
          <w:lang w:val="sr-Latn-RS"/>
        </w:rPr>
        <w:t>vršićemo analizu jednog drugog NP-kompletnog problema, a to je problem minimalnog dominirajućeg skupa. Takođe</w:t>
      </w:r>
      <w:r w:rsidR="00414F5C">
        <w:rPr>
          <w:lang w:val="sr-Latn-RS"/>
        </w:rPr>
        <w:t xml:space="preserve"> </w:t>
      </w:r>
      <w:r w:rsidR="00F529CE">
        <w:rPr>
          <w:lang w:val="sr-Latn-RS"/>
        </w:rPr>
        <w:t>analizira</w:t>
      </w:r>
      <w:r w:rsidR="00414F5C">
        <w:rPr>
          <w:lang w:val="sr-Latn-RS"/>
        </w:rPr>
        <w:t>ćemo</w:t>
      </w:r>
      <w:r w:rsidR="00F529CE">
        <w:rPr>
          <w:lang w:val="sr-Latn-RS"/>
        </w:rPr>
        <w:t xml:space="preserve"> i implementirati</w:t>
      </w:r>
      <w:r w:rsidR="00F35664">
        <w:rPr>
          <w:lang w:val="sr-Latn-RS"/>
        </w:rPr>
        <w:t xml:space="preserve"> pet algoritma za rešavanje samog </w:t>
      </w:r>
      <w:r w:rsidR="00F529CE">
        <w:rPr>
          <w:lang w:val="sr-Latn-RS"/>
        </w:rPr>
        <w:t>problema minimalnog dominirajućeg skupa</w:t>
      </w:r>
      <w:r w:rsidR="00F35664">
        <w:rPr>
          <w:lang w:val="sr-Latn-RS"/>
        </w:rPr>
        <w:t xml:space="preserve">. </w:t>
      </w:r>
      <w:r w:rsidR="00E33BF6">
        <w:rPr>
          <w:lang w:val="sr-Latn-RS"/>
        </w:rPr>
        <w:t xml:space="preserve">Problem minimalnog dominirajućeg skupa predstavlja samo jednu varijaciju </w:t>
      </w:r>
      <w:r w:rsidR="003941F5">
        <w:rPr>
          <w:lang w:val="sr-Latn-RS"/>
        </w:rPr>
        <w:t xml:space="preserve">problema dominirajućeg skupa. Cilj minimalnog dominirajućeg skupa je nalaženje </w:t>
      </w:r>
      <w:r w:rsidR="00414F5C">
        <w:rPr>
          <w:lang w:val="sr-Latn-RS"/>
        </w:rPr>
        <w:t>dominirajućeg skupa koji sadrži najmanji mogući broj elementa u sebi, a da se i dalje smatra dominirajućim skupom.</w:t>
      </w:r>
      <w:r w:rsidR="00BA294E">
        <w:rPr>
          <w:lang w:val="sr-Latn-RS"/>
        </w:rPr>
        <w:t xml:space="preserve"> U ovom radu pored teoretske analize vršićemo i testiranje implementacija samih algoritma.</w:t>
      </w:r>
    </w:p>
    <w:p w14:paraId="543C5526" w14:textId="1CD65A6E" w:rsidR="000E15BA" w:rsidRDefault="000E15BA" w:rsidP="002A6293">
      <w:pPr>
        <w:pStyle w:val="Osnovnitekst"/>
        <w:rPr>
          <w:lang w:val="sr-Latn-RS"/>
        </w:rPr>
      </w:pPr>
      <w:r>
        <w:rPr>
          <w:lang w:val="sr-Latn-RS"/>
        </w:rPr>
        <w:t xml:space="preserve">Sam rad je podeljen u pet poglavlja. </w:t>
      </w:r>
      <w:r w:rsidR="007B369F">
        <w:rPr>
          <w:lang w:val="sr-Latn-RS"/>
        </w:rPr>
        <w:t>Prvo poglavlje predstavlja uvod. U njemu imamo mali opis sam problema i kog je karaktera.</w:t>
      </w:r>
    </w:p>
    <w:p w14:paraId="6657E003" w14:textId="24E87EC6" w:rsidR="007B369F" w:rsidRDefault="007B369F" w:rsidP="002A6293">
      <w:pPr>
        <w:pStyle w:val="Osnovnitekst"/>
        <w:rPr>
          <w:lang w:val="sr-Latn-RS"/>
        </w:rPr>
      </w:pPr>
      <w:r>
        <w:rPr>
          <w:lang w:val="sr-Latn-RS"/>
        </w:rPr>
        <w:t xml:space="preserve">Drugo poglavlje je dominirajući skup u teoriji grafova. Ovo poglavlje je većim delom teorijska analiza uopšteno problema dominirajućeg skupa. U ovom poglavlju definišemo šta je dominirajući skup, koje varijacije problema postoje i </w:t>
      </w:r>
      <w:r w:rsidR="000C7644">
        <w:rPr>
          <w:lang w:val="sr-Latn-RS"/>
        </w:rPr>
        <w:t>neke primene problema u stvarnom životu. Takođe u ovom poglavlju definisaćemo vezu između dominirajućeg skupa i problema pokrivanje skupa koja će nam biti od koristi pri analizi mogućih algoritma za rešavanje minimalnog dominirajućeg skupa.</w:t>
      </w:r>
    </w:p>
    <w:p w14:paraId="06542C9A" w14:textId="550D12C9" w:rsidR="000C7644" w:rsidRDefault="000C7644" w:rsidP="002A6293">
      <w:pPr>
        <w:pStyle w:val="Osnovnitekst"/>
        <w:rPr>
          <w:lang w:val="sr-Latn-RS"/>
        </w:rPr>
      </w:pPr>
      <w:r>
        <w:rPr>
          <w:lang w:val="sr-Latn-RS"/>
        </w:rPr>
        <w:t>Treće poglavlje se bavi analizom i implementacijom algoritma koja smo odlučili da koristimo kao rešenja ovog problema. Samo poglavlje sadrži pet algoritma od koji je jedan aproksimacija tačnog rešenja, drugi trivijalna provera svih kombinacija i ostali su rešenja koristeći algoritam za pokrivanje skupa.</w:t>
      </w:r>
    </w:p>
    <w:p w14:paraId="71969630" w14:textId="12B1EAEC" w:rsidR="000C7644" w:rsidRDefault="000C7644" w:rsidP="002A6293">
      <w:pPr>
        <w:pStyle w:val="Osnovnitekst"/>
        <w:rPr>
          <w:lang w:val="sr-Latn-RS"/>
        </w:rPr>
      </w:pPr>
      <w:r>
        <w:rPr>
          <w:lang w:val="sr-Latn-RS"/>
        </w:rPr>
        <w:t xml:space="preserve">Četvrto poglavlje se odnosi na testiranje samih implementacija iz trećeg poglavlja. U ovom poglavlju ćemo videti kako </w:t>
      </w:r>
      <w:r w:rsidR="00FB51AB">
        <w:rPr>
          <w:lang w:val="sr-Latn-RS"/>
        </w:rPr>
        <w:t xml:space="preserve">algoritmi funkcionišu u stvarnosti i porediti ih. </w:t>
      </w:r>
    </w:p>
    <w:p w14:paraId="4E8E284D" w14:textId="223F3B3E" w:rsidR="00FB51AB" w:rsidRPr="002A6293" w:rsidRDefault="00FB51AB" w:rsidP="002A6293">
      <w:pPr>
        <w:pStyle w:val="Osnovnitekst"/>
        <w:rPr>
          <w:lang w:val="sr-Latn-RS"/>
        </w:rPr>
      </w:pPr>
      <w:r>
        <w:rPr>
          <w:lang w:val="sr-Latn-RS"/>
        </w:rPr>
        <w:t xml:space="preserve">Peto poglavlje je zaključak u njemu ćemo reći da li smo uspeli da uspešno pronađemo algoritam koji bi mogao da se koristi u praksi za rešavanje samog problem. </w:t>
      </w:r>
    </w:p>
    <w:p w14:paraId="432CC9A7" w14:textId="07B68BB1" w:rsidR="007A716A" w:rsidRDefault="000E52D2" w:rsidP="000E52D2">
      <w:pPr>
        <w:pStyle w:val="Inivonaslova-Poglavlje"/>
        <w:rPr>
          <w:lang w:val="sr-Latn-RS"/>
        </w:rPr>
      </w:pPr>
      <w:bookmarkStart w:id="10" w:name="_Toc114439825"/>
      <w:bookmarkStart w:id="11" w:name="_Toc114441116"/>
      <w:bookmarkStart w:id="12" w:name="_Toc114504316"/>
      <w:bookmarkStart w:id="13" w:name="_Toc114758492"/>
      <w:bookmarkStart w:id="14" w:name="_Toc114770363"/>
      <w:r w:rsidRPr="00536887">
        <w:rPr>
          <w:lang w:val="sr-Latn-RS"/>
        </w:rPr>
        <w:lastRenderedPageBreak/>
        <w:t>Dominirajući skup u teoriji grafova</w:t>
      </w:r>
      <w:bookmarkEnd w:id="10"/>
      <w:bookmarkEnd w:id="11"/>
      <w:bookmarkEnd w:id="12"/>
      <w:bookmarkEnd w:id="13"/>
      <w:bookmarkEnd w:id="14"/>
    </w:p>
    <w:p w14:paraId="694797B1" w14:textId="7FDBD3C3" w:rsidR="004238B7" w:rsidRDefault="001F6E12" w:rsidP="00146499">
      <w:pPr>
        <w:pStyle w:val="Osnovnitekst"/>
        <w:rPr>
          <w:lang w:val="sr-Latn-RS"/>
        </w:rPr>
      </w:pPr>
      <w:r>
        <w:rPr>
          <w:lang w:val="sr-Latn-RS"/>
        </w:rPr>
        <w:t xml:space="preserve">Neka </w:t>
      </w:r>
      <w:r>
        <w:rPr>
          <w:i/>
          <w:iCs/>
          <w:lang w:val="sr-Latn-RS"/>
        </w:rPr>
        <w:t xml:space="preserve">G = (V, E) </w:t>
      </w:r>
      <w:r>
        <w:rPr>
          <w:lang w:val="sr-Latn-RS"/>
        </w:rPr>
        <w:t xml:space="preserve">predstavlja graf sa </w:t>
      </w:r>
      <w:r w:rsidRPr="001F6E12">
        <w:rPr>
          <w:i/>
          <w:iCs/>
          <w:lang w:val="sr-Latn-RS"/>
        </w:rPr>
        <w:t>n</w:t>
      </w:r>
      <w:r>
        <w:rPr>
          <w:lang w:val="sr-Latn-RS"/>
        </w:rPr>
        <w:t xml:space="preserve"> čvora gde </w:t>
      </w:r>
      <w:r>
        <w:rPr>
          <w:i/>
          <w:iCs/>
          <w:lang w:val="sr-Latn-RS"/>
        </w:rPr>
        <w:t>V</w:t>
      </w:r>
      <w:r>
        <w:rPr>
          <w:lang w:val="sr-Latn-RS"/>
        </w:rPr>
        <w:t xml:space="preserve"> označava skup svih čvorova u grafu, a</w:t>
      </w:r>
      <w:r>
        <w:rPr>
          <w:i/>
          <w:iCs/>
          <w:lang w:val="sr-Latn-RS"/>
        </w:rPr>
        <w:t xml:space="preserve"> E</w:t>
      </w:r>
      <w:r>
        <w:rPr>
          <w:lang w:val="sr-Latn-RS"/>
        </w:rPr>
        <w:t xml:space="preserve"> označava sve veze u grafu.</w:t>
      </w:r>
      <w:r w:rsidR="004238B7">
        <w:rPr>
          <w:lang w:val="sr-Latn-RS"/>
        </w:rPr>
        <w:t xml:space="preserve"> Postoje različite vrste grafova, u ovom radu ćemo podrazumevati da radimo sa prostim grafovima osim ako se ne naglasi suprotno.</w:t>
      </w:r>
    </w:p>
    <w:p w14:paraId="2F57CF2F" w14:textId="47D114C6" w:rsidR="00146499" w:rsidRDefault="00146499" w:rsidP="00146499">
      <w:pPr>
        <w:pStyle w:val="SlikeTabele"/>
      </w:pPr>
      <w:r>
        <w:rPr>
          <w:noProof/>
        </w:rPr>
        <w:drawing>
          <wp:inline distT="0" distB="0" distL="0" distR="0" wp14:anchorId="17578AD7" wp14:editId="1DF7D5C8">
            <wp:extent cx="3323809" cy="2019048"/>
            <wp:effectExtent l="0" t="0" r="0" b="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3809" cy="2019048"/>
                    </a:xfrm>
                    <a:prstGeom prst="rect">
                      <a:avLst/>
                    </a:prstGeom>
                  </pic:spPr>
                </pic:pic>
              </a:graphicData>
            </a:graphic>
          </wp:inline>
        </w:drawing>
      </w:r>
    </w:p>
    <w:p w14:paraId="3B16D5D5" w14:textId="1E4E6D74" w:rsidR="00146499" w:rsidRDefault="00146499" w:rsidP="00146499">
      <w:pPr>
        <w:pStyle w:val="Oznakaslike"/>
      </w:pPr>
      <w:r>
        <w:t>Slika 2.0.1. Primer prostog grafa</w:t>
      </w:r>
    </w:p>
    <w:p w14:paraId="1883061A" w14:textId="39FE59D0" w:rsidR="00AD5C00" w:rsidRPr="00126BE7" w:rsidRDefault="00146499" w:rsidP="00126BE7">
      <w:pPr>
        <w:pStyle w:val="Osnovnitekst"/>
      </w:pPr>
      <w:r>
        <w:t>Glavne osobine prostog graf</w:t>
      </w:r>
      <w:r w:rsidR="007E3D73">
        <w:t>a, kao što možemo videti na slici 2.0.1.</w:t>
      </w:r>
      <w:r>
        <w:t xml:space="preserve"> </w:t>
      </w:r>
      <w:r w:rsidR="007E3D73">
        <w:t>je</w:t>
      </w:r>
      <w:r>
        <w:t xml:space="preserve"> to što ne sadrži petlje niti paralelne grane. Grane se smatraju paralelnim u slučaju ako spajaju dva ista čvora. Dok petljom se smatra svaka grana koja spaja čvor sa samim sobom.</w:t>
      </w:r>
      <w:r w:rsidR="001D1A9C" w:rsidRPr="00536887">
        <w:rPr>
          <w:lang w:val="sr-Latn-RS"/>
        </w:rPr>
        <w:t xml:space="preserve"> </w:t>
      </w:r>
    </w:p>
    <w:p w14:paraId="5C17D1C4" w14:textId="36EBD519" w:rsidR="00AD5C00" w:rsidRDefault="00AD5C00" w:rsidP="00AD5C00">
      <w:pPr>
        <w:pStyle w:val="IInivonaslova-Potpoglavlje"/>
      </w:pPr>
      <w:bookmarkStart w:id="15" w:name="_Toc114758493"/>
      <w:bookmarkStart w:id="16" w:name="_Toc114770364"/>
      <w:r>
        <w:t>Dominirajući skup</w:t>
      </w:r>
      <w:bookmarkEnd w:id="15"/>
      <w:bookmarkEnd w:id="16"/>
    </w:p>
    <w:p w14:paraId="7E10D6F4" w14:textId="758DCDA9" w:rsidR="006E395D" w:rsidRPr="00536887" w:rsidRDefault="00461316" w:rsidP="00AD1F37">
      <w:pPr>
        <w:pStyle w:val="Osnovnitekst"/>
        <w:rPr>
          <w:lang w:val="sr-Latn-RS"/>
        </w:rPr>
      </w:pPr>
      <w:r w:rsidRPr="00536887">
        <w:rPr>
          <w:lang w:val="sr-Latn-RS"/>
        </w:rPr>
        <w:t>S</w:t>
      </w:r>
      <w:r w:rsidR="00216990" w:rsidRPr="00536887">
        <w:rPr>
          <w:lang w:val="sr-Latn-RS"/>
        </w:rPr>
        <w:t xml:space="preserve">kup </w:t>
      </w:r>
      <w:r w:rsidR="00216990" w:rsidRPr="00536887">
        <w:rPr>
          <w:i/>
          <w:iCs/>
          <w:lang w:val="sr-Latn-RS"/>
        </w:rPr>
        <w:t>D</w:t>
      </w:r>
      <w:r w:rsidR="00216990" w:rsidRPr="00536887">
        <w:rPr>
          <w:lang w:val="sr-Latn-RS"/>
        </w:rPr>
        <w:t xml:space="preserve"> predstavlja dominirajući skup</w:t>
      </w:r>
      <w:r w:rsidR="00DF6D8D" w:rsidRPr="00536887">
        <w:rPr>
          <w:lang w:val="sr-Latn-RS"/>
        </w:rPr>
        <w:t xml:space="preserve"> ako je </w:t>
      </w:r>
      <w:r w:rsidR="00DF6D8D" w:rsidRPr="00536887">
        <w:rPr>
          <w:i/>
          <w:iCs/>
          <w:lang w:val="sr-Latn-RS"/>
        </w:rPr>
        <w:t xml:space="preserve">D </w:t>
      </w:r>
      <w:r w:rsidR="00DF6D8D" w:rsidRPr="00536887">
        <w:rPr>
          <w:lang w:val="sr-Latn-RS"/>
        </w:rPr>
        <w:t xml:space="preserve">podskup od </w:t>
      </w:r>
      <w:r w:rsidRPr="00536887">
        <w:rPr>
          <w:i/>
          <w:iCs/>
          <w:lang w:val="sr-Latn-RS"/>
        </w:rPr>
        <w:t xml:space="preserve">V </w:t>
      </w:r>
      <w:r w:rsidRPr="00536887">
        <w:rPr>
          <w:lang w:val="sr-Latn-RS"/>
        </w:rPr>
        <w:t>takav da svaki čvor koji nije u</w:t>
      </w:r>
      <w:r w:rsidRPr="00536887">
        <w:rPr>
          <w:i/>
          <w:iCs/>
          <w:lang w:val="sr-Latn-RS"/>
        </w:rPr>
        <w:t xml:space="preserve"> D</w:t>
      </w:r>
      <w:r w:rsidRPr="00536887">
        <w:rPr>
          <w:lang w:val="sr-Latn-RS"/>
        </w:rPr>
        <w:t xml:space="preserve"> je susedan barem jednom čvoru iz </w:t>
      </w:r>
      <w:r w:rsidRPr="00536887">
        <w:rPr>
          <w:i/>
          <w:iCs/>
          <w:lang w:val="sr-Latn-RS"/>
        </w:rPr>
        <w:t>D</w:t>
      </w:r>
      <w:r w:rsidRPr="00536887">
        <w:rPr>
          <w:lang w:val="sr-Latn-RS"/>
        </w:rPr>
        <w:t>.</w:t>
      </w:r>
      <w:r w:rsidR="00AD1F37" w:rsidRPr="00536887">
        <w:rPr>
          <w:lang w:val="sr-Latn-RS"/>
        </w:rPr>
        <w:t xml:space="preserve"> </w:t>
      </w:r>
      <w:r w:rsidR="006E395D" w:rsidRPr="00536887">
        <w:rPr>
          <w:lang w:val="sr-Latn-RS"/>
        </w:rPr>
        <w:t>Drugim rečima dominirajući skup možemo definisati sledećim formulama:</w:t>
      </w:r>
    </w:p>
    <w:p w14:paraId="000EE85A" w14:textId="69DAB1E3" w:rsidR="00E67BA6" w:rsidRPr="00536887" w:rsidRDefault="00D5487E" w:rsidP="00D5487E">
      <w:pPr>
        <w:pStyle w:val="Jednacine"/>
        <w:rPr>
          <w:lang w:val="sr-Latn-RS"/>
        </w:rPr>
      </w:pPr>
      <w:r w:rsidRPr="00536887">
        <w:rPr>
          <w:lang w:val="sr-Latn-RS"/>
        </w:rPr>
        <w:tab/>
      </w:r>
      <m:oMath>
        <m:r>
          <w:rPr>
            <w:rFonts w:ascii="Cambria Math" w:hAnsi="Cambria Math"/>
            <w:lang w:val="sr-Latn-RS"/>
          </w:rPr>
          <m:t>∀v∈V:N</m:t>
        </m:r>
        <m:d>
          <m:dPr>
            <m:ctrlPr>
              <w:rPr>
                <w:rFonts w:ascii="Cambria Math" w:hAnsi="Cambria Math"/>
                <w:i/>
                <w:lang w:val="sr-Latn-RS"/>
              </w:rPr>
            </m:ctrlPr>
          </m:dPr>
          <m:e>
            <m:r>
              <w:rPr>
                <w:rFonts w:ascii="Cambria Math" w:hAnsi="Cambria Math"/>
                <w:lang w:val="sr-Latn-RS"/>
              </w:rPr>
              <m:t>v</m:t>
            </m:r>
          </m:e>
        </m:d>
        <m:r>
          <w:rPr>
            <w:rFonts w:ascii="Cambria Math" w:hAnsi="Cambria Math"/>
            <w:lang w:val="sr-Latn-RS"/>
          </w:rPr>
          <m:t>=</m:t>
        </m:r>
        <m:d>
          <m:dPr>
            <m:begChr m:val="{"/>
            <m:endChr m:val="|"/>
            <m:ctrlPr>
              <w:rPr>
                <w:rFonts w:ascii="Cambria Math" w:hAnsi="Cambria Math"/>
                <w:i/>
                <w:lang w:val="sr-Latn-RS"/>
              </w:rPr>
            </m:ctrlPr>
          </m:dPr>
          <m:e>
            <m:r>
              <w:rPr>
                <w:rFonts w:ascii="Cambria Math" w:hAnsi="Cambria Math"/>
                <w:lang w:val="sr-Latn-RS"/>
              </w:rPr>
              <m:t xml:space="preserve">u∈V </m:t>
            </m:r>
            <m:ctrlPr>
              <w:rPr>
                <w:rFonts w:ascii="Cambria Math" w:hAnsi="Cambria Math"/>
                <w:lang w:val="sr-Latn-RS"/>
              </w:rPr>
            </m:ctrlPr>
          </m:e>
        </m:d>
        <m:r>
          <m:rPr>
            <m:sty m:val="p"/>
          </m:rPr>
          <w:rPr>
            <w:rFonts w:ascii="Cambria Math" w:hAnsi="Cambria Math"/>
            <w:lang w:val="sr-Latn-RS"/>
          </w:rPr>
          <m:t xml:space="preserve"> </m:t>
        </m:r>
        <m:d>
          <m:dPr>
            <m:ctrlPr>
              <w:rPr>
                <w:rFonts w:ascii="Cambria Math" w:hAnsi="Cambria Math"/>
                <w:lang w:val="sr-Latn-RS"/>
              </w:rPr>
            </m:ctrlPr>
          </m:dPr>
          <m:e>
            <m:r>
              <w:rPr>
                <w:rFonts w:ascii="Cambria Math" w:hAnsi="Cambria Math"/>
                <w:lang w:val="sr-Latn-RS"/>
              </w:rPr>
              <m:t>v</m:t>
            </m:r>
            <m:r>
              <m:rPr>
                <m:sty m:val="p"/>
              </m:rPr>
              <w:rPr>
                <w:rFonts w:ascii="Cambria Math" w:hAnsi="Cambria Math"/>
                <w:lang w:val="sr-Latn-RS"/>
              </w:rPr>
              <m:t xml:space="preserve">, </m:t>
            </m:r>
            <m:r>
              <w:rPr>
                <w:rFonts w:ascii="Cambria Math" w:hAnsi="Cambria Math"/>
                <w:lang w:val="sr-Latn-RS"/>
              </w:rPr>
              <m:t>u</m:t>
            </m:r>
          </m:e>
        </m:d>
        <m:r>
          <w:rPr>
            <w:rFonts w:ascii="Cambria Math" w:hAnsi="Cambria Math"/>
            <w:lang w:val="sr-Latn-RS"/>
          </w:rPr>
          <m:t>∈E} ∪{v}</m:t>
        </m:r>
      </m:oMath>
      <w:r w:rsidRPr="00536887">
        <w:rPr>
          <w:lang w:val="sr-Latn-RS"/>
        </w:rPr>
        <w:tab/>
      </w:r>
      <w:r w:rsidR="00E67BA6" w:rsidRPr="00536887">
        <w:rPr>
          <w:lang w:val="sr-Latn-RS"/>
        </w:rPr>
        <w:t>(2.</w:t>
      </w:r>
      <w:r w:rsidR="00AD5C00">
        <w:rPr>
          <w:lang w:val="sr-Latn-RS"/>
        </w:rPr>
        <w:t>1</w:t>
      </w:r>
      <w:r w:rsidRPr="00536887">
        <w:rPr>
          <w:lang w:val="sr-Latn-RS"/>
        </w:rPr>
        <w:t>.</w:t>
      </w:r>
      <w:r w:rsidR="00E67BA6" w:rsidRPr="00536887">
        <w:rPr>
          <w:lang w:val="sr-Latn-RS"/>
        </w:rPr>
        <w:t>1)</w:t>
      </w:r>
    </w:p>
    <w:p w14:paraId="25FE39FF" w14:textId="1288E916" w:rsidR="00670257" w:rsidRPr="00536887" w:rsidRDefault="00D5487E" w:rsidP="00670257">
      <w:pPr>
        <w:pStyle w:val="Jednacine"/>
        <w:rPr>
          <w:lang w:val="sr-Latn-RS"/>
        </w:rPr>
      </w:pPr>
      <w:r w:rsidRPr="00536887">
        <w:rPr>
          <w:lang w:val="sr-Latn-RS"/>
        </w:rPr>
        <w:tab/>
      </w:r>
      <m:oMath>
        <m:nary>
          <m:naryPr>
            <m:chr m:val="⋃"/>
            <m:limLoc m:val="subSup"/>
            <m:supHide m:val="1"/>
            <m:ctrlPr>
              <w:rPr>
                <w:rFonts w:ascii="Cambria Math" w:hAnsi="Cambria Math"/>
                <w:i/>
                <w:lang w:val="sr-Latn-RS"/>
              </w:rPr>
            </m:ctrlPr>
          </m:naryPr>
          <m:sub>
            <m:r>
              <w:rPr>
                <w:rFonts w:ascii="Cambria Math" w:hAnsi="Cambria Math"/>
                <w:lang w:val="sr-Latn-RS"/>
              </w:rPr>
              <m:t>v∈D</m:t>
            </m:r>
          </m:sub>
          <m:sup/>
          <m:e>
            <m:r>
              <w:rPr>
                <w:rFonts w:ascii="Cambria Math" w:hAnsi="Cambria Math"/>
                <w:lang w:val="sr-Latn-RS"/>
              </w:rPr>
              <m:t>N(v)</m:t>
            </m:r>
          </m:e>
        </m:nary>
        <m:r>
          <w:rPr>
            <w:rFonts w:ascii="Cambria Math" w:hAnsi="Cambria Math"/>
            <w:lang w:val="sr-Latn-RS"/>
          </w:rPr>
          <m:t>=V</m:t>
        </m:r>
      </m:oMath>
      <w:r w:rsidRPr="00536887">
        <w:rPr>
          <w:lang w:val="sr-Latn-RS"/>
        </w:rPr>
        <w:tab/>
        <w:t>(2.</w:t>
      </w:r>
      <w:r w:rsidR="00AD5C00">
        <w:rPr>
          <w:lang w:val="sr-Latn-RS"/>
        </w:rPr>
        <w:t>1</w:t>
      </w:r>
      <w:r w:rsidRPr="00536887">
        <w:rPr>
          <w:lang w:val="sr-Latn-RS"/>
        </w:rPr>
        <w:t>.2)</w:t>
      </w:r>
    </w:p>
    <w:p w14:paraId="115E4C06" w14:textId="328EBF22" w:rsidR="0079794E" w:rsidRPr="00536887" w:rsidRDefault="00967FFC" w:rsidP="00A86872">
      <w:pPr>
        <w:pStyle w:val="Osnovnitekst"/>
        <w:rPr>
          <w:lang w:val="sr-Latn-RS"/>
        </w:rPr>
      </w:pPr>
      <w:r>
        <w:rPr>
          <w:lang w:val="sr-Latn-RS"/>
        </w:rPr>
        <w:t>Broj dominacije (</w:t>
      </w:r>
      <w:r w:rsidRPr="00967FFC">
        <w:rPr>
          <w:i/>
          <w:iCs/>
          <w:lang w:val="sr-Latn-RS"/>
        </w:rPr>
        <w:t>domination</w:t>
      </w:r>
      <w:r>
        <w:rPr>
          <w:i/>
          <w:iCs/>
          <w:lang w:val="sr-Latn-RS"/>
        </w:rPr>
        <w:t xml:space="preserve"> number</w:t>
      </w:r>
      <w:r>
        <w:rPr>
          <w:lang w:val="sr-Latn-RS"/>
        </w:rPr>
        <w:t xml:space="preserve">) se predstavlja simbolom </w:t>
      </w:r>
      <w:r w:rsidRPr="00967FFC">
        <w:rPr>
          <w:lang w:val="sr-Latn-RS"/>
        </w:rPr>
        <w:t>γ(</w:t>
      </w:r>
      <w:r w:rsidRPr="00967FFC">
        <w:rPr>
          <w:i/>
          <w:iCs/>
          <w:lang w:val="sr-Latn-RS"/>
        </w:rPr>
        <w:t>G</w:t>
      </w:r>
      <w:r w:rsidRPr="00967FFC">
        <w:rPr>
          <w:lang w:val="sr-Latn-RS"/>
        </w:rPr>
        <w:t>)</w:t>
      </w:r>
      <w:r>
        <w:rPr>
          <w:lang w:val="sr-Latn-RS"/>
        </w:rPr>
        <w:t xml:space="preserve"> i predstavlja broj čvorova u minimalni dominirajući skup.</w:t>
      </w:r>
      <w:r w:rsidRPr="00967FFC">
        <w:rPr>
          <w:lang w:val="sr-Latn-RS"/>
        </w:rPr>
        <w:t xml:space="preserve"> </w:t>
      </w:r>
      <w:r w:rsidR="00B0227D" w:rsidRPr="00536887">
        <w:rPr>
          <w:lang w:val="sr-Latn-RS"/>
        </w:rPr>
        <w:t>Sam problem nalaženja dominirajućeg skupa predstavlja NP-kompletan</w:t>
      </w:r>
      <w:r w:rsidR="00F948A5" w:rsidRPr="00536887">
        <w:rPr>
          <w:lang w:val="sr-Latn-RS"/>
        </w:rPr>
        <w:t xml:space="preserve"> </w:t>
      </w:r>
      <w:r w:rsidR="00B0227D" w:rsidRPr="00536887">
        <w:rPr>
          <w:lang w:val="sr-Latn-RS"/>
        </w:rPr>
        <w:t>problem</w:t>
      </w:r>
      <w:r w:rsidR="00751325" w:rsidRPr="00536887">
        <w:rPr>
          <w:lang w:val="sr-Latn-RS"/>
        </w:rPr>
        <w:t>.</w:t>
      </w:r>
      <w:r w:rsidR="00626264" w:rsidRPr="00536887">
        <w:rPr>
          <w:lang w:val="sr-Latn-RS"/>
        </w:rPr>
        <w:t xml:space="preserve"> Dokaz </w:t>
      </w:r>
      <w:r w:rsidR="00264EA2" w:rsidRPr="00536887">
        <w:rPr>
          <w:lang w:val="sr-Latn-RS"/>
        </w:rPr>
        <w:t>ovoga</w:t>
      </w:r>
      <w:r w:rsidR="00626264" w:rsidRPr="00536887">
        <w:rPr>
          <w:lang w:val="sr-Latn-RS"/>
        </w:rPr>
        <w:t xml:space="preserve"> možemo naći u </w:t>
      </w:r>
      <w:r w:rsidR="009E11FC">
        <w:rPr>
          <w:lang w:val="sr-Latn-RS"/>
        </w:rPr>
        <w:fldChar w:fldCharType="begin"/>
      </w:r>
      <w:r w:rsidR="009E11FC">
        <w:rPr>
          <w:lang w:val="sr-Latn-RS"/>
        </w:rPr>
        <w:instrText xml:space="preserve"> REF _Ref114596872 \r \h </w:instrText>
      </w:r>
      <w:r w:rsidR="009E11FC">
        <w:rPr>
          <w:lang w:val="sr-Latn-RS"/>
        </w:rPr>
      </w:r>
      <w:r w:rsidR="009E11FC">
        <w:rPr>
          <w:lang w:val="sr-Latn-RS"/>
        </w:rPr>
        <w:fldChar w:fldCharType="separate"/>
      </w:r>
      <w:r w:rsidR="009E11FC">
        <w:rPr>
          <w:lang w:val="sr-Latn-RS"/>
        </w:rPr>
        <w:t>[1]</w:t>
      </w:r>
      <w:r w:rsidR="009E11FC">
        <w:rPr>
          <w:lang w:val="sr-Latn-RS"/>
        </w:rPr>
        <w:fldChar w:fldCharType="end"/>
      </w:r>
      <w:r w:rsidR="00626264" w:rsidRPr="00536887">
        <w:rPr>
          <w:lang w:val="sr-Latn-RS"/>
        </w:rPr>
        <w:t>.</w:t>
      </w:r>
      <w:r w:rsidR="00910D8E" w:rsidRPr="00536887">
        <w:rPr>
          <w:lang w:val="sr-Latn-RS"/>
        </w:rPr>
        <w:t xml:space="preserve"> </w:t>
      </w:r>
      <w:r w:rsidR="00626264" w:rsidRPr="00536887">
        <w:rPr>
          <w:lang w:val="sr-Latn-RS"/>
        </w:rPr>
        <w:t>Posledica ovoga je da</w:t>
      </w:r>
      <w:r w:rsidR="00910D8E" w:rsidRPr="00536887">
        <w:rPr>
          <w:lang w:val="sr-Latn-RS"/>
        </w:rPr>
        <w:t xml:space="preserve"> ne postoji </w:t>
      </w:r>
      <w:r w:rsidR="00751325" w:rsidRPr="00536887">
        <w:rPr>
          <w:lang w:val="sr-Latn-RS"/>
        </w:rPr>
        <w:t xml:space="preserve">algoritam za rešavanje problema koji nije eksponencijalne vremenske složenosti osim ako se ne </w:t>
      </w:r>
      <w:r w:rsidR="00751325" w:rsidRPr="00536887">
        <w:rPr>
          <w:lang w:val="sr-Latn-RS"/>
        </w:rPr>
        <w:lastRenderedPageBreak/>
        <w:t xml:space="preserve">dokaže da je </w:t>
      </w:r>
      <w:r w:rsidR="00751325" w:rsidRPr="00536887">
        <w:rPr>
          <w:i/>
          <w:iCs/>
          <w:lang w:val="sr-Latn-RS"/>
        </w:rPr>
        <w:t>NP=P</w:t>
      </w:r>
      <w:r w:rsidR="00751325" w:rsidRPr="00536887">
        <w:rPr>
          <w:lang w:val="sr-Latn-RS"/>
        </w:rPr>
        <w:t>.</w:t>
      </w:r>
      <w:r w:rsidR="00A86872" w:rsidRPr="00536887">
        <w:rPr>
          <w:lang w:val="sr-Latn-RS"/>
        </w:rPr>
        <w:t xml:space="preserve"> </w:t>
      </w:r>
      <w:r w:rsidR="0079794E" w:rsidRPr="00536887">
        <w:rPr>
          <w:lang w:val="sr-Latn-RS"/>
        </w:rPr>
        <w:t>Problem nalaženja dominirajućeg skupa ima više varijacija, od kojih su sledeće najpoznatije:</w:t>
      </w:r>
    </w:p>
    <w:p w14:paraId="7EF6B3DC" w14:textId="27644A54" w:rsidR="0065371B" w:rsidRPr="00536887" w:rsidRDefault="0080677D" w:rsidP="0080677D">
      <w:pPr>
        <w:pStyle w:val="Nabrajanje"/>
        <w:rPr>
          <w:lang w:val="sr-Latn-RS"/>
        </w:rPr>
      </w:pPr>
      <w:r w:rsidRPr="00536887">
        <w:rPr>
          <w:lang w:val="sr-Latn-RS"/>
        </w:rPr>
        <w:t xml:space="preserve">Minimalni dominirajući skup je osnovni oblik problema kod koga je cilj da nađemo skup </w:t>
      </w:r>
      <w:r w:rsidRPr="00536887">
        <w:rPr>
          <w:i/>
          <w:iCs/>
          <w:lang w:val="sr-Latn-RS"/>
        </w:rPr>
        <w:t xml:space="preserve">D </w:t>
      </w:r>
      <w:r w:rsidRPr="00536887">
        <w:rPr>
          <w:lang w:val="sr-Latn-RS"/>
        </w:rPr>
        <w:t xml:space="preserve">takav da sadrži što manje čvorova, a da </w:t>
      </w:r>
      <w:r w:rsidR="00264EA2" w:rsidRPr="00536887">
        <w:rPr>
          <w:lang w:val="sr-Latn-RS"/>
        </w:rPr>
        <w:t>i dalje</w:t>
      </w:r>
      <w:r w:rsidRPr="00536887">
        <w:rPr>
          <w:lang w:val="sr-Latn-RS"/>
        </w:rPr>
        <w:t xml:space="preserve"> zadovoljava sve uslove potrebne da bi bio dominirajući skup</w:t>
      </w:r>
      <w:r w:rsidR="00B4399B" w:rsidRPr="00536887">
        <w:rPr>
          <w:lang w:val="sr-Latn-RS"/>
        </w:rPr>
        <w:t>. O</w:t>
      </w:r>
      <w:r w:rsidR="00BC5B8E" w:rsidRPr="00536887">
        <w:rPr>
          <w:lang w:val="sr-Latn-RS"/>
        </w:rPr>
        <w:t xml:space="preserve">vaj uslov se nadalje neće spominjati u drugim varijacijama problema, ali </w:t>
      </w:r>
      <w:r w:rsidR="00264EA2" w:rsidRPr="00536887">
        <w:rPr>
          <w:lang w:val="sr-Latn-RS"/>
        </w:rPr>
        <w:t>i dalje</w:t>
      </w:r>
      <w:r w:rsidR="00BC5B8E" w:rsidRPr="00536887">
        <w:rPr>
          <w:lang w:val="sr-Latn-RS"/>
        </w:rPr>
        <w:t xml:space="preserve"> važi</w:t>
      </w:r>
      <w:r w:rsidRPr="00536887">
        <w:rPr>
          <w:lang w:val="sr-Latn-RS"/>
        </w:rPr>
        <w:t>.</w:t>
      </w:r>
    </w:p>
    <w:p w14:paraId="66E568E6" w14:textId="461186A2" w:rsidR="0080677D" w:rsidRPr="00536887" w:rsidRDefault="003B4904" w:rsidP="0080677D">
      <w:pPr>
        <w:pStyle w:val="Nabrajanje"/>
        <w:rPr>
          <w:lang w:val="sr-Latn-RS"/>
        </w:rPr>
      </w:pPr>
      <w:r w:rsidRPr="00536887">
        <w:rPr>
          <w:lang w:val="sr-Latn-RS"/>
        </w:rPr>
        <w:t>Povezani dominirajući skup</w:t>
      </w:r>
      <w:r w:rsidR="0038222C" w:rsidRPr="00536887">
        <w:rPr>
          <w:lang w:val="sr-Latn-RS"/>
        </w:rPr>
        <w:t>, koristi se za nalaženje obuhvatnog stabla (</w:t>
      </w:r>
      <w:r w:rsidR="0038222C" w:rsidRPr="00536887">
        <w:rPr>
          <w:i/>
          <w:iCs/>
          <w:lang w:val="sr-Latn-RS"/>
        </w:rPr>
        <w:t>spanning tree</w:t>
      </w:r>
      <w:r w:rsidR="0038222C" w:rsidRPr="00536887">
        <w:rPr>
          <w:lang w:val="sr-Latn-RS"/>
        </w:rPr>
        <w:t xml:space="preserve">) </w:t>
      </w:r>
      <w:r w:rsidR="0038222C" w:rsidRPr="00536887">
        <w:rPr>
          <w:i/>
          <w:iCs/>
          <w:lang w:val="sr-Latn-RS"/>
        </w:rPr>
        <w:t xml:space="preserve">T </w:t>
      </w:r>
      <w:r w:rsidR="0038222C" w:rsidRPr="00536887">
        <w:rPr>
          <w:lang w:val="sr-Latn-RS"/>
        </w:rPr>
        <w:t xml:space="preserve">takvog da sadrži najveći mogući broj listova. </w:t>
      </w:r>
      <w:r w:rsidR="00631969" w:rsidRPr="00536887">
        <w:rPr>
          <w:lang w:val="sr-Latn-RS"/>
        </w:rPr>
        <w:t xml:space="preserve">Konkretna definicija ove varijante problema je da bilo koji čvor iz </w:t>
      </w:r>
      <w:r w:rsidR="00631969" w:rsidRPr="00536887">
        <w:rPr>
          <w:i/>
          <w:iCs/>
          <w:lang w:val="sr-Latn-RS"/>
        </w:rPr>
        <w:t xml:space="preserve">D </w:t>
      </w:r>
      <w:r w:rsidR="00631969" w:rsidRPr="00536887">
        <w:rPr>
          <w:lang w:val="sr-Latn-RS"/>
        </w:rPr>
        <w:t xml:space="preserve">može stići do bilo kog drugog čvora iz </w:t>
      </w:r>
      <w:r w:rsidR="00631969" w:rsidRPr="00536887">
        <w:rPr>
          <w:i/>
          <w:iCs/>
          <w:lang w:val="sr-Latn-RS"/>
        </w:rPr>
        <w:t xml:space="preserve">D </w:t>
      </w:r>
      <w:r w:rsidR="00631969" w:rsidRPr="00536887">
        <w:rPr>
          <w:lang w:val="sr-Latn-RS"/>
        </w:rPr>
        <w:t xml:space="preserve">prateći putanju koja ne napušta </w:t>
      </w:r>
      <w:r w:rsidR="00631969" w:rsidRPr="00536887">
        <w:rPr>
          <w:i/>
          <w:iCs/>
          <w:lang w:val="sr-Latn-RS"/>
        </w:rPr>
        <w:t>D</w:t>
      </w:r>
      <w:r w:rsidR="000B5606">
        <w:rPr>
          <w:i/>
          <w:iCs/>
          <w:lang w:val="sr-Latn-RS"/>
        </w:rPr>
        <w:t xml:space="preserve"> </w:t>
      </w:r>
      <w:r w:rsidR="00A707B3" w:rsidRPr="00A707B3">
        <w:rPr>
          <w:lang w:val="sr-Latn-RS"/>
        </w:rPr>
        <w:fldChar w:fldCharType="begin"/>
      </w:r>
      <w:r w:rsidR="00A707B3" w:rsidRPr="00A707B3">
        <w:rPr>
          <w:lang w:val="sr-Latn-RS"/>
        </w:rPr>
        <w:instrText xml:space="preserve"> REF _Ref114584312 \r \h  \* MERGEFORMAT </w:instrText>
      </w:r>
      <w:r w:rsidR="00A707B3" w:rsidRPr="00A707B3">
        <w:rPr>
          <w:lang w:val="sr-Latn-RS"/>
        </w:rPr>
      </w:r>
      <w:r w:rsidR="00A707B3" w:rsidRPr="00A707B3">
        <w:rPr>
          <w:lang w:val="sr-Latn-RS"/>
        </w:rPr>
        <w:fldChar w:fldCharType="separate"/>
      </w:r>
      <w:r w:rsidR="00A707B3" w:rsidRPr="00A707B3">
        <w:rPr>
          <w:lang w:val="sr-Latn-RS"/>
        </w:rPr>
        <w:t>[2]</w:t>
      </w:r>
      <w:r w:rsidR="00A707B3" w:rsidRPr="00A707B3">
        <w:rPr>
          <w:lang w:val="sr-Latn-RS"/>
        </w:rPr>
        <w:fldChar w:fldCharType="end"/>
      </w:r>
      <w:r w:rsidR="00631969" w:rsidRPr="00536887">
        <w:rPr>
          <w:lang w:val="sr-Latn-RS"/>
        </w:rPr>
        <w:t>.</w:t>
      </w:r>
    </w:p>
    <w:p w14:paraId="011A4B2E" w14:textId="2966C6E6" w:rsidR="00CA3223" w:rsidRPr="00536887" w:rsidRDefault="00B91990" w:rsidP="00CA3223">
      <w:pPr>
        <w:pStyle w:val="Nabrajanje"/>
        <w:rPr>
          <w:i/>
          <w:iCs/>
          <w:lang w:val="sr-Latn-RS"/>
        </w:rPr>
      </w:pPr>
      <w:r w:rsidRPr="00536887">
        <w:rPr>
          <w:lang w:val="sr-Latn-RS"/>
        </w:rPr>
        <w:t>Ukup</w:t>
      </w:r>
      <w:r w:rsidR="00A506B4" w:rsidRPr="00536887">
        <w:rPr>
          <w:lang w:val="sr-Latn-RS"/>
        </w:rPr>
        <w:t>an</w:t>
      </w:r>
      <w:r w:rsidRPr="00536887">
        <w:rPr>
          <w:lang w:val="sr-Latn-RS"/>
        </w:rPr>
        <w:t xml:space="preserve"> dominirajući skup je skup čvorova takav da svi čvorovi u grafu, uključujući i čvorove </w:t>
      </w:r>
      <w:r w:rsidR="00BD157A" w:rsidRPr="00536887">
        <w:rPr>
          <w:lang w:val="sr-Latn-RS"/>
        </w:rPr>
        <w:t xml:space="preserve">koji pripadaju </w:t>
      </w:r>
      <w:r w:rsidRPr="00536887">
        <w:rPr>
          <w:lang w:val="sr-Latn-RS"/>
        </w:rPr>
        <w:t>dominirajuće</w:t>
      </w:r>
      <w:r w:rsidR="00BD157A" w:rsidRPr="00536887">
        <w:rPr>
          <w:lang w:val="sr-Latn-RS"/>
        </w:rPr>
        <w:t>m</w:t>
      </w:r>
      <w:r w:rsidRPr="00536887">
        <w:rPr>
          <w:lang w:val="sr-Latn-RS"/>
        </w:rPr>
        <w:t xml:space="preserve"> skup</w:t>
      </w:r>
      <w:r w:rsidR="00BD157A" w:rsidRPr="00536887">
        <w:rPr>
          <w:lang w:val="sr-Latn-RS"/>
        </w:rPr>
        <w:t>u</w:t>
      </w:r>
      <w:r w:rsidRPr="00536887">
        <w:rPr>
          <w:lang w:val="sr-Latn-RS"/>
        </w:rPr>
        <w:t xml:space="preserve"> </w:t>
      </w:r>
      <w:r w:rsidRPr="00536887">
        <w:rPr>
          <w:i/>
          <w:iCs/>
          <w:lang w:val="sr-Latn-RS"/>
        </w:rPr>
        <w:t>D</w:t>
      </w:r>
      <w:r w:rsidRPr="00536887">
        <w:rPr>
          <w:lang w:val="sr-Latn-RS"/>
        </w:rPr>
        <w:t xml:space="preserve">, imaju suseda </w:t>
      </w:r>
      <w:r w:rsidR="00BD157A" w:rsidRPr="00536887">
        <w:rPr>
          <w:lang w:val="sr-Latn-RS"/>
        </w:rPr>
        <w:t>koji pripada</w:t>
      </w:r>
      <w:r w:rsidRPr="00536887">
        <w:rPr>
          <w:lang w:val="sr-Latn-RS"/>
        </w:rPr>
        <w:t xml:space="preserve"> dominiraju</w:t>
      </w:r>
      <w:r w:rsidR="00BD157A" w:rsidRPr="00536887">
        <w:rPr>
          <w:lang w:val="sr-Latn-RS"/>
        </w:rPr>
        <w:t>ćem</w:t>
      </w:r>
      <w:r w:rsidRPr="00536887">
        <w:rPr>
          <w:lang w:val="sr-Latn-RS"/>
        </w:rPr>
        <w:t xml:space="preserve"> skup</w:t>
      </w:r>
      <w:r w:rsidR="00BD157A" w:rsidRPr="00536887">
        <w:rPr>
          <w:lang w:val="sr-Latn-RS"/>
        </w:rPr>
        <w:t>u</w:t>
      </w:r>
      <w:r w:rsidRPr="00536887">
        <w:rPr>
          <w:lang w:val="sr-Latn-RS"/>
        </w:rPr>
        <w:t xml:space="preserve"> </w:t>
      </w:r>
      <w:r w:rsidRPr="00536887">
        <w:rPr>
          <w:i/>
          <w:iCs/>
          <w:lang w:val="sr-Latn-RS"/>
        </w:rPr>
        <w:t>D</w:t>
      </w:r>
      <w:r w:rsidR="000B5606">
        <w:rPr>
          <w:i/>
          <w:iCs/>
          <w:lang w:val="sr-Latn-RS"/>
        </w:rPr>
        <w:t xml:space="preserve"> </w:t>
      </w:r>
      <w:r w:rsidR="00A707B3" w:rsidRPr="00EA364C">
        <w:rPr>
          <w:lang w:val="sr-Latn-RS"/>
        </w:rPr>
        <w:fldChar w:fldCharType="begin"/>
      </w:r>
      <w:r w:rsidR="00A707B3" w:rsidRPr="00EA364C">
        <w:rPr>
          <w:lang w:val="sr-Latn-RS"/>
        </w:rPr>
        <w:instrText xml:space="preserve"> REF _Ref114584343 \r \h </w:instrText>
      </w:r>
      <w:r w:rsidR="00EA364C" w:rsidRPr="00EA364C">
        <w:rPr>
          <w:lang w:val="sr-Latn-RS"/>
        </w:rPr>
        <w:instrText xml:space="preserve"> \* MERGEFORMAT </w:instrText>
      </w:r>
      <w:r w:rsidR="00A707B3" w:rsidRPr="00EA364C">
        <w:rPr>
          <w:lang w:val="sr-Latn-RS"/>
        </w:rPr>
      </w:r>
      <w:r w:rsidR="00A707B3" w:rsidRPr="00EA364C">
        <w:rPr>
          <w:lang w:val="sr-Latn-RS"/>
        </w:rPr>
        <w:fldChar w:fldCharType="separate"/>
      </w:r>
      <w:r w:rsidR="00A707B3" w:rsidRPr="00EA364C">
        <w:rPr>
          <w:lang w:val="sr-Latn-RS"/>
        </w:rPr>
        <w:t>[3]</w:t>
      </w:r>
      <w:r w:rsidR="00A707B3" w:rsidRPr="00EA364C">
        <w:rPr>
          <w:lang w:val="sr-Latn-RS"/>
        </w:rPr>
        <w:fldChar w:fldCharType="end"/>
      </w:r>
      <w:r w:rsidRPr="00536887">
        <w:rPr>
          <w:i/>
          <w:iCs/>
          <w:lang w:val="sr-Latn-RS"/>
        </w:rPr>
        <w:t>.</w:t>
      </w:r>
    </w:p>
    <w:p w14:paraId="2B436FCC" w14:textId="66E93B6C" w:rsidR="00B91990" w:rsidRPr="00536887" w:rsidRDefault="00B91990" w:rsidP="00B91990">
      <w:pPr>
        <w:pStyle w:val="Nabrajanje"/>
        <w:rPr>
          <w:lang w:val="sr-Latn-RS"/>
        </w:rPr>
      </w:pPr>
      <w:r w:rsidRPr="00536887">
        <w:rPr>
          <w:lang w:val="sr-Latn-RS"/>
        </w:rPr>
        <w:t>K-torka dom</w:t>
      </w:r>
      <w:r w:rsidR="002214D8" w:rsidRPr="00536887">
        <w:rPr>
          <w:lang w:val="sr-Latn-RS"/>
        </w:rPr>
        <w:t>inirajući skup</w:t>
      </w:r>
      <w:r w:rsidR="00B4399B" w:rsidRPr="00536887">
        <w:rPr>
          <w:lang w:val="sr-Latn-RS"/>
        </w:rPr>
        <w:t xml:space="preserve"> (</w:t>
      </w:r>
      <w:r w:rsidR="00B4399B" w:rsidRPr="00536887">
        <w:rPr>
          <w:i/>
          <w:iCs/>
          <w:lang w:val="sr-Latn-RS"/>
        </w:rPr>
        <w:t>K-tuple dominating set</w:t>
      </w:r>
      <w:r w:rsidR="00B4399B" w:rsidRPr="00536887">
        <w:rPr>
          <w:lang w:val="sr-Latn-RS"/>
        </w:rPr>
        <w:t xml:space="preserve"> )</w:t>
      </w:r>
      <w:r w:rsidR="002214D8" w:rsidRPr="00536887">
        <w:rPr>
          <w:lang w:val="sr-Latn-RS"/>
        </w:rPr>
        <w:t xml:space="preserve"> podrazumeva da svaki čvor </w:t>
      </w:r>
      <w:r w:rsidR="00BD157A" w:rsidRPr="00536887">
        <w:rPr>
          <w:lang w:val="sr-Latn-RS"/>
        </w:rPr>
        <w:t>koji pripada</w:t>
      </w:r>
      <w:r w:rsidR="002214D8" w:rsidRPr="00536887">
        <w:rPr>
          <w:lang w:val="sr-Latn-RS"/>
        </w:rPr>
        <w:t xml:space="preserve"> </w:t>
      </w:r>
      <w:r w:rsidR="00626907" w:rsidRPr="00536887">
        <w:rPr>
          <w:lang w:val="sr-Latn-RS"/>
        </w:rPr>
        <w:t xml:space="preserve">dominirajućem </w:t>
      </w:r>
      <w:r w:rsidR="002214D8" w:rsidRPr="00536887">
        <w:rPr>
          <w:lang w:val="sr-Latn-RS"/>
        </w:rPr>
        <w:t xml:space="preserve">skupu </w:t>
      </w:r>
      <w:r w:rsidR="002214D8" w:rsidRPr="00536887">
        <w:rPr>
          <w:i/>
          <w:iCs/>
          <w:lang w:val="sr-Latn-RS"/>
        </w:rPr>
        <w:t>D</w:t>
      </w:r>
      <w:r w:rsidR="002214D8" w:rsidRPr="00536887">
        <w:rPr>
          <w:lang w:val="sr-Latn-RS"/>
        </w:rPr>
        <w:t xml:space="preserve"> ima barem k suseda koji takođe </w:t>
      </w:r>
      <w:r w:rsidR="00BD157A" w:rsidRPr="00536887">
        <w:rPr>
          <w:lang w:val="sr-Latn-RS"/>
        </w:rPr>
        <w:t>pripadaju</w:t>
      </w:r>
      <w:r w:rsidR="002214D8" w:rsidRPr="00536887">
        <w:rPr>
          <w:lang w:val="sr-Latn-RS"/>
        </w:rPr>
        <w:t xml:space="preserve"> skupu </w:t>
      </w:r>
      <w:r w:rsidR="002214D8" w:rsidRPr="00536887">
        <w:rPr>
          <w:i/>
          <w:iCs/>
          <w:lang w:val="sr-Latn-RS"/>
        </w:rPr>
        <w:t>D</w:t>
      </w:r>
      <w:r w:rsidR="000B5606">
        <w:rPr>
          <w:i/>
          <w:iCs/>
          <w:lang w:val="sr-Latn-RS"/>
        </w:rPr>
        <w:t xml:space="preserve"> </w:t>
      </w:r>
      <w:r w:rsidR="00EA364C" w:rsidRPr="00EA364C">
        <w:rPr>
          <w:lang w:val="sr-Latn-RS"/>
        </w:rPr>
        <w:fldChar w:fldCharType="begin"/>
      </w:r>
      <w:r w:rsidR="00EA364C" w:rsidRPr="00EA364C">
        <w:rPr>
          <w:lang w:val="sr-Latn-RS"/>
        </w:rPr>
        <w:instrText xml:space="preserve"> REF _Ref114584376 \r \h  \* MERGEFORMAT </w:instrText>
      </w:r>
      <w:r w:rsidR="00EA364C" w:rsidRPr="00EA364C">
        <w:rPr>
          <w:lang w:val="sr-Latn-RS"/>
        </w:rPr>
      </w:r>
      <w:r w:rsidR="00EA364C" w:rsidRPr="00EA364C">
        <w:rPr>
          <w:lang w:val="sr-Latn-RS"/>
        </w:rPr>
        <w:fldChar w:fldCharType="separate"/>
      </w:r>
      <w:r w:rsidR="00EA364C" w:rsidRPr="00EA364C">
        <w:rPr>
          <w:lang w:val="sr-Latn-RS"/>
        </w:rPr>
        <w:t>[4]</w:t>
      </w:r>
      <w:r w:rsidR="00EA364C" w:rsidRPr="00EA364C">
        <w:rPr>
          <w:lang w:val="sr-Latn-RS"/>
        </w:rPr>
        <w:fldChar w:fldCharType="end"/>
      </w:r>
      <w:r w:rsidR="002214D8" w:rsidRPr="00536887">
        <w:rPr>
          <w:lang w:val="sr-Latn-RS"/>
        </w:rPr>
        <w:t>.</w:t>
      </w:r>
    </w:p>
    <w:p w14:paraId="012B9D79" w14:textId="1C997E38" w:rsidR="00626907" w:rsidRPr="00536887" w:rsidRDefault="005E6F23" w:rsidP="005E6F23">
      <w:pPr>
        <w:pStyle w:val="Nabrajanje"/>
        <w:rPr>
          <w:lang w:val="sr-Latn-RS"/>
        </w:rPr>
      </w:pPr>
      <w:r w:rsidRPr="00536887">
        <w:rPr>
          <w:lang w:val="sr-Latn-RS"/>
        </w:rPr>
        <w:t>K-dominirajući skup je sličan iznad spomenut</w:t>
      </w:r>
      <w:r w:rsidR="00626907" w:rsidRPr="00536887">
        <w:rPr>
          <w:lang w:val="sr-Latn-RS"/>
        </w:rPr>
        <w:t>om</w:t>
      </w:r>
      <w:r w:rsidR="00BC5B8E" w:rsidRPr="00536887">
        <w:rPr>
          <w:lang w:val="sr-Latn-RS"/>
        </w:rPr>
        <w:t xml:space="preserve"> k-torka dominirajuć</w:t>
      </w:r>
      <w:r w:rsidR="00A506B4" w:rsidRPr="00536887">
        <w:rPr>
          <w:lang w:val="sr-Latn-RS"/>
        </w:rPr>
        <w:t>em</w:t>
      </w:r>
      <w:r w:rsidR="00BC5B8E" w:rsidRPr="00536887">
        <w:rPr>
          <w:lang w:val="sr-Latn-RS"/>
        </w:rPr>
        <w:t xml:space="preserve"> skup</w:t>
      </w:r>
      <w:r w:rsidR="00A506B4" w:rsidRPr="00536887">
        <w:rPr>
          <w:lang w:val="sr-Latn-RS"/>
        </w:rPr>
        <w:t>u</w:t>
      </w:r>
      <w:r w:rsidR="00BD157A" w:rsidRPr="00536887">
        <w:rPr>
          <w:lang w:val="sr-Latn-RS"/>
        </w:rPr>
        <w:t xml:space="preserve"> osim što sada svaki čvor koji ne pripada </w:t>
      </w:r>
      <w:r w:rsidR="00A506B4" w:rsidRPr="00536887">
        <w:rPr>
          <w:lang w:val="sr-Latn-RS"/>
        </w:rPr>
        <w:t xml:space="preserve">dominirajućem skupu </w:t>
      </w:r>
      <w:r w:rsidR="00A506B4" w:rsidRPr="00536887">
        <w:rPr>
          <w:i/>
          <w:iCs/>
          <w:lang w:val="sr-Latn-RS"/>
        </w:rPr>
        <w:t xml:space="preserve">D </w:t>
      </w:r>
      <w:r w:rsidR="00A506B4" w:rsidRPr="00536887">
        <w:rPr>
          <w:lang w:val="sr-Latn-RS"/>
        </w:rPr>
        <w:t xml:space="preserve">ima barem k </w:t>
      </w:r>
      <w:r w:rsidR="00057EB6" w:rsidRPr="00536887">
        <w:rPr>
          <w:lang w:val="sr-Latn-RS"/>
        </w:rPr>
        <w:t xml:space="preserve">suseda koji pripadaju skupu </w:t>
      </w:r>
      <w:r w:rsidR="00057EB6" w:rsidRPr="00536887">
        <w:rPr>
          <w:i/>
          <w:iCs/>
          <w:lang w:val="sr-Latn-RS"/>
        </w:rPr>
        <w:t>D</w:t>
      </w:r>
      <w:r w:rsidR="000B5606">
        <w:rPr>
          <w:i/>
          <w:iCs/>
          <w:lang w:val="sr-Latn-RS"/>
        </w:rPr>
        <w:t xml:space="preserve"> </w:t>
      </w:r>
      <w:r w:rsidR="00EA364C" w:rsidRPr="00EA364C">
        <w:rPr>
          <w:lang w:val="sr-Latn-RS"/>
        </w:rPr>
        <w:fldChar w:fldCharType="begin"/>
      </w:r>
      <w:r w:rsidR="00EA364C" w:rsidRPr="00EA364C">
        <w:rPr>
          <w:lang w:val="sr-Latn-RS"/>
        </w:rPr>
        <w:instrText xml:space="preserve"> REF _Ref114584376 \r \h </w:instrText>
      </w:r>
      <w:r w:rsidR="00EA364C">
        <w:rPr>
          <w:lang w:val="sr-Latn-RS"/>
        </w:rPr>
        <w:instrText xml:space="preserve"> \* MERGEFORMAT </w:instrText>
      </w:r>
      <w:r w:rsidR="00EA364C" w:rsidRPr="00EA364C">
        <w:rPr>
          <w:lang w:val="sr-Latn-RS"/>
        </w:rPr>
      </w:r>
      <w:r w:rsidR="00EA364C" w:rsidRPr="00EA364C">
        <w:rPr>
          <w:lang w:val="sr-Latn-RS"/>
        </w:rPr>
        <w:fldChar w:fldCharType="separate"/>
      </w:r>
      <w:r w:rsidR="00EA364C" w:rsidRPr="00EA364C">
        <w:rPr>
          <w:lang w:val="sr-Latn-RS"/>
        </w:rPr>
        <w:t>[4]</w:t>
      </w:r>
      <w:r w:rsidR="00EA364C" w:rsidRPr="00EA364C">
        <w:rPr>
          <w:lang w:val="sr-Latn-RS"/>
        </w:rPr>
        <w:fldChar w:fldCharType="end"/>
      </w:r>
      <w:r w:rsidR="00057EB6" w:rsidRPr="00536887">
        <w:rPr>
          <w:lang w:val="sr-Latn-RS"/>
        </w:rPr>
        <w:t>.</w:t>
      </w:r>
    </w:p>
    <w:p w14:paraId="379E27B8" w14:textId="478BF7F8" w:rsidR="005E6F23" w:rsidRPr="00536887" w:rsidRDefault="00692178" w:rsidP="005E6F23">
      <w:pPr>
        <w:pStyle w:val="Nabrajanje"/>
        <w:rPr>
          <w:lang w:val="sr-Latn-RS"/>
        </w:rPr>
      </w:pPr>
      <w:r w:rsidRPr="00536887">
        <w:rPr>
          <w:lang w:val="sr-Latn-RS"/>
        </w:rPr>
        <w:t>Večni dominirajući skup</w:t>
      </w:r>
      <w:r w:rsidR="00453E5B" w:rsidRPr="00536887">
        <w:rPr>
          <w:lang w:val="sr-Latn-RS"/>
        </w:rPr>
        <w:t xml:space="preserve"> predstavlja dinamičku verziju dominirajućeg skupa u ko</w:t>
      </w:r>
      <w:r w:rsidR="00C65B88" w:rsidRPr="00536887">
        <w:rPr>
          <w:lang w:val="sr-Latn-RS"/>
        </w:rPr>
        <w:t>me</w:t>
      </w:r>
      <w:r w:rsidR="00453E5B" w:rsidRPr="00536887">
        <w:rPr>
          <w:lang w:val="sr-Latn-RS"/>
        </w:rPr>
        <w:t xml:space="preserve"> se čvor </w:t>
      </w:r>
      <w:r w:rsidR="00453E5B" w:rsidRPr="00536887">
        <w:rPr>
          <w:i/>
          <w:iCs/>
          <w:lang w:val="sr-Latn-RS"/>
        </w:rPr>
        <w:t xml:space="preserve">v </w:t>
      </w:r>
      <w:r w:rsidR="00453E5B" w:rsidRPr="00536887">
        <w:rPr>
          <w:lang w:val="sr-Latn-RS"/>
        </w:rPr>
        <w:t xml:space="preserve">iz dominirajućeg skupa </w:t>
      </w:r>
      <w:r w:rsidR="00453E5B" w:rsidRPr="00536887">
        <w:rPr>
          <w:i/>
          <w:iCs/>
          <w:lang w:val="sr-Latn-RS"/>
        </w:rPr>
        <w:t xml:space="preserve">D </w:t>
      </w:r>
      <w:r w:rsidR="00453E5B" w:rsidRPr="00536887">
        <w:rPr>
          <w:lang w:val="sr-Latn-RS"/>
        </w:rPr>
        <w:t xml:space="preserve">može zameniti susedom </w:t>
      </w:r>
      <w:r w:rsidR="00453E5B" w:rsidRPr="00536887">
        <w:rPr>
          <w:i/>
          <w:iCs/>
          <w:lang w:val="sr-Latn-RS"/>
        </w:rPr>
        <w:t xml:space="preserve">u, </w:t>
      </w:r>
      <w:r w:rsidR="00453E5B" w:rsidRPr="00536887">
        <w:rPr>
          <w:lang w:val="sr-Latn-RS"/>
        </w:rPr>
        <w:t xml:space="preserve">koji ne pripada dominirajućem skupu </w:t>
      </w:r>
      <w:r w:rsidR="00453E5B" w:rsidRPr="00536887">
        <w:rPr>
          <w:i/>
          <w:iCs/>
          <w:lang w:val="sr-Latn-RS"/>
        </w:rPr>
        <w:t>D,</w:t>
      </w:r>
      <w:r w:rsidR="00453E5B" w:rsidRPr="00536887">
        <w:rPr>
          <w:lang w:val="sr-Latn-RS"/>
        </w:rPr>
        <w:t xml:space="preserve"> </w:t>
      </w:r>
      <w:r w:rsidR="00FD7E78" w:rsidRPr="00536887">
        <w:rPr>
          <w:lang w:val="sr-Latn-RS"/>
        </w:rPr>
        <w:t xml:space="preserve">tako da novo dobijeni skup </w:t>
      </w:r>
      <w:r w:rsidR="00FD7E78" w:rsidRPr="00536887">
        <w:rPr>
          <w:i/>
          <w:iCs/>
          <w:lang w:val="sr-Latn-RS"/>
        </w:rPr>
        <w:t xml:space="preserve">D </w:t>
      </w:r>
      <w:r w:rsidR="00FD7E78" w:rsidRPr="00536887">
        <w:rPr>
          <w:lang w:val="sr-Latn-RS"/>
        </w:rPr>
        <w:t xml:space="preserve">ostaje dominirajući skup i ovaj postupak se može ponoviti nad beskonačnoj sekvenci čvorova </w:t>
      </w:r>
      <w:r w:rsidR="00FD7E78" w:rsidRPr="00536887">
        <w:rPr>
          <w:i/>
          <w:iCs/>
          <w:lang w:val="sr-Latn-RS"/>
        </w:rPr>
        <w:t>v</w:t>
      </w:r>
      <w:r w:rsidR="000B5606">
        <w:rPr>
          <w:i/>
          <w:iCs/>
          <w:lang w:val="sr-Latn-RS"/>
        </w:rPr>
        <w:t xml:space="preserve"> </w:t>
      </w:r>
      <w:r w:rsidR="00EA364C" w:rsidRPr="00EA364C">
        <w:rPr>
          <w:lang w:val="sr-Latn-RS"/>
        </w:rPr>
        <w:fldChar w:fldCharType="begin"/>
      </w:r>
      <w:r w:rsidR="00EA364C" w:rsidRPr="00EA364C">
        <w:rPr>
          <w:lang w:val="sr-Latn-RS"/>
        </w:rPr>
        <w:instrText xml:space="preserve"> REF _Ref114584414 \r \h  \* MERGEFORMAT </w:instrText>
      </w:r>
      <w:r w:rsidR="00EA364C" w:rsidRPr="00EA364C">
        <w:rPr>
          <w:lang w:val="sr-Latn-RS"/>
        </w:rPr>
      </w:r>
      <w:r w:rsidR="00EA364C" w:rsidRPr="00EA364C">
        <w:rPr>
          <w:lang w:val="sr-Latn-RS"/>
        </w:rPr>
        <w:fldChar w:fldCharType="separate"/>
      </w:r>
      <w:r w:rsidR="00EA364C" w:rsidRPr="00EA364C">
        <w:rPr>
          <w:lang w:val="sr-Latn-RS"/>
        </w:rPr>
        <w:t>[5]</w:t>
      </w:r>
      <w:r w:rsidR="00EA364C" w:rsidRPr="00EA364C">
        <w:rPr>
          <w:lang w:val="sr-Latn-RS"/>
        </w:rPr>
        <w:fldChar w:fldCharType="end"/>
      </w:r>
      <w:r w:rsidR="00FD7E78" w:rsidRPr="00536887">
        <w:rPr>
          <w:lang w:val="sr-Latn-RS"/>
        </w:rPr>
        <w:t>.</w:t>
      </w:r>
    </w:p>
    <w:p w14:paraId="6079C151" w14:textId="5FB4C5D3" w:rsidR="000F25D7" w:rsidRDefault="00C7229C" w:rsidP="000F25D7">
      <w:pPr>
        <w:pStyle w:val="Osnovnitekst"/>
        <w:rPr>
          <w:lang w:val="sr-Latn-RS"/>
        </w:rPr>
      </w:pPr>
      <w:r w:rsidRPr="00536887">
        <w:rPr>
          <w:lang w:val="sr-Latn-RS"/>
        </w:rPr>
        <w:t xml:space="preserve">Bitna osobina </w:t>
      </w:r>
      <w:r w:rsidR="00354A55" w:rsidRPr="00536887">
        <w:rPr>
          <w:lang w:val="sr-Latn-RS"/>
        </w:rPr>
        <w:t xml:space="preserve">kod </w:t>
      </w:r>
      <w:r w:rsidR="00560B3F" w:rsidRPr="00536887">
        <w:rPr>
          <w:lang w:val="sr-Latn-RS"/>
        </w:rPr>
        <w:t xml:space="preserve">nalaženja dominirajućeg </w:t>
      </w:r>
      <w:r w:rsidR="00C73186" w:rsidRPr="00536887">
        <w:rPr>
          <w:lang w:val="sr-Latn-RS"/>
        </w:rPr>
        <w:t>skupa, koja će nam biti od koristi prilikom rešavanja problema, je to što se može</w:t>
      </w:r>
      <w:r w:rsidR="00354A55" w:rsidRPr="00536887">
        <w:rPr>
          <w:lang w:val="sr-Latn-RS"/>
        </w:rPr>
        <w:t xml:space="preserve"> transformisati u problem pokrivanje skupa</w:t>
      </w:r>
      <w:r w:rsidR="00123819" w:rsidRPr="00536887">
        <w:rPr>
          <w:lang w:val="sr-Latn-RS"/>
        </w:rPr>
        <w:t xml:space="preserve"> </w:t>
      </w:r>
      <w:r w:rsidR="00354A55" w:rsidRPr="00536887">
        <w:rPr>
          <w:lang w:val="sr-Latn-RS"/>
        </w:rPr>
        <w:t>(</w:t>
      </w:r>
      <w:r w:rsidR="00354A55" w:rsidRPr="00536887">
        <w:rPr>
          <w:i/>
          <w:iCs/>
          <w:lang w:val="sr-Latn-RS"/>
        </w:rPr>
        <w:t>set cover</w:t>
      </w:r>
      <w:r w:rsidR="00354A55" w:rsidRPr="00536887">
        <w:rPr>
          <w:lang w:val="sr-Latn-RS"/>
        </w:rPr>
        <w:t>)</w:t>
      </w:r>
      <w:r w:rsidR="00164A19" w:rsidRPr="00536887">
        <w:rPr>
          <w:lang w:val="sr-Latn-RS"/>
        </w:rPr>
        <w:t xml:space="preserve">. Ovo je moguće postići zato što postoji par </w:t>
      </w:r>
      <w:r w:rsidR="00B4399B" w:rsidRPr="00536887">
        <w:rPr>
          <w:lang w:val="sr-Latn-RS"/>
        </w:rPr>
        <w:t>linearnih redukcija</w:t>
      </w:r>
      <w:r w:rsidR="00164A19" w:rsidRPr="00536887">
        <w:rPr>
          <w:lang w:val="sr-Latn-RS"/>
        </w:rPr>
        <w:t xml:space="preserve"> (</w:t>
      </w:r>
      <w:r w:rsidR="00B4399B" w:rsidRPr="00536887">
        <w:rPr>
          <w:lang w:val="sr-Latn-RS"/>
        </w:rPr>
        <w:t>L-redukcija</w:t>
      </w:r>
      <w:r w:rsidR="00164A19" w:rsidRPr="00536887">
        <w:rPr>
          <w:lang w:val="sr-Latn-RS"/>
        </w:rPr>
        <w:t>) koje to omogućavaju.</w:t>
      </w:r>
      <w:r w:rsidR="00DB61A0" w:rsidRPr="00536887">
        <w:rPr>
          <w:lang w:val="sr-Latn-RS"/>
        </w:rPr>
        <w:t xml:space="preserve"> Većina tačnih algoritma koji se koriste za nalaženje dominirajućeg skupa se bazira na ovom principu transformacije problema</w:t>
      </w:r>
      <w:r w:rsidR="000B5606">
        <w:rPr>
          <w:lang w:val="sr-Latn-RS"/>
        </w:rPr>
        <w:t xml:space="preserve"> </w:t>
      </w:r>
      <w:r w:rsidR="00A707B3">
        <w:rPr>
          <w:lang w:val="sr-Latn-RS"/>
        </w:rPr>
        <w:fldChar w:fldCharType="begin"/>
      </w:r>
      <w:r w:rsidR="00A707B3">
        <w:rPr>
          <w:lang w:val="sr-Latn-RS"/>
        </w:rPr>
        <w:instrText xml:space="preserve"> REF _Ref114584271 \r \h </w:instrText>
      </w:r>
      <w:r w:rsidR="00A707B3">
        <w:rPr>
          <w:lang w:val="sr-Latn-RS"/>
        </w:rPr>
      </w:r>
      <w:r w:rsidR="00A707B3">
        <w:rPr>
          <w:lang w:val="sr-Latn-RS"/>
        </w:rPr>
        <w:fldChar w:fldCharType="separate"/>
      </w:r>
      <w:r w:rsidR="00A707B3">
        <w:rPr>
          <w:lang w:val="sr-Latn-RS"/>
        </w:rPr>
        <w:t>[6]</w:t>
      </w:r>
      <w:r w:rsidR="00A707B3">
        <w:rPr>
          <w:lang w:val="sr-Latn-RS"/>
        </w:rPr>
        <w:fldChar w:fldCharType="end"/>
      </w:r>
      <w:r w:rsidR="00DB61A0" w:rsidRPr="00536887">
        <w:rPr>
          <w:lang w:val="sr-Latn-RS"/>
        </w:rPr>
        <w:t xml:space="preserve"> i prvi put je korišćeno u </w:t>
      </w:r>
      <w:r w:rsidR="000A3AF4">
        <w:rPr>
          <w:lang w:val="sr-Latn-RS"/>
        </w:rPr>
        <w:fldChar w:fldCharType="begin"/>
      </w:r>
      <w:r w:rsidR="000A3AF4">
        <w:rPr>
          <w:lang w:val="sr-Latn-RS"/>
        </w:rPr>
        <w:instrText xml:space="preserve"> REF _Ref114584209 \r \h </w:instrText>
      </w:r>
      <w:r w:rsidR="000A3AF4">
        <w:rPr>
          <w:lang w:val="sr-Latn-RS"/>
        </w:rPr>
      </w:r>
      <w:r w:rsidR="000A3AF4">
        <w:rPr>
          <w:lang w:val="sr-Latn-RS"/>
        </w:rPr>
        <w:fldChar w:fldCharType="separate"/>
      </w:r>
      <w:r w:rsidR="000A3AF4">
        <w:rPr>
          <w:lang w:val="sr-Latn-RS"/>
        </w:rPr>
        <w:t>[7]</w:t>
      </w:r>
      <w:r w:rsidR="000A3AF4">
        <w:rPr>
          <w:lang w:val="sr-Latn-RS"/>
        </w:rPr>
        <w:fldChar w:fldCharType="end"/>
      </w:r>
      <w:r w:rsidR="00DB61A0" w:rsidRPr="00536887">
        <w:rPr>
          <w:lang w:val="sr-Latn-RS"/>
        </w:rPr>
        <w:t>.</w:t>
      </w:r>
    </w:p>
    <w:p w14:paraId="5981533C" w14:textId="4B946A08" w:rsidR="008E7D81" w:rsidRPr="008E7D81" w:rsidRDefault="008E7D81" w:rsidP="000F25D7">
      <w:pPr>
        <w:pStyle w:val="Osnovnitekst"/>
        <w:rPr>
          <w:lang w:val="sr-Latn-RS"/>
        </w:rPr>
      </w:pPr>
      <w:r>
        <w:rPr>
          <w:lang w:val="sr-Latn-RS"/>
        </w:rPr>
        <w:t>Još jedna važna osobina dominirajućeg skupa jeste veza između njega i problema nezavisnih skupova (</w:t>
      </w:r>
      <w:r w:rsidRPr="008E7D81">
        <w:rPr>
          <w:i/>
          <w:iCs/>
          <w:lang w:val="sr-Latn-RS"/>
        </w:rPr>
        <w:t>independent sets</w:t>
      </w:r>
      <w:r>
        <w:rPr>
          <w:lang w:val="sr-Latn-RS"/>
        </w:rPr>
        <w:t xml:space="preserve">). Veza između dominirajućeg skupa i nezavisnih skupa jeste to da </w:t>
      </w:r>
      <w:r w:rsidR="00221FF6">
        <w:rPr>
          <w:lang w:val="sr-Latn-RS"/>
        </w:rPr>
        <w:t xml:space="preserve">je nezavisan skup u isto vreme dominirajući skup ako i samo ako je nezavisan skup </w:t>
      </w:r>
      <w:r>
        <w:rPr>
          <w:lang w:val="sr-Latn-RS"/>
        </w:rPr>
        <w:t>maksimalni nezavisni skup</w:t>
      </w:r>
      <w:r w:rsidR="00221FF6">
        <w:rPr>
          <w:lang w:val="sr-Latn-RS"/>
        </w:rPr>
        <w:t xml:space="preserve"> (</w:t>
      </w:r>
      <w:r w:rsidR="00221FF6" w:rsidRPr="00221FF6">
        <w:rPr>
          <w:i/>
          <w:iCs/>
          <w:lang w:val="sr-Latn-RS"/>
        </w:rPr>
        <w:t>maximal</w:t>
      </w:r>
      <w:r w:rsidR="00221FF6">
        <w:rPr>
          <w:lang w:val="sr-Latn-RS"/>
        </w:rPr>
        <w:t xml:space="preserve"> </w:t>
      </w:r>
      <w:r w:rsidR="00221FF6">
        <w:rPr>
          <w:i/>
          <w:iCs/>
          <w:lang w:val="sr-Latn-RS"/>
        </w:rPr>
        <w:t>independent set</w:t>
      </w:r>
      <w:r w:rsidR="00221FF6">
        <w:rPr>
          <w:lang w:val="sr-Latn-RS"/>
        </w:rPr>
        <w:t>)</w:t>
      </w:r>
      <w:r>
        <w:rPr>
          <w:lang w:val="sr-Latn-RS"/>
        </w:rPr>
        <w:t>.</w:t>
      </w:r>
      <w:r w:rsidR="009D335C">
        <w:rPr>
          <w:lang w:val="sr-Latn-RS"/>
        </w:rPr>
        <w:t xml:space="preserve"> Nezavisan skup predstavlja skup čvorova u grafu </w:t>
      </w:r>
      <w:r w:rsidR="009C4707">
        <w:rPr>
          <w:lang w:val="sr-Latn-RS"/>
        </w:rPr>
        <w:t xml:space="preserve">takav </w:t>
      </w:r>
      <w:r w:rsidR="009C4707">
        <w:rPr>
          <w:lang w:val="sr-Latn-RS"/>
        </w:rPr>
        <w:lastRenderedPageBreak/>
        <w:t>da nijedan element skupa nije sused nekom drugom elementu iz istog skupa.</w:t>
      </w:r>
      <w:r w:rsidR="00221FF6">
        <w:rPr>
          <w:lang w:val="sr-Latn-RS"/>
        </w:rPr>
        <w:t xml:space="preserve"> </w:t>
      </w:r>
      <w:r w:rsidR="003F2EF0">
        <w:rPr>
          <w:lang w:val="sr-Latn-RS"/>
        </w:rPr>
        <w:t>Nezavisan skup je maksimalan nezavisni skup ako nije podskup nijednog drugom nezavisnog skupa.</w:t>
      </w:r>
    </w:p>
    <w:p w14:paraId="7AA3FE2D" w14:textId="4A2FBC0D" w:rsidR="001336F8" w:rsidRPr="00AD5C00" w:rsidRDefault="001336F8" w:rsidP="00AD5C00">
      <w:pPr>
        <w:pStyle w:val="IIInivonaslova-Odeljak"/>
      </w:pPr>
      <w:bookmarkStart w:id="17" w:name="_Toc114439826"/>
      <w:bookmarkStart w:id="18" w:name="_Toc114441117"/>
      <w:bookmarkStart w:id="19" w:name="_Toc114504317"/>
      <w:bookmarkStart w:id="20" w:name="_Toc114758494"/>
      <w:bookmarkStart w:id="21" w:name="_Toc114770365"/>
      <w:r w:rsidRPr="00AD5C00">
        <w:t>Pokrivanje skupa</w:t>
      </w:r>
      <w:bookmarkEnd w:id="17"/>
      <w:bookmarkEnd w:id="18"/>
      <w:bookmarkEnd w:id="19"/>
      <w:bookmarkEnd w:id="20"/>
      <w:bookmarkEnd w:id="21"/>
    </w:p>
    <w:p w14:paraId="091C99BB" w14:textId="1DA3C59B" w:rsidR="005E1D16" w:rsidRPr="00536887" w:rsidRDefault="00A05FFB" w:rsidP="005E1D16">
      <w:pPr>
        <w:pStyle w:val="Osnovnitekst"/>
        <w:rPr>
          <w:lang w:val="sr-Latn-RS"/>
        </w:rPr>
      </w:pPr>
      <w:r w:rsidRPr="00536887">
        <w:rPr>
          <w:lang w:val="sr-Latn-RS"/>
        </w:rPr>
        <w:t xml:space="preserve">Dat nam je skup </w:t>
      </w:r>
      <w:r w:rsidRPr="00536887">
        <w:rPr>
          <w:i/>
          <w:iCs/>
          <w:lang w:val="sr-Latn-RS"/>
        </w:rPr>
        <w:t xml:space="preserve">U </w:t>
      </w:r>
      <w:r w:rsidRPr="00536887">
        <w:rPr>
          <w:lang w:val="sr-Latn-RS"/>
        </w:rPr>
        <w:t xml:space="preserve">koji ćemo nazvati univerzum i skup </w:t>
      </w:r>
      <w:r w:rsidR="00D118DF">
        <w:rPr>
          <w:i/>
          <w:iCs/>
          <w:lang w:val="sr-Latn-RS"/>
        </w:rPr>
        <w:t>s</w:t>
      </w:r>
      <w:r w:rsidRPr="00536887">
        <w:rPr>
          <w:i/>
          <w:iCs/>
          <w:lang w:val="sr-Latn-RS"/>
        </w:rPr>
        <w:t xml:space="preserve"> </w:t>
      </w:r>
      <w:r w:rsidRPr="00536887">
        <w:rPr>
          <w:lang w:val="sr-Latn-RS"/>
        </w:rPr>
        <w:t xml:space="preserve">koji sadrži </w:t>
      </w:r>
      <w:r w:rsidRPr="00536887">
        <w:rPr>
          <w:i/>
          <w:iCs/>
          <w:lang w:val="sr-Latn-RS"/>
        </w:rPr>
        <w:t xml:space="preserve">m </w:t>
      </w:r>
      <w:r w:rsidRPr="00536887">
        <w:rPr>
          <w:lang w:val="sr-Latn-RS"/>
        </w:rPr>
        <w:t>sk</w:t>
      </w:r>
      <w:r w:rsidR="009D7EF8" w:rsidRPr="00536887">
        <w:rPr>
          <w:lang w:val="sr-Latn-RS"/>
        </w:rPr>
        <w:t>u</w:t>
      </w:r>
      <w:r w:rsidRPr="00536887">
        <w:rPr>
          <w:lang w:val="sr-Latn-RS"/>
        </w:rPr>
        <w:t xml:space="preserve">pova u sebi. Unija svih skupova u </w:t>
      </w:r>
      <w:r w:rsidR="00D118DF">
        <w:rPr>
          <w:i/>
          <w:iCs/>
          <w:lang w:val="sr-Latn-RS"/>
        </w:rPr>
        <w:t>s</w:t>
      </w:r>
      <w:r w:rsidRPr="00536887">
        <w:rPr>
          <w:i/>
          <w:iCs/>
          <w:lang w:val="sr-Latn-RS"/>
        </w:rPr>
        <w:t xml:space="preserve"> </w:t>
      </w:r>
      <w:r w:rsidRPr="00536887">
        <w:rPr>
          <w:lang w:val="sr-Latn-RS"/>
        </w:rPr>
        <w:t>daje kao rezultat univerzum</w:t>
      </w:r>
      <w:r w:rsidR="00465FC1">
        <w:rPr>
          <w:lang w:val="sr-Latn-RS"/>
        </w:rPr>
        <w:t>,</w:t>
      </w:r>
      <w:r w:rsidRPr="00536887">
        <w:rPr>
          <w:lang w:val="sr-Latn-RS"/>
        </w:rPr>
        <w:t xml:space="preserve"> </w:t>
      </w:r>
      <w:r w:rsidR="00F60703">
        <w:rPr>
          <w:lang w:val="sr-Latn-RS"/>
        </w:rPr>
        <w:t>odnosno</w:t>
      </w:r>
      <w:r w:rsidRPr="00536887">
        <w:rPr>
          <w:lang w:val="sr-Latn-RS"/>
        </w:rPr>
        <w:t xml:space="preserve"> skup </w:t>
      </w:r>
      <w:r w:rsidRPr="00536887">
        <w:rPr>
          <w:i/>
          <w:iCs/>
          <w:lang w:val="sr-Latn-RS"/>
        </w:rPr>
        <w:t>U</w:t>
      </w:r>
      <w:r w:rsidRPr="00536887">
        <w:rPr>
          <w:lang w:val="sr-Latn-RS"/>
        </w:rPr>
        <w:t xml:space="preserve">. Problem pokrivanje skupa </w:t>
      </w:r>
      <w:r w:rsidR="002635BB" w:rsidRPr="00536887">
        <w:rPr>
          <w:lang w:val="sr-Latn-RS"/>
        </w:rPr>
        <w:t xml:space="preserve">je pronalaženje minimalnog skupa </w:t>
      </w:r>
      <w:r w:rsidR="002635BB" w:rsidRPr="00536887">
        <w:rPr>
          <w:i/>
          <w:iCs/>
          <w:lang w:val="sr-Latn-RS"/>
        </w:rPr>
        <w:t>C</w:t>
      </w:r>
      <w:r w:rsidR="002635BB" w:rsidRPr="00536887">
        <w:rPr>
          <w:lang w:val="sr-Latn-RS"/>
        </w:rPr>
        <w:t xml:space="preserve"> koji je podskup skupa </w:t>
      </w:r>
      <w:r w:rsidR="00D118DF">
        <w:rPr>
          <w:i/>
          <w:iCs/>
          <w:lang w:val="sr-Latn-RS"/>
        </w:rPr>
        <w:t>s</w:t>
      </w:r>
      <w:r w:rsidR="002635BB" w:rsidRPr="00536887">
        <w:rPr>
          <w:lang w:val="sr-Latn-RS"/>
        </w:rPr>
        <w:t xml:space="preserve"> takav da unija svih elementa skupa </w:t>
      </w:r>
      <w:r w:rsidR="002635BB" w:rsidRPr="00536887">
        <w:rPr>
          <w:i/>
          <w:iCs/>
          <w:lang w:val="sr-Latn-RS"/>
        </w:rPr>
        <w:t xml:space="preserve">C </w:t>
      </w:r>
      <w:r w:rsidR="002635BB" w:rsidRPr="00536887">
        <w:rPr>
          <w:lang w:val="sr-Latn-RS"/>
        </w:rPr>
        <w:t>daje kao re</w:t>
      </w:r>
      <w:r w:rsidR="00C17939" w:rsidRPr="00536887">
        <w:rPr>
          <w:lang w:val="sr-Latn-RS"/>
        </w:rPr>
        <w:t>z</w:t>
      </w:r>
      <w:r w:rsidR="002635BB" w:rsidRPr="00536887">
        <w:rPr>
          <w:lang w:val="sr-Latn-RS"/>
        </w:rPr>
        <w:t xml:space="preserve">ultat skup </w:t>
      </w:r>
      <w:r w:rsidR="002635BB" w:rsidRPr="00536887">
        <w:rPr>
          <w:i/>
          <w:iCs/>
          <w:lang w:val="sr-Latn-RS"/>
        </w:rPr>
        <w:t>U</w:t>
      </w:r>
      <w:r w:rsidR="002635BB" w:rsidRPr="00536887">
        <w:rPr>
          <w:lang w:val="sr-Latn-RS"/>
        </w:rPr>
        <w:t xml:space="preserve">. </w:t>
      </w:r>
      <w:r w:rsidR="00771143" w:rsidRPr="00536887">
        <w:rPr>
          <w:lang w:val="sr-Latn-RS"/>
        </w:rPr>
        <w:t xml:space="preserve">Drugim rečima ako nam je dat skup </w:t>
      </w:r>
      <w:r w:rsidR="00771143" w:rsidRPr="00536887">
        <w:rPr>
          <w:i/>
          <w:iCs/>
          <w:lang w:val="sr-Latn-RS"/>
        </w:rPr>
        <w:t xml:space="preserve">U </w:t>
      </w:r>
      <w:r w:rsidR="00771143" w:rsidRPr="00536887">
        <w:rPr>
          <w:lang w:val="sr-Latn-RS"/>
        </w:rPr>
        <w:t xml:space="preserve">= {1, 2, 3, 4, 5} i </w:t>
      </w:r>
      <w:r w:rsidR="005E1D16" w:rsidRPr="00536887">
        <w:rPr>
          <w:lang w:val="sr-Latn-RS"/>
        </w:rPr>
        <w:t xml:space="preserve">skup </w:t>
      </w:r>
      <w:r w:rsidR="00D118DF">
        <w:rPr>
          <w:i/>
          <w:iCs/>
          <w:lang w:val="sr-Latn-RS"/>
        </w:rPr>
        <w:t>s</w:t>
      </w:r>
      <w:r w:rsidR="00771143" w:rsidRPr="00536887">
        <w:rPr>
          <w:i/>
          <w:iCs/>
          <w:lang w:val="sr-Latn-RS"/>
        </w:rPr>
        <w:t xml:space="preserve"> </w:t>
      </w:r>
      <w:r w:rsidR="00771143" w:rsidRPr="00536887">
        <w:rPr>
          <w:lang w:val="sr-Latn-RS"/>
        </w:rPr>
        <w:t>= {{1, 2, 3}, {2, 4}, {3, 4}, {4, 5}}</w:t>
      </w:r>
      <w:r w:rsidR="00B16DB8" w:rsidRPr="00536887">
        <w:rPr>
          <w:lang w:val="sr-Latn-RS"/>
        </w:rPr>
        <w:t xml:space="preserve"> skup </w:t>
      </w:r>
      <w:r w:rsidR="00B16DB8" w:rsidRPr="00536887">
        <w:rPr>
          <w:i/>
          <w:iCs/>
          <w:lang w:val="sr-Latn-RS"/>
        </w:rPr>
        <w:t xml:space="preserve">C </w:t>
      </w:r>
      <w:r w:rsidR="00B16DB8" w:rsidRPr="00536887">
        <w:rPr>
          <w:lang w:val="sr-Latn-RS"/>
        </w:rPr>
        <w:t>će u tom slučaju biti {{1, 2, 3}, {4, 5}}.</w:t>
      </w:r>
      <w:r w:rsidR="005E1D16" w:rsidRPr="00536887">
        <w:rPr>
          <w:lang w:val="sr-Latn-RS"/>
        </w:rPr>
        <w:t xml:space="preserve"> </w:t>
      </w:r>
    </w:p>
    <w:p w14:paraId="45DA3D0B" w14:textId="1DA2DFDD" w:rsidR="005E1D16" w:rsidRPr="00536887" w:rsidRDefault="005E1D16" w:rsidP="00AD5C00">
      <w:pPr>
        <w:pStyle w:val="IIInivonaslova-Odeljak"/>
      </w:pPr>
      <w:bookmarkStart w:id="22" w:name="_Toc114439827"/>
      <w:bookmarkStart w:id="23" w:name="_Toc114441118"/>
      <w:bookmarkStart w:id="24" w:name="_Toc114504318"/>
      <w:bookmarkStart w:id="25" w:name="_Toc114758495"/>
      <w:bookmarkStart w:id="26" w:name="_Toc114770366"/>
      <w:r w:rsidRPr="00536887">
        <w:t>L-redukcija</w:t>
      </w:r>
      <w:bookmarkEnd w:id="22"/>
      <w:bookmarkEnd w:id="23"/>
      <w:bookmarkEnd w:id="24"/>
      <w:bookmarkEnd w:id="25"/>
      <w:bookmarkEnd w:id="26"/>
    </w:p>
    <w:p w14:paraId="1BA93805" w14:textId="055763E2" w:rsidR="00A55E49" w:rsidRPr="00536887" w:rsidRDefault="00F12A21" w:rsidP="00D20722">
      <w:pPr>
        <w:pStyle w:val="Osnovnitekst"/>
        <w:rPr>
          <w:iCs/>
          <w:lang w:val="sr-Latn-RS"/>
        </w:rPr>
      </w:pPr>
      <w:r w:rsidRPr="00536887">
        <w:rPr>
          <w:lang w:val="sr-Latn-RS"/>
        </w:rPr>
        <w:t>Postoje dve L-redukcije što se tiče problema dominirajućeg skupa i problema pokrivanje skupa. Ove dve L-redukcije se odnose na transformaciju problema dominirajućeg skup u problem pokrivanje skupa i obrnuto.</w:t>
      </w:r>
      <w:r w:rsidR="00D20722" w:rsidRPr="00536887">
        <w:rPr>
          <w:lang w:val="sr-Latn-RS"/>
        </w:rPr>
        <w:t xml:space="preserve"> U ovom radu pokrićemo samo L-redukciju od dominirajućeg skupa do pokrivanje skupa pošto nam druga neće trebati.</w:t>
      </w:r>
    </w:p>
    <w:p w14:paraId="2E7C4B2E" w14:textId="4DD6C0D1" w:rsidR="00A55E49" w:rsidRPr="00536887" w:rsidRDefault="00A55E49" w:rsidP="00A55E49">
      <w:pPr>
        <w:pStyle w:val="Osnovnitekst"/>
        <w:rPr>
          <w:lang w:val="sr-Latn-RS"/>
        </w:rPr>
      </w:pPr>
      <w:r w:rsidRPr="00536887">
        <w:rPr>
          <w:lang w:val="sr-Latn-RS"/>
        </w:rPr>
        <w:t xml:space="preserve">Ako nam je dat graf </w:t>
      </w:r>
      <w:r w:rsidRPr="00536887">
        <w:rPr>
          <w:i/>
          <w:iCs/>
          <w:lang w:val="sr-Latn-RS"/>
        </w:rPr>
        <w:t xml:space="preserve">G </w:t>
      </w:r>
      <w:r w:rsidRPr="00536887">
        <w:rPr>
          <w:lang w:val="sr-Latn-RS"/>
        </w:rPr>
        <w:t>= (</w:t>
      </w:r>
      <w:r w:rsidRPr="00536887">
        <w:rPr>
          <w:i/>
          <w:iCs/>
          <w:lang w:val="sr-Latn-RS"/>
        </w:rPr>
        <w:t xml:space="preserve">V, E) </w:t>
      </w:r>
      <w:r w:rsidRPr="00536887">
        <w:rPr>
          <w:lang w:val="sr-Latn-RS"/>
        </w:rPr>
        <w:t>možemo ga transformisati u (</w:t>
      </w:r>
      <w:r w:rsidR="00D118DF">
        <w:rPr>
          <w:i/>
          <w:iCs/>
          <w:lang w:val="sr-Latn-RS"/>
        </w:rPr>
        <w:t>s</w:t>
      </w:r>
      <w:r w:rsidRPr="00536887">
        <w:rPr>
          <w:i/>
          <w:iCs/>
          <w:lang w:val="sr-Latn-RS"/>
        </w:rPr>
        <w:t xml:space="preserve">, </w:t>
      </w:r>
      <w:r w:rsidR="00503E19" w:rsidRPr="00536887">
        <w:rPr>
          <w:i/>
          <w:iCs/>
          <w:lang w:val="sr-Latn-RS"/>
        </w:rPr>
        <w:t>U</w:t>
      </w:r>
      <w:r w:rsidRPr="00536887">
        <w:rPr>
          <w:i/>
          <w:iCs/>
          <w:lang w:val="sr-Latn-RS"/>
        </w:rPr>
        <w:t>)</w:t>
      </w:r>
      <w:r w:rsidRPr="00536887">
        <w:rPr>
          <w:lang w:val="sr-Latn-RS"/>
        </w:rPr>
        <w:t xml:space="preserve"> </w:t>
      </w:r>
      <w:r w:rsidR="00264584" w:rsidRPr="00536887">
        <w:rPr>
          <w:lang w:val="sr-Latn-RS"/>
        </w:rPr>
        <w:t>na sledeći način. U</w:t>
      </w:r>
      <w:r w:rsidRPr="00536887">
        <w:rPr>
          <w:lang w:val="sr-Latn-RS"/>
        </w:rPr>
        <w:t xml:space="preserve">niverzum </w:t>
      </w:r>
      <w:r w:rsidRPr="00536887">
        <w:rPr>
          <w:i/>
          <w:iCs/>
          <w:lang w:val="sr-Latn-RS"/>
        </w:rPr>
        <w:t>U</w:t>
      </w:r>
      <w:r w:rsidRPr="00536887">
        <w:rPr>
          <w:lang w:val="sr-Latn-RS"/>
        </w:rPr>
        <w:t xml:space="preserve"> sadrži sve čvorove koje sadrži </w:t>
      </w:r>
      <w:r w:rsidRPr="00536887">
        <w:rPr>
          <w:i/>
          <w:iCs/>
          <w:lang w:val="sr-Latn-RS"/>
        </w:rPr>
        <w:t>V</w:t>
      </w:r>
      <w:r w:rsidRPr="00536887">
        <w:rPr>
          <w:lang w:val="sr-Latn-RS"/>
        </w:rPr>
        <w:t>, a</w:t>
      </w:r>
      <w:r w:rsidR="00264584" w:rsidRPr="00536887">
        <w:rPr>
          <w:lang w:val="sr-Latn-RS"/>
        </w:rPr>
        <w:t xml:space="preserve"> skup</w:t>
      </w:r>
      <w:r w:rsidR="00264584" w:rsidRPr="00536887">
        <w:rPr>
          <w:i/>
          <w:iCs/>
          <w:lang w:val="sr-Latn-RS"/>
        </w:rPr>
        <w:t xml:space="preserve"> </w:t>
      </w:r>
      <w:r w:rsidR="00D118DF">
        <w:rPr>
          <w:i/>
          <w:iCs/>
          <w:lang w:val="sr-Latn-RS"/>
        </w:rPr>
        <w:t>s</w:t>
      </w:r>
      <w:r w:rsidR="00264584" w:rsidRPr="00536887">
        <w:rPr>
          <w:i/>
          <w:iCs/>
          <w:lang w:val="sr-Latn-RS"/>
        </w:rPr>
        <w:t xml:space="preserve"> </w:t>
      </w:r>
      <w:r w:rsidR="00264584" w:rsidRPr="00536887">
        <w:rPr>
          <w:lang w:val="sr-Latn-RS"/>
        </w:rPr>
        <w:t>konstruišemo tako što za svaki čv</w:t>
      </w:r>
      <w:r w:rsidR="00762F22">
        <w:rPr>
          <w:lang w:val="sr-Latn-RS"/>
        </w:rPr>
        <w:t>or</w:t>
      </w:r>
      <w:r w:rsidR="00264584" w:rsidRPr="00536887">
        <w:rPr>
          <w:lang w:val="sr-Latn-RS"/>
        </w:rPr>
        <w:t xml:space="preserve"> </w:t>
      </w:r>
      <w:r w:rsidR="00264584" w:rsidRPr="00536887">
        <w:rPr>
          <w:i/>
          <w:iCs/>
          <w:lang w:val="sr-Latn-RS"/>
        </w:rPr>
        <w:t xml:space="preserve">v </w:t>
      </w:r>
      <w:r w:rsidR="00264584" w:rsidRPr="00536887">
        <w:rPr>
          <w:lang w:val="sr-Latn-RS"/>
        </w:rPr>
        <w:t xml:space="preserve">iz </w:t>
      </w:r>
      <w:r w:rsidR="00264584" w:rsidRPr="00536887">
        <w:rPr>
          <w:i/>
          <w:iCs/>
          <w:lang w:val="sr-Latn-RS"/>
        </w:rPr>
        <w:t>V</w:t>
      </w:r>
      <w:r w:rsidR="00264584" w:rsidRPr="00536887">
        <w:rPr>
          <w:lang w:val="sr-Latn-RS"/>
        </w:rPr>
        <w:t xml:space="preserve"> napravićemo skup </w:t>
      </w:r>
      <w:r w:rsidR="00BA5D51" w:rsidRPr="00536887">
        <w:rPr>
          <w:i/>
          <w:iCs/>
          <w:lang w:val="sr-Latn-RS"/>
        </w:rPr>
        <w:t>S</w:t>
      </w:r>
      <w:r w:rsidR="00BA5D51" w:rsidRPr="00536887">
        <w:rPr>
          <w:i/>
          <w:iCs/>
          <w:vertAlign w:val="subscript"/>
          <w:lang w:val="sr-Latn-RS"/>
        </w:rPr>
        <w:t>v</w:t>
      </w:r>
      <w:r w:rsidR="00BA5D51" w:rsidRPr="00536887">
        <w:rPr>
          <w:lang w:val="sr-Latn-RS"/>
        </w:rPr>
        <w:t xml:space="preserve"> koji </w:t>
      </w:r>
      <w:r w:rsidR="00762F22" w:rsidRPr="00536887">
        <w:rPr>
          <w:lang w:val="sr-Latn-RS"/>
        </w:rPr>
        <w:t>sadrži</w:t>
      </w:r>
      <w:r w:rsidR="00BA5D51" w:rsidRPr="00536887">
        <w:rPr>
          <w:lang w:val="sr-Latn-RS"/>
        </w:rPr>
        <w:t xml:space="preserve"> čvor </w:t>
      </w:r>
      <w:r w:rsidR="00BA5D51" w:rsidRPr="00536887">
        <w:rPr>
          <w:i/>
          <w:iCs/>
          <w:lang w:val="sr-Latn-RS"/>
        </w:rPr>
        <w:t xml:space="preserve">v </w:t>
      </w:r>
      <w:r w:rsidR="00BA5D51" w:rsidRPr="00536887">
        <w:rPr>
          <w:lang w:val="sr-Latn-RS"/>
        </w:rPr>
        <w:t xml:space="preserve">i sve njegove susede i zatim skup </w:t>
      </w:r>
      <w:r w:rsidR="00BA5D51" w:rsidRPr="00536887">
        <w:rPr>
          <w:i/>
          <w:iCs/>
          <w:lang w:val="sr-Latn-RS"/>
        </w:rPr>
        <w:t>S</w:t>
      </w:r>
      <w:r w:rsidR="00BA5D51" w:rsidRPr="00536887">
        <w:rPr>
          <w:i/>
          <w:iCs/>
          <w:vertAlign w:val="subscript"/>
          <w:lang w:val="sr-Latn-RS"/>
        </w:rPr>
        <w:t>v</w:t>
      </w:r>
      <w:r w:rsidR="00BA5D51" w:rsidRPr="00536887">
        <w:rPr>
          <w:i/>
          <w:iCs/>
          <w:lang w:val="sr-Latn-RS"/>
        </w:rPr>
        <w:t xml:space="preserve"> </w:t>
      </w:r>
      <w:r w:rsidR="00BA5D51" w:rsidRPr="00536887">
        <w:rPr>
          <w:lang w:val="sr-Latn-RS"/>
        </w:rPr>
        <w:t xml:space="preserve">dodamo skupu </w:t>
      </w:r>
      <w:r w:rsidR="00D118DF">
        <w:rPr>
          <w:i/>
          <w:iCs/>
          <w:lang w:val="sr-Latn-RS"/>
        </w:rPr>
        <w:t>s</w:t>
      </w:r>
      <w:r w:rsidR="00BA5D51" w:rsidRPr="00536887">
        <w:rPr>
          <w:i/>
          <w:iCs/>
          <w:lang w:val="sr-Latn-RS"/>
        </w:rPr>
        <w:t>.</w:t>
      </w:r>
      <w:r w:rsidR="00BA5D51" w:rsidRPr="00536887">
        <w:rPr>
          <w:lang w:val="sr-Latn-RS"/>
        </w:rPr>
        <w:t xml:space="preserve"> Drugim rečima matematički možemo definisati transformaciju na sledeći način:</w:t>
      </w:r>
    </w:p>
    <w:p w14:paraId="18193409" w14:textId="2716ADE9" w:rsidR="00BA5D51" w:rsidRPr="00536887" w:rsidRDefault="00BA5D51" w:rsidP="00BA5D51">
      <w:pPr>
        <w:pStyle w:val="Jednacine"/>
        <w:rPr>
          <w:lang w:val="sr-Latn-RS"/>
        </w:rPr>
      </w:pPr>
      <w:r w:rsidRPr="00536887">
        <w:rPr>
          <w:i/>
          <w:iCs/>
          <w:lang w:val="sr-Latn-RS"/>
        </w:rPr>
        <w:tab/>
      </w:r>
      <m:oMath>
        <m:r>
          <w:rPr>
            <w:rFonts w:ascii="Cambria Math" w:hAnsi="Cambria Math"/>
            <w:lang w:val="sr-Latn-RS"/>
          </w:rPr>
          <m:t>U = V</m:t>
        </m:r>
      </m:oMath>
      <w:r w:rsidRPr="00536887">
        <w:rPr>
          <w:lang w:val="sr-Latn-RS"/>
        </w:rPr>
        <w:tab/>
        <w:t>(2.</w:t>
      </w:r>
      <w:r w:rsidR="00AD5C00">
        <w:rPr>
          <w:lang w:val="sr-Latn-RS"/>
        </w:rPr>
        <w:t>1</w:t>
      </w:r>
      <w:r w:rsidRPr="00536887">
        <w:rPr>
          <w:lang w:val="sr-Latn-RS"/>
        </w:rPr>
        <w:t>.</w:t>
      </w:r>
      <w:r w:rsidR="00AD5C00">
        <w:rPr>
          <w:lang w:val="sr-Latn-RS"/>
        </w:rPr>
        <w:t>3</w:t>
      </w:r>
      <w:r w:rsidRPr="00536887">
        <w:rPr>
          <w:lang w:val="sr-Latn-RS"/>
        </w:rPr>
        <w:t>)</w:t>
      </w:r>
    </w:p>
    <w:p w14:paraId="474C4482" w14:textId="72BAE6F3" w:rsidR="00BA5D51" w:rsidRPr="00536887" w:rsidRDefault="009D6805" w:rsidP="00BA5D51">
      <w:pPr>
        <w:pStyle w:val="Jednacine"/>
        <w:rPr>
          <w:i/>
          <w:iCs/>
          <w:lang w:val="sr-Latn-RS"/>
        </w:rPr>
      </w:pPr>
      <w:r w:rsidRPr="00536887">
        <w:rPr>
          <w:i/>
          <w:iCs/>
          <w:lang w:val="sr-Latn-RS"/>
        </w:rPr>
        <w:tab/>
      </w:r>
      <m:oMath>
        <m:r>
          <w:rPr>
            <w:rFonts w:ascii="Cambria Math" w:hAnsi="Cambria Math"/>
            <w:lang w:val="sr-Latn-RS"/>
          </w:rPr>
          <m:t>s</m:t>
        </m:r>
        <m:r>
          <m:rPr>
            <m:sty m:val="p"/>
          </m:rPr>
          <w:rPr>
            <w:rFonts w:ascii="Cambria Math" w:hAnsi="Cambria Math"/>
            <w:lang w:val="sr-Latn-RS"/>
          </w:rPr>
          <m:t xml:space="preserve"> = {</m:t>
        </m:r>
        <m:r>
          <w:rPr>
            <w:rFonts w:ascii="Cambria Math" w:hAnsi="Cambria Math"/>
            <w:lang w:val="sr-Latn-RS"/>
          </w:rPr>
          <m:t>N</m:t>
        </m:r>
        <m:r>
          <m:rPr>
            <m:sty m:val="p"/>
          </m:rPr>
          <w:rPr>
            <w:rFonts w:ascii="Cambria Math" w:hAnsi="Cambria Math"/>
            <w:lang w:val="sr-Latn-RS"/>
          </w:rPr>
          <m:t>(</m:t>
        </m:r>
        <m:r>
          <w:rPr>
            <w:rFonts w:ascii="Cambria Math" w:hAnsi="Cambria Math"/>
            <w:lang w:val="sr-Latn-RS"/>
          </w:rPr>
          <m:t>v</m:t>
        </m:r>
        <m:r>
          <m:rPr>
            <m:sty m:val="p"/>
          </m:rPr>
          <w:rPr>
            <w:rFonts w:ascii="Cambria Math" w:hAnsi="Cambria Math"/>
            <w:lang w:val="sr-Latn-RS"/>
          </w:rPr>
          <m:t xml:space="preserve">) | </m:t>
        </m:r>
        <m:r>
          <w:rPr>
            <w:rFonts w:ascii="Cambria Math" w:hAnsi="Cambria Math"/>
            <w:lang w:val="sr-Latn-RS"/>
          </w:rPr>
          <m:t>v</m:t>
        </m:r>
        <m:r>
          <m:rPr>
            <m:sty m:val="p"/>
          </m:rPr>
          <w:rPr>
            <w:rFonts w:ascii="Cambria Math" w:hAnsi="Cambria Math"/>
            <w:lang w:val="sr-Latn-RS"/>
          </w:rPr>
          <m:t xml:space="preserve"> </m:t>
        </m:r>
        <m:r>
          <m:rPr>
            <m:sty m:val="p"/>
          </m:rPr>
          <w:rPr>
            <w:rFonts w:ascii="Cambria Math" w:hAnsi="Cambria Math" w:cs="Cambria Math"/>
            <w:lang w:val="sr-Latn-RS"/>
          </w:rPr>
          <m:t>∈</m:t>
        </m:r>
        <m:r>
          <m:rPr>
            <m:sty m:val="p"/>
          </m:rPr>
          <w:rPr>
            <w:rFonts w:ascii="Cambria Math" w:hAnsi="Cambria Math"/>
            <w:lang w:val="sr-Latn-RS"/>
          </w:rPr>
          <m:t xml:space="preserve"> </m:t>
        </m:r>
        <m:r>
          <w:rPr>
            <w:rFonts w:ascii="Cambria Math" w:hAnsi="Cambria Math"/>
            <w:lang w:val="sr-Latn-RS"/>
          </w:rPr>
          <m:t>V</m:t>
        </m:r>
        <m:r>
          <m:rPr>
            <m:sty m:val="p"/>
          </m:rPr>
          <w:rPr>
            <w:rFonts w:ascii="Cambria Math" w:hAnsi="Cambria Math"/>
            <w:lang w:val="sr-Latn-RS"/>
          </w:rPr>
          <m:t>}</m:t>
        </m:r>
      </m:oMath>
      <w:r w:rsidRPr="00536887">
        <w:rPr>
          <w:lang w:val="sr-Latn-RS"/>
        </w:rPr>
        <w:tab/>
        <w:t>(2.</w:t>
      </w:r>
      <w:r w:rsidR="00AD5C00">
        <w:rPr>
          <w:lang w:val="sr-Latn-RS"/>
        </w:rPr>
        <w:t>1</w:t>
      </w:r>
      <w:r w:rsidRPr="00536887">
        <w:rPr>
          <w:lang w:val="sr-Latn-RS"/>
        </w:rPr>
        <w:t>.</w:t>
      </w:r>
      <w:r w:rsidR="00AD5C00">
        <w:rPr>
          <w:lang w:val="sr-Latn-RS"/>
        </w:rPr>
        <w:t>4</w:t>
      </w:r>
      <w:r w:rsidRPr="00536887">
        <w:rPr>
          <w:lang w:val="sr-Latn-RS"/>
        </w:rPr>
        <w:t>)</w:t>
      </w:r>
    </w:p>
    <w:p w14:paraId="626C5C8B" w14:textId="4A7E6D73" w:rsidR="00AF5F8D" w:rsidRPr="00536887" w:rsidRDefault="009044F6" w:rsidP="005E1D16">
      <w:pPr>
        <w:pStyle w:val="Osnovnitekst"/>
        <w:rPr>
          <w:lang w:val="sr-Latn-RS"/>
        </w:rPr>
      </w:pPr>
      <w:r w:rsidRPr="00536887">
        <w:rPr>
          <w:lang w:val="sr-Latn-RS"/>
        </w:rPr>
        <w:t xml:space="preserve">Sada ako nam je skup </w:t>
      </w:r>
      <w:r w:rsidRPr="00536887">
        <w:rPr>
          <w:i/>
          <w:iCs/>
          <w:lang w:val="sr-Latn-RS"/>
        </w:rPr>
        <w:t>D</w:t>
      </w:r>
      <w:r w:rsidRPr="00536887">
        <w:rPr>
          <w:lang w:val="sr-Latn-RS"/>
        </w:rPr>
        <w:t xml:space="preserve"> rešenje dominirajućeg skupa onda skup </w:t>
      </w:r>
      <w:r w:rsidRPr="00536887">
        <w:rPr>
          <w:i/>
          <w:iCs/>
          <w:lang w:val="sr-Latn-RS"/>
        </w:rPr>
        <w:t xml:space="preserve">C </w:t>
      </w:r>
      <w:r w:rsidRPr="00536887">
        <w:rPr>
          <w:lang w:val="sr-Latn-RS"/>
        </w:rPr>
        <w:t>kao rešenje pokrivanje skupa možemo pre</w:t>
      </w:r>
      <w:r w:rsidR="00C82A55" w:rsidRPr="00536887">
        <w:rPr>
          <w:lang w:val="sr-Latn-RS"/>
        </w:rPr>
        <w:t>d</w:t>
      </w:r>
      <w:r w:rsidRPr="00536887">
        <w:rPr>
          <w:lang w:val="sr-Latn-RS"/>
        </w:rPr>
        <w:t>staviti na sledeći način:</w:t>
      </w:r>
    </w:p>
    <w:p w14:paraId="68F87FFE" w14:textId="13D1F002" w:rsidR="009044F6" w:rsidRDefault="00D2180B" w:rsidP="00D2180B">
      <w:pPr>
        <w:pStyle w:val="Jednacine"/>
        <w:rPr>
          <w:iCs/>
          <w:color w:val="202122"/>
          <w:sz w:val="25"/>
          <w:szCs w:val="25"/>
          <w:shd w:val="clear" w:color="auto" w:fill="FFFFFF"/>
          <w:lang w:val="sr-Latn-RS"/>
        </w:rPr>
      </w:pPr>
      <w:r w:rsidRPr="00536887">
        <w:rPr>
          <w:iCs/>
          <w:lang w:val="sr-Latn-RS"/>
        </w:rPr>
        <w:tab/>
      </w:r>
      <m:oMath>
        <m:r>
          <w:rPr>
            <w:rFonts w:ascii="Cambria Math" w:hAnsi="Cambria Math"/>
            <w:lang w:val="sr-Latn-RS"/>
          </w:rPr>
          <m:t>C</m:t>
        </m:r>
        <m:r>
          <m:rPr>
            <m:sty m:val="p"/>
          </m:rP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S</m:t>
            </m:r>
          </m:e>
          <m:sub>
            <m:r>
              <w:rPr>
                <w:rFonts w:ascii="Cambria Math" w:hAnsi="Cambria Math"/>
                <w:lang w:val="sr-Latn-RS"/>
              </w:rPr>
              <m:t>v</m:t>
            </m:r>
          </m:sub>
        </m:sSub>
        <m:r>
          <m:rPr>
            <m:sty m:val="p"/>
          </m:rPr>
          <w:rPr>
            <w:rFonts w:ascii="Cambria Math" w:hAnsi="Cambria Math"/>
            <w:color w:val="202122"/>
            <w:sz w:val="25"/>
            <w:szCs w:val="25"/>
            <w:shd w:val="clear" w:color="auto" w:fill="FFFFFF"/>
            <w:lang w:val="sr-Latn-RS"/>
          </w:rPr>
          <m:t xml:space="preserve"> | </m:t>
        </m:r>
        <m:r>
          <w:rPr>
            <w:rFonts w:ascii="Cambria Math" w:hAnsi="Cambria Math"/>
            <w:color w:val="202122"/>
            <w:sz w:val="25"/>
            <w:szCs w:val="25"/>
            <w:shd w:val="clear" w:color="auto" w:fill="FFFFFF"/>
            <w:lang w:val="sr-Latn-RS"/>
          </w:rPr>
          <m:t>v</m:t>
        </m:r>
        <m:r>
          <m:rPr>
            <m:sty m:val="p"/>
          </m:rPr>
          <w:rPr>
            <w:rFonts w:ascii="Cambria Math" w:hAnsi="Cambria Math"/>
            <w:color w:val="202122"/>
            <w:sz w:val="25"/>
            <w:szCs w:val="25"/>
            <w:shd w:val="clear" w:color="auto" w:fill="FFFFFF"/>
            <w:lang w:val="sr-Latn-RS"/>
          </w:rPr>
          <m:t> </m:t>
        </m:r>
        <m:r>
          <m:rPr>
            <m:sty m:val="p"/>
          </m:rPr>
          <w:rPr>
            <w:rFonts w:ascii="Cambria Math" w:hAnsi="Cambria Math" w:cs="Cambria Math"/>
            <w:color w:val="202122"/>
            <w:sz w:val="25"/>
            <w:szCs w:val="25"/>
            <w:shd w:val="clear" w:color="auto" w:fill="FFFFFF"/>
            <w:lang w:val="sr-Latn-RS"/>
          </w:rPr>
          <m:t>∈</m:t>
        </m:r>
        <m:r>
          <m:rPr>
            <m:sty m:val="p"/>
          </m:rPr>
          <w:rPr>
            <w:rFonts w:ascii="Cambria Math" w:hAnsi="Cambria Math"/>
            <w:color w:val="202122"/>
            <w:sz w:val="25"/>
            <w:szCs w:val="25"/>
            <w:shd w:val="clear" w:color="auto" w:fill="FFFFFF"/>
            <w:lang w:val="sr-Latn-RS"/>
          </w:rPr>
          <m:t> </m:t>
        </m:r>
        <m:r>
          <w:rPr>
            <w:rFonts w:ascii="Cambria Math" w:hAnsi="Cambria Math"/>
            <w:color w:val="202122"/>
            <w:sz w:val="25"/>
            <w:szCs w:val="25"/>
            <w:shd w:val="clear" w:color="auto" w:fill="FFFFFF"/>
            <w:lang w:val="sr-Latn-RS"/>
          </w:rPr>
          <m:t>D</m:t>
        </m:r>
        <m:r>
          <m:rPr>
            <m:sty m:val="p"/>
          </m:rPr>
          <w:rPr>
            <w:rFonts w:ascii="Cambria Math" w:hAnsi="Cambria Math"/>
            <w:color w:val="202122"/>
            <w:sz w:val="25"/>
            <w:szCs w:val="25"/>
            <w:shd w:val="clear" w:color="auto" w:fill="FFFFFF"/>
            <w:lang w:val="sr-Latn-RS"/>
          </w:rPr>
          <m:t>}</m:t>
        </m:r>
      </m:oMath>
      <w:r w:rsidRPr="00536887">
        <w:rPr>
          <w:iCs/>
          <w:color w:val="202122"/>
          <w:sz w:val="25"/>
          <w:szCs w:val="25"/>
          <w:shd w:val="clear" w:color="auto" w:fill="FFFFFF"/>
          <w:lang w:val="sr-Latn-RS"/>
        </w:rPr>
        <w:tab/>
        <w:t>(2.</w:t>
      </w:r>
      <w:r w:rsidR="00AD5C00">
        <w:rPr>
          <w:iCs/>
          <w:color w:val="202122"/>
          <w:sz w:val="25"/>
          <w:szCs w:val="25"/>
          <w:shd w:val="clear" w:color="auto" w:fill="FFFFFF"/>
          <w:lang w:val="sr-Latn-RS"/>
        </w:rPr>
        <w:t>1</w:t>
      </w:r>
      <w:r w:rsidRPr="00536887">
        <w:rPr>
          <w:iCs/>
          <w:color w:val="202122"/>
          <w:sz w:val="25"/>
          <w:szCs w:val="25"/>
          <w:shd w:val="clear" w:color="auto" w:fill="FFFFFF"/>
          <w:lang w:val="sr-Latn-RS"/>
        </w:rPr>
        <w:t>.</w:t>
      </w:r>
      <w:r w:rsidR="00AD5C00">
        <w:rPr>
          <w:iCs/>
          <w:color w:val="202122"/>
          <w:sz w:val="25"/>
          <w:szCs w:val="25"/>
          <w:shd w:val="clear" w:color="auto" w:fill="FFFFFF"/>
          <w:lang w:val="sr-Latn-RS"/>
        </w:rPr>
        <w:t>5</w:t>
      </w:r>
      <w:r w:rsidRPr="00536887">
        <w:rPr>
          <w:iCs/>
          <w:color w:val="202122"/>
          <w:sz w:val="25"/>
          <w:szCs w:val="25"/>
          <w:shd w:val="clear" w:color="auto" w:fill="FFFFFF"/>
          <w:lang w:val="sr-Latn-RS"/>
        </w:rPr>
        <w:t>)</w:t>
      </w:r>
    </w:p>
    <w:p w14:paraId="77F148ED" w14:textId="2D1BC867" w:rsidR="00D315AA" w:rsidRDefault="00D315AA" w:rsidP="00D315AA">
      <w:pPr>
        <w:pStyle w:val="IIInivonaslova-Odeljak"/>
      </w:pPr>
      <w:bookmarkStart w:id="27" w:name="_Toc114758496"/>
      <w:bookmarkStart w:id="28" w:name="_Toc114770367"/>
      <w:r>
        <w:t>Primena dominirajućeg skupa</w:t>
      </w:r>
      <w:bookmarkEnd w:id="27"/>
      <w:bookmarkEnd w:id="28"/>
    </w:p>
    <w:p w14:paraId="1DE3DF0D" w14:textId="10A0CC69" w:rsidR="00D315AA" w:rsidRDefault="003323F1" w:rsidP="00D315AA">
      <w:pPr>
        <w:pStyle w:val="Osnovnitekst"/>
      </w:pPr>
      <w:r>
        <w:t xml:space="preserve">Dominirajući skup ima </w:t>
      </w:r>
      <w:r w:rsidR="009E11FC">
        <w:t>razne primene u različitim oblastima. Na primer</w:t>
      </w:r>
      <w:r w:rsidR="00F60703">
        <w:t>,</w:t>
      </w:r>
      <w:r w:rsidR="00417A47">
        <w:t xml:space="preserve"> u</w:t>
      </w:r>
      <w:r w:rsidR="00F60703">
        <w:t xml:space="preserve"> </w:t>
      </w:r>
      <w:r w:rsidR="00417A47">
        <w:t>šahu</w:t>
      </w:r>
      <w:r w:rsidR="00F33763">
        <w:t xml:space="preserve"> </w:t>
      </w:r>
      <w:r w:rsidR="00F621F5">
        <w:t>je to</w:t>
      </w:r>
      <w:r w:rsidR="009E11FC">
        <w:t xml:space="preserve"> problem kraljica (</w:t>
      </w:r>
      <w:r w:rsidR="009E11FC" w:rsidRPr="00F60703">
        <w:rPr>
          <w:i/>
          <w:iCs/>
        </w:rPr>
        <w:t>queens problem</w:t>
      </w:r>
      <w:r w:rsidR="009E11FC">
        <w:t>)</w:t>
      </w:r>
      <w:r w:rsidR="000B5606">
        <w:t xml:space="preserve"> </w:t>
      </w:r>
      <w:r w:rsidR="007273F5">
        <w:fldChar w:fldCharType="begin"/>
      </w:r>
      <w:r w:rsidR="007273F5">
        <w:instrText xml:space="preserve"> REF _Ref114598750 \r \h </w:instrText>
      </w:r>
      <w:r w:rsidR="007273F5">
        <w:fldChar w:fldCharType="separate"/>
      </w:r>
      <w:r w:rsidR="007273F5">
        <w:t>[8]</w:t>
      </w:r>
      <w:r w:rsidR="007273F5">
        <w:fldChar w:fldCharType="end"/>
      </w:r>
      <w:r w:rsidR="00521050">
        <w:t>.</w:t>
      </w:r>
    </w:p>
    <w:p w14:paraId="4F55FC17" w14:textId="4378CD33" w:rsidR="00A853C4" w:rsidRDefault="00FD568E" w:rsidP="00FD568E">
      <w:pPr>
        <w:pStyle w:val="SlikeTabele"/>
      </w:pPr>
      <w:r>
        <w:rPr>
          <w:noProof/>
        </w:rPr>
        <w:lastRenderedPageBreak/>
        <w:drawing>
          <wp:inline distT="0" distB="0" distL="0" distR="0" wp14:anchorId="1B4F058E" wp14:editId="088723E5">
            <wp:extent cx="2495550" cy="2495550"/>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0C650289" w14:textId="2C53F778" w:rsidR="00FD568E" w:rsidRDefault="00FD568E" w:rsidP="00FD568E">
      <w:pPr>
        <w:pStyle w:val="Oznakaslike"/>
      </w:pPr>
      <w:r>
        <w:t>Slika 2.1.1. Kraljice kako dominiraju šahovsku tablu</w:t>
      </w:r>
      <w:r w:rsidR="000B5606">
        <w:t xml:space="preserve"> </w:t>
      </w:r>
      <w:r w:rsidR="00BB5896">
        <w:fldChar w:fldCharType="begin"/>
      </w:r>
      <w:r w:rsidR="00BB5896">
        <w:instrText xml:space="preserve"> REF _Ref114598750 \r \h </w:instrText>
      </w:r>
      <w:r w:rsidR="00BB5896">
        <w:fldChar w:fldCharType="separate"/>
      </w:r>
      <w:r w:rsidR="00BB5896">
        <w:t>[8]</w:t>
      </w:r>
      <w:r w:rsidR="00BB5896">
        <w:fldChar w:fldCharType="end"/>
      </w:r>
    </w:p>
    <w:p w14:paraId="6A8A825C" w14:textId="21CE238E" w:rsidR="00521050" w:rsidRDefault="00521050" w:rsidP="00521050">
      <w:pPr>
        <w:pStyle w:val="Osnovnitekst"/>
      </w:pPr>
      <w:r>
        <w:t xml:space="preserve">Nalazimo najmanji broj kraljica koji možemo staviti na tabli veličine </w:t>
      </w:r>
      <w:r w:rsidRPr="00417A47">
        <w:rPr>
          <w:i/>
          <w:iCs/>
        </w:rPr>
        <w:t>m</w:t>
      </w:r>
      <w:r>
        <w:rPr>
          <w:i/>
          <w:iCs/>
        </w:rPr>
        <w:t xml:space="preserve"> </w:t>
      </w:r>
      <w:r w:rsidRPr="00417A47">
        <w:t>x</w:t>
      </w:r>
      <w:r>
        <w:rPr>
          <w:i/>
          <w:iCs/>
        </w:rPr>
        <w:t xml:space="preserve"> </w:t>
      </w:r>
      <w:r w:rsidRPr="00417A47">
        <w:rPr>
          <w:i/>
          <w:iCs/>
        </w:rPr>
        <w:t>m</w:t>
      </w:r>
      <w:r>
        <w:rPr>
          <w:i/>
          <w:iCs/>
        </w:rPr>
        <w:t xml:space="preserve">, </w:t>
      </w:r>
      <w:r>
        <w:t>a da osiguramo da svako polje na tabli sadrži kraljicu ili je napadnuto od strane kraljice. Ovaj problem se vrlo lako može predstaviti grafom i time rešiti dominirajućim skupom.</w:t>
      </w:r>
      <w:r w:rsidR="00BB5896">
        <w:t xml:space="preserve"> Možemo videti primer problema na slici 2.1.1.</w:t>
      </w:r>
    </w:p>
    <w:p w14:paraId="23310CD8" w14:textId="1FF668D6" w:rsidR="008C6834" w:rsidRDefault="008C6834" w:rsidP="008C6834">
      <w:pPr>
        <w:pStyle w:val="SlikeTabele"/>
      </w:pPr>
      <w:r>
        <w:rPr>
          <w:noProof/>
        </w:rPr>
        <w:drawing>
          <wp:inline distT="0" distB="0" distL="0" distR="0" wp14:anchorId="5F3CBE3C" wp14:editId="4B79EFEE">
            <wp:extent cx="4096322" cy="3057952"/>
            <wp:effectExtent l="0" t="0" r="0" b="0"/>
            <wp:docPr id="10" name="Picture 10" descr="A picture containing indoor,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 wi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6322" cy="3057952"/>
                    </a:xfrm>
                    <a:prstGeom prst="rect">
                      <a:avLst/>
                    </a:prstGeom>
                  </pic:spPr>
                </pic:pic>
              </a:graphicData>
            </a:graphic>
          </wp:inline>
        </w:drawing>
      </w:r>
    </w:p>
    <w:p w14:paraId="4B20A3D9" w14:textId="2C4980ED" w:rsidR="008C6834" w:rsidRPr="008C6834" w:rsidRDefault="008C6834" w:rsidP="008C6834">
      <w:pPr>
        <w:pStyle w:val="Oznakaslike"/>
      </w:pPr>
      <w:r>
        <w:t>Slika 2.1.2. Primer ad-hoc mobilne mreže sa konstruisanom kičmom</w:t>
      </w:r>
      <w:r w:rsidR="000B5606">
        <w:t xml:space="preserve"> </w:t>
      </w:r>
      <w:r w:rsidR="00BB5896">
        <w:fldChar w:fldCharType="begin"/>
      </w:r>
      <w:r w:rsidR="00BB5896">
        <w:instrText xml:space="preserve"> REF _Ref114598750 \r \h </w:instrText>
      </w:r>
      <w:r w:rsidR="00BB5896">
        <w:fldChar w:fldCharType="separate"/>
      </w:r>
      <w:r w:rsidR="00BB5896">
        <w:t>[8]</w:t>
      </w:r>
      <w:r w:rsidR="00BB5896">
        <w:fldChar w:fldCharType="end"/>
      </w:r>
    </w:p>
    <w:p w14:paraId="7B4494E1" w14:textId="1AE3BEC5" w:rsidR="00376B5E" w:rsidRDefault="00376B5E" w:rsidP="00521050">
      <w:pPr>
        <w:pStyle w:val="Osnovnitekst"/>
        <w:rPr>
          <w:lang w:val="sr-Latn-RS"/>
        </w:rPr>
      </w:pPr>
      <w:r>
        <w:t>Postoje takođe mnogi problemi koji nisu toliko teoretski</w:t>
      </w:r>
      <w:r w:rsidR="008652B5">
        <w:t>,</w:t>
      </w:r>
      <w:r>
        <w:t xml:space="preserve"> kao problem kraljica</w:t>
      </w:r>
      <w:r w:rsidR="008652B5">
        <w:t xml:space="preserve">, </w:t>
      </w:r>
      <w:r w:rsidR="008652B5">
        <w:rPr>
          <w:lang w:val="sr-Latn-RS"/>
        </w:rPr>
        <w:t>za koje se može koristiti dominirajući skup ili neka njegova varijacija da bi se rešio. Mnogo takvi problemi dolaze i</w:t>
      </w:r>
      <w:r w:rsidR="002B63DD">
        <w:rPr>
          <w:lang w:val="sr-Latn-RS"/>
        </w:rPr>
        <w:t>z</w:t>
      </w:r>
      <w:r w:rsidR="008652B5">
        <w:rPr>
          <w:lang w:val="sr-Latn-RS"/>
        </w:rPr>
        <w:t xml:space="preserve"> oblasti računarskih mreže ili telekomunikacija. Kao kod </w:t>
      </w:r>
      <w:r w:rsidR="008652B5" w:rsidRPr="008652B5">
        <w:rPr>
          <w:i/>
          <w:iCs/>
          <w:lang w:val="sr-Latn-RS"/>
        </w:rPr>
        <w:t>ad-hoc</w:t>
      </w:r>
      <w:r w:rsidR="008652B5">
        <w:rPr>
          <w:lang w:val="sr-Latn-RS"/>
        </w:rPr>
        <w:t xml:space="preserve"> mobilnih mreža (</w:t>
      </w:r>
      <w:r w:rsidR="008652B5">
        <w:rPr>
          <w:i/>
          <w:iCs/>
          <w:lang w:val="sr-Latn-RS"/>
        </w:rPr>
        <w:t xml:space="preserve">mobile </w:t>
      </w:r>
      <w:r w:rsidR="008652B5">
        <w:rPr>
          <w:i/>
          <w:iCs/>
          <w:lang w:val="sr-Latn-RS"/>
        </w:rPr>
        <w:lastRenderedPageBreak/>
        <w:t>ad-hoc network</w:t>
      </w:r>
      <w:r w:rsidR="008652B5" w:rsidRPr="002B63DD">
        <w:rPr>
          <w:lang w:val="sr-Latn-RS"/>
        </w:rPr>
        <w:t>)</w:t>
      </w:r>
      <w:r w:rsidR="000B5606">
        <w:rPr>
          <w:lang w:val="sr-Latn-RS"/>
        </w:rPr>
        <w:t xml:space="preserve"> </w:t>
      </w:r>
      <w:r w:rsidR="002B63DD" w:rsidRPr="002B63DD">
        <w:rPr>
          <w:lang w:val="sr-Latn-RS"/>
        </w:rPr>
        <w:fldChar w:fldCharType="begin"/>
      </w:r>
      <w:r w:rsidR="002B63DD" w:rsidRPr="002B63DD">
        <w:rPr>
          <w:lang w:val="sr-Latn-RS"/>
        </w:rPr>
        <w:instrText xml:space="preserve"> REF _Ref114598750 \r \h </w:instrText>
      </w:r>
      <w:r w:rsidR="002B63DD">
        <w:rPr>
          <w:lang w:val="sr-Latn-RS"/>
        </w:rPr>
        <w:instrText xml:space="preserve"> \* MERGEFORMAT </w:instrText>
      </w:r>
      <w:r w:rsidR="002B63DD" w:rsidRPr="002B63DD">
        <w:rPr>
          <w:lang w:val="sr-Latn-RS"/>
        </w:rPr>
      </w:r>
      <w:r w:rsidR="002B63DD" w:rsidRPr="002B63DD">
        <w:rPr>
          <w:lang w:val="sr-Latn-RS"/>
        </w:rPr>
        <w:fldChar w:fldCharType="separate"/>
      </w:r>
      <w:r w:rsidR="002B63DD" w:rsidRPr="002B63DD">
        <w:rPr>
          <w:lang w:val="sr-Latn-RS"/>
        </w:rPr>
        <w:t>[8]</w:t>
      </w:r>
      <w:r w:rsidR="002B63DD" w:rsidRPr="002B63DD">
        <w:rPr>
          <w:lang w:val="sr-Latn-RS"/>
        </w:rPr>
        <w:fldChar w:fldCharType="end"/>
      </w:r>
      <w:r w:rsidR="008652B5">
        <w:rPr>
          <w:i/>
          <w:iCs/>
          <w:lang w:val="sr-Latn-RS"/>
        </w:rPr>
        <w:t>,</w:t>
      </w:r>
      <w:r w:rsidR="008652B5">
        <w:rPr>
          <w:lang w:val="sr-Latn-RS"/>
        </w:rPr>
        <w:t xml:space="preserve"> koj</w:t>
      </w:r>
      <w:r w:rsidR="008C7475">
        <w:rPr>
          <w:lang w:val="sr-Latn-RS"/>
        </w:rPr>
        <w:t>e</w:t>
      </w:r>
      <w:r w:rsidR="008652B5">
        <w:rPr>
          <w:lang w:val="sr-Latn-RS"/>
        </w:rPr>
        <w:t xml:space="preserve"> predstavlja</w:t>
      </w:r>
      <w:r w:rsidR="008C7475">
        <w:rPr>
          <w:lang w:val="sr-Latn-RS"/>
        </w:rPr>
        <w:t xml:space="preserve">ju </w:t>
      </w:r>
      <w:r w:rsidR="008C7475" w:rsidRPr="008C7475">
        <w:rPr>
          <w:lang w:val="sr-Latn-RS"/>
        </w:rPr>
        <w:t>samopodešava</w:t>
      </w:r>
      <w:r w:rsidR="008C7475">
        <w:rPr>
          <w:lang w:val="sr-Latn-RS"/>
        </w:rPr>
        <w:t>juću mrežu</w:t>
      </w:r>
      <w:r w:rsidR="008652B5">
        <w:rPr>
          <w:lang w:val="sr-Latn-RS"/>
        </w:rPr>
        <w:t xml:space="preserve"> </w:t>
      </w:r>
      <w:r w:rsidR="008C7475">
        <w:rPr>
          <w:lang w:val="sr-Latn-RS"/>
        </w:rPr>
        <w:t>mobilnih uređaja</w:t>
      </w:r>
      <w:r w:rsidR="002B63DD">
        <w:rPr>
          <w:lang w:val="sr-Latn-RS"/>
        </w:rPr>
        <w:t>. Kod ovog problema se koristi povezani dominirajući skup da bi se uspostavio virtualn</w:t>
      </w:r>
      <w:r w:rsidR="00344602">
        <w:rPr>
          <w:lang w:val="sr-Latn-RS"/>
        </w:rPr>
        <w:t>u</w:t>
      </w:r>
      <w:r w:rsidR="002B63DD">
        <w:rPr>
          <w:lang w:val="sr-Latn-RS"/>
        </w:rPr>
        <w:t xml:space="preserve"> </w:t>
      </w:r>
      <w:r w:rsidR="00344602">
        <w:rPr>
          <w:lang w:val="sr-Latn-RS"/>
        </w:rPr>
        <w:t>kičmu</w:t>
      </w:r>
      <w:r w:rsidR="002B63DD">
        <w:rPr>
          <w:lang w:val="sr-Latn-RS"/>
        </w:rPr>
        <w:t xml:space="preserve"> (</w:t>
      </w:r>
      <w:r w:rsidR="002B63DD">
        <w:rPr>
          <w:i/>
          <w:iCs/>
          <w:lang w:val="sr-Latn-RS"/>
        </w:rPr>
        <w:t>backbone</w:t>
      </w:r>
      <w:r w:rsidR="002B63DD">
        <w:rPr>
          <w:lang w:val="sr-Latn-RS"/>
        </w:rPr>
        <w:t>) mreže</w:t>
      </w:r>
      <w:r w:rsidR="005D6D41">
        <w:rPr>
          <w:lang w:val="sr-Latn-RS"/>
        </w:rPr>
        <w:t xml:space="preserve"> kao na slici 2.1.2</w:t>
      </w:r>
      <w:r w:rsidR="00685CBE">
        <w:rPr>
          <w:lang w:val="sr-Latn-RS"/>
        </w:rPr>
        <w:t>, kroz koj</w:t>
      </w:r>
      <w:r w:rsidR="005D6D41">
        <w:rPr>
          <w:lang w:val="sr-Latn-RS"/>
        </w:rPr>
        <w:t>u</w:t>
      </w:r>
      <w:r w:rsidR="00685CBE">
        <w:rPr>
          <w:lang w:val="sr-Latn-RS"/>
        </w:rPr>
        <w:t xml:space="preserve"> se radi rutiranje i emitovanje saobraćaja.</w:t>
      </w:r>
    </w:p>
    <w:p w14:paraId="333C60C2" w14:textId="3B54E366" w:rsidR="005D4BB9" w:rsidRDefault="005D4BB9" w:rsidP="005D4BB9">
      <w:pPr>
        <w:pStyle w:val="IInivonaslova-Potpoglavlje"/>
      </w:pPr>
      <w:bookmarkStart w:id="29" w:name="_Toc114758497"/>
      <w:bookmarkStart w:id="30" w:name="_Toc114770368"/>
      <w:r>
        <w:t>Predmet i cilj istraživanja</w:t>
      </w:r>
      <w:bookmarkEnd w:id="29"/>
      <w:bookmarkEnd w:id="30"/>
    </w:p>
    <w:p w14:paraId="42A48C08" w14:textId="43F11308" w:rsidR="005D4BB9" w:rsidRDefault="005D4BB9" w:rsidP="005D4BB9">
      <w:pPr>
        <w:pStyle w:val="Osnovnitekst"/>
      </w:pPr>
      <w:r>
        <w:t>U ovom radu vršićemo analizu problema minimalnog dominirajućeg skupa. Probaćemo da nađemo</w:t>
      </w:r>
      <w:r w:rsidR="005008EF">
        <w:t xml:space="preserve"> </w:t>
      </w:r>
      <w:r>
        <w:t>egzaktno rešenje problem</w:t>
      </w:r>
      <w:r w:rsidR="00682919">
        <w:t>a</w:t>
      </w:r>
      <w:r w:rsidR="005008EF">
        <w:t xml:space="preserve"> koristeći algoritme različitih vremenskih kompleksnosti</w:t>
      </w:r>
      <w:r w:rsidR="00B322A1">
        <w:t xml:space="preserve">. Kod samih algoritma </w:t>
      </w:r>
      <w:r w:rsidR="00DB17DD">
        <w:t xml:space="preserve">prvo ćemo vršiti teorijsku analizu nakon čega ćemo analizirati implementaciju samog algoritma i </w:t>
      </w:r>
      <w:r w:rsidR="005008EF">
        <w:t>koje nedostatke sama implementacija ima.</w:t>
      </w:r>
    </w:p>
    <w:p w14:paraId="32D2D612" w14:textId="47D4A883" w:rsidR="005008EF" w:rsidRPr="005D4BB9" w:rsidRDefault="00682919" w:rsidP="005D4BB9">
      <w:pPr>
        <w:pStyle w:val="Osnovnitekst"/>
      </w:pPr>
      <w:r>
        <w:t xml:space="preserve">Pored teorijske analize algoritma takođe ćemo meriti performanse samih algoritma u Javi. Koristićemo implementacije koje se spominju u samom radu. Time naš zaključak o samim algoritmima i njihovim performansama neće biti samo teorijski. Imaćemo konkretno vreme izvršavanja </w:t>
      </w:r>
      <w:r w:rsidR="00857FCC">
        <w:t>svakog algoritma i time ćemo doneti naš zaključak.</w:t>
      </w:r>
      <w:r>
        <w:t xml:space="preserve"> </w:t>
      </w:r>
    </w:p>
    <w:p w14:paraId="16732B9F" w14:textId="3A701860" w:rsidR="00A86872" w:rsidRPr="00536887" w:rsidRDefault="0009615B" w:rsidP="000F25D7">
      <w:pPr>
        <w:pStyle w:val="Inivonaslova-Poglavlje"/>
        <w:rPr>
          <w:lang w:val="sr-Latn-RS"/>
        </w:rPr>
      </w:pPr>
      <w:bookmarkStart w:id="31" w:name="_Toc114758498"/>
      <w:bookmarkStart w:id="32" w:name="_Toc114770369"/>
      <w:r w:rsidRPr="00536887">
        <w:rPr>
          <w:lang w:val="sr-Latn-RS"/>
        </w:rPr>
        <w:lastRenderedPageBreak/>
        <w:t>Analiza i detalji implementacija algoritma</w:t>
      </w:r>
      <w:bookmarkEnd w:id="31"/>
      <w:bookmarkEnd w:id="32"/>
    </w:p>
    <w:p w14:paraId="381B55DD" w14:textId="7D5DBAE6" w:rsidR="00855BC8" w:rsidRPr="00536887" w:rsidRDefault="00614A66" w:rsidP="00855BC8">
      <w:pPr>
        <w:pStyle w:val="Osnovnitekst"/>
        <w:rPr>
          <w:lang w:val="sr-Latn-RS"/>
        </w:rPr>
      </w:pPr>
      <w:r w:rsidRPr="00536887">
        <w:rPr>
          <w:lang w:val="sr-Latn-RS"/>
        </w:rPr>
        <w:t>Kao što je rečeno u prethodnom poglavlju sam problem nalaženja dominirajućeg skupa je</w:t>
      </w:r>
      <w:r w:rsidR="00A23A3D" w:rsidRPr="00536887">
        <w:rPr>
          <w:lang w:val="sr-Latn-RS"/>
        </w:rPr>
        <w:t xml:space="preserve"> NP-kompletan. To znači da najbolj</w:t>
      </w:r>
      <w:r w:rsidR="00597C29" w:rsidRPr="00536887">
        <w:rPr>
          <w:lang w:val="sr-Latn-RS"/>
        </w:rPr>
        <w:t>i</w:t>
      </w:r>
      <w:r w:rsidR="0062456D" w:rsidRPr="00536887">
        <w:rPr>
          <w:lang w:val="sr-Latn-RS"/>
        </w:rPr>
        <w:t xml:space="preserve"> tačan</w:t>
      </w:r>
      <w:r w:rsidR="00A23A3D" w:rsidRPr="00536887">
        <w:rPr>
          <w:lang w:val="sr-Latn-RS"/>
        </w:rPr>
        <w:t xml:space="preserve"> algoritam koji možemo naći za rešavanje ovog problema</w:t>
      </w:r>
      <w:r w:rsidR="008E4672" w:rsidRPr="00536887">
        <w:rPr>
          <w:lang w:val="sr-Latn-RS"/>
        </w:rPr>
        <w:t xml:space="preserve"> </w:t>
      </w:r>
      <w:r w:rsidR="00A23A3D" w:rsidRPr="00536887">
        <w:rPr>
          <w:lang w:val="sr-Latn-RS"/>
        </w:rPr>
        <w:t xml:space="preserve">vremenske kompleksnosti oblika </w:t>
      </w:r>
      <w:r w:rsidR="00A23A3D" w:rsidRPr="00536887">
        <w:rPr>
          <w:i/>
          <w:iCs/>
          <w:lang w:val="sr-Latn-RS"/>
        </w:rPr>
        <w:t>α</w:t>
      </w:r>
      <w:r w:rsidR="00A23A3D" w:rsidRPr="00536887">
        <w:rPr>
          <w:i/>
          <w:iCs/>
          <w:vertAlign w:val="superscript"/>
          <w:lang w:val="sr-Latn-RS"/>
        </w:rPr>
        <w:t>n</w:t>
      </w:r>
      <w:r w:rsidR="0062456D" w:rsidRPr="00536887">
        <w:rPr>
          <w:lang w:val="sr-Latn-RS"/>
        </w:rPr>
        <w:t xml:space="preserve"> gde je </w:t>
      </w:r>
      <w:r w:rsidR="0062456D" w:rsidRPr="00536887">
        <w:rPr>
          <w:i/>
          <w:iCs/>
          <w:lang w:val="sr-Latn-RS"/>
        </w:rPr>
        <w:t xml:space="preserve">α </w:t>
      </w:r>
      <w:r w:rsidR="0062456D" w:rsidRPr="00536887">
        <w:rPr>
          <w:lang w:val="sr-Latn-RS"/>
        </w:rPr>
        <w:t xml:space="preserve">&gt; 1, a </w:t>
      </w:r>
      <w:r w:rsidR="0062456D" w:rsidRPr="00536887">
        <w:rPr>
          <w:i/>
          <w:iCs/>
          <w:lang w:val="sr-Latn-RS"/>
        </w:rPr>
        <w:t xml:space="preserve">n </w:t>
      </w:r>
      <w:r w:rsidR="0062456D" w:rsidRPr="00536887">
        <w:rPr>
          <w:lang w:val="sr-Latn-RS"/>
        </w:rPr>
        <w:t>pre</w:t>
      </w:r>
      <w:r w:rsidR="002F323A" w:rsidRPr="00536887">
        <w:rPr>
          <w:lang w:val="sr-Latn-RS"/>
        </w:rPr>
        <w:t>d</w:t>
      </w:r>
      <w:r w:rsidR="0062456D" w:rsidRPr="00536887">
        <w:rPr>
          <w:lang w:val="sr-Latn-RS"/>
        </w:rPr>
        <w:t>stavlja broj čvorova u grafu.</w:t>
      </w:r>
      <w:r w:rsidR="0076305F" w:rsidRPr="00536887">
        <w:rPr>
          <w:lang w:val="sr-Latn-RS"/>
        </w:rPr>
        <w:t xml:space="preserve"> Ovo nas ne sprečava da nađemo algoritam koji nam pruža dovoljno dobru aproksimaciju rešenja</w:t>
      </w:r>
      <w:r w:rsidR="00A46C57" w:rsidRPr="00536887">
        <w:rPr>
          <w:lang w:val="sr-Latn-RS"/>
        </w:rPr>
        <w:t xml:space="preserve"> u polinomijalnom vremenu.</w:t>
      </w:r>
    </w:p>
    <w:p w14:paraId="27F00576" w14:textId="6C615EF8" w:rsidR="00FD1CA6" w:rsidRPr="00536887" w:rsidRDefault="00FD1CA6" w:rsidP="00A754C3">
      <w:pPr>
        <w:pStyle w:val="IInivonaslova-Potpoglavlje"/>
        <w:rPr>
          <w:lang w:val="sr-Latn-RS"/>
        </w:rPr>
      </w:pPr>
      <w:bookmarkStart w:id="33" w:name="_Toc114439829"/>
      <w:bookmarkStart w:id="34" w:name="_Toc114441120"/>
      <w:bookmarkStart w:id="35" w:name="_Toc114504320"/>
      <w:bookmarkStart w:id="36" w:name="_Toc114758499"/>
      <w:bookmarkStart w:id="37" w:name="_Toc114770370"/>
      <w:r w:rsidRPr="00536887">
        <w:rPr>
          <w:lang w:val="sr-Latn-RS"/>
        </w:rPr>
        <w:t>Impementacija grafa</w:t>
      </w:r>
      <w:bookmarkEnd w:id="33"/>
      <w:bookmarkEnd w:id="34"/>
      <w:bookmarkEnd w:id="35"/>
      <w:bookmarkEnd w:id="36"/>
      <w:bookmarkEnd w:id="37"/>
    </w:p>
    <w:p w14:paraId="69CA1FA1" w14:textId="011A0FB3" w:rsidR="00BE0711" w:rsidRPr="00536887" w:rsidRDefault="00FD1CA6" w:rsidP="00855BC8">
      <w:pPr>
        <w:pStyle w:val="Osnovnitekst"/>
        <w:rPr>
          <w:lang w:val="sr-Latn-RS"/>
        </w:rPr>
      </w:pPr>
      <w:r w:rsidRPr="00536887">
        <w:rPr>
          <w:lang w:val="sr-Latn-RS"/>
        </w:rPr>
        <w:t>Sv</w:t>
      </w:r>
      <w:r w:rsidR="007D10EF" w:rsidRPr="00536887">
        <w:rPr>
          <w:lang w:val="sr-Latn-RS"/>
        </w:rPr>
        <w:t>e</w:t>
      </w:r>
      <w:r w:rsidRPr="00536887">
        <w:rPr>
          <w:lang w:val="sr-Latn-RS"/>
        </w:rPr>
        <w:t xml:space="preserve"> implementacije rešenja koja ćemo razmatrati u ovom poglavlju koriste </w:t>
      </w:r>
      <w:r w:rsidR="00AA6D94" w:rsidRPr="00536887">
        <w:rPr>
          <w:lang w:val="sr-Latn-RS"/>
        </w:rPr>
        <w:t>istu reprezentaciju grafa. Implementacija koja se koristi je lista susednosti</w:t>
      </w:r>
      <w:r w:rsidR="007D10EF" w:rsidRPr="00536887">
        <w:rPr>
          <w:lang w:val="sr-Latn-RS"/>
        </w:rPr>
        <w:t xml:space="preserve"> realizovana uz pomoć </w:t>
      </w:r>
      <w:r w:rsidR="00012531" w:rsidRPr="00536887">
        <w:rPr>
          <w:i/>
          <w:iCs/>
          <w:lang w:val="sr-Latn-RS"/>
        </w:rPr>
        <w:t xml:space="preserve">Node </w:t>
      </w:r>
      <w:r w:rsidR="00012531" w:rsidRPr="00536887">
        <w:rPr>
          <w:lang w:val="sr-Latn-RS"/>
        </w:rPr>
        <w:t xml:space="preserve">i </w:t>
      </w:r>
      <w:r w:rsidR="00012531" w:rsidRPr="00536887">
        <w:rPr>
          <w:i/>
          <w:iCs/>
          <w:lang w:val="sr-Latn-RS"/>
        </w:rPr>
        <w:t xml:space="preserve">Graph </w:t>
      </w:r>
      <w:r w:rsidR="00012531" w:rsidRPr="00536887">
        <w:rPr>
          <w:lang w:val="sr-Latn-RS"/>
        </w:rPr>
        <w:t>klasa.</w:t>
      </w:r>
    </w:p>
    <w:p w14:paraId="7F8AFE8C"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class</w:t>
      </w:r>
      <w:r w:rsidRPr="00536887">
        <w:rPr>
          <w:rFonts w:ascii="Courier New" w:hAnsi="Courier New" w:cs="Courier New"/>
          <w:color w:val="000000"/>
          <w:sz w:val="20"/>
          <w:szCs w:val="20"/>
          <w:highlight w:val="white"/>
        </w:rPr>
        <w:t xml:space="preserve"> Graph</w:t>
      </w:r>
    </w:p>
    <w:p w14:paraId="12542E42"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427F54F2"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static</w:t>
      </w:r>
      <w:r w:rsidRPr="00536887">
        <w:rPr>
          <w:rFonts w:ascii="Courier New" w:hAnsi="Courier New" w:cs="Courier New"/>
          <w:color w:val="000000"/>
          <w:sz w:val="20"/>
          <w:szCs w:val="20"/>
          <w:highlight w:val="white"/>
        </w:rPr>
        <w:t xml:space="preserve"> Graph instance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FF"/>
          <w:sz w:val="20"/>
          <w:szCs w:val="20"/>
          <w:highlight w:val="white"/>
        </w:rPr>
        <w:t>null</w:t>
      </w:r>
      <w:r w:rsidRPr="00536887">
        <w:rPr>
          <w:rFonts w:ascii="Courier New" w:hAnsi="Courier New" w:cs="Courier New"/>
          <w:b/>
          <w:bCs/>
          <w:color w:val="000080"/>
          <w:sz w:val="20"/>
          <w:szCs w:val="20"/>
          <w:highlight w:val="white"/>
        </w:rPr>
        <w:t>;</w:t>
      </w:r>
    </w:p>
    <w:p w14:paraId="29EA9FE2"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HashMap</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String</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allNodes</w:t>
      </w:r>
      <w:r w:rsidRPr="00536887">
        <w:rPr>
          <w:rFonts w:ascii="Courier New" w:hAnsi="Courier New" w:cs="Courier New"/>
          <w:b/>
          <w:bCs/>
          <w:color w:val="000080"/>
          <w:sz w:val="20"/>
          <w:szCs w:val="20"/>
          <w:highlight w:val="white"/>
        </w:rPr>
        <w:t>;</w:t>
      </w:r>
    </w:p>
    <w:p w14:paraId="29045E05"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Set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&gt;&gt;</w:t>
      </w:r>
      <w:r w:rsidRPr="00536887">
        <w:rPr>
          <w:rFonts w:ascii="Courier New" w:hAnsi="Courier New" w:cs="Courier New"/>
          <w:color w:val="000000"/>
          <w:sz w:val="20"/>
          <w:szCs w:val="20"/>
          <w:highlight w:val="white"/>
        </w:rPr>
        <w:t xml:space="preserve"> allEdges</w:t>
      </w:r>
      <w:r w:rsidRPr="00536887">
        <w:rPr>
          <w:rFonts w:ascii="Courier New" w:hAnsi="Courier New" w:cs="Courier New"/>
          <w:b/>
          <w:bCs/>
          <w:color w:val="000080"/>
          <w:sz w:val="20"/>
          <w:szCs w:val="20"/>
          <w:highlight w:val="white"/>
        </w:rPr>
        <w:t>;</w:t>
      </w:r>
    </w:p>
    <w:p w14:paraId="2797B325"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01C0574E"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static</w:t>
      </w:r>
      <w:r w:rsidRPr="00536887">
        <w:rPr>
          <w:rFonts w:ascii="Courier New" w:hAnsi="Courier New" w:cs="Courier New"/>
          <w:color w:val="000000"/>
          <w:sz w:val="20"/>
          <w:szCs w:val="20"/>
          <w:highlight w:val="white"/>
        </w:rPr>
        <w:t xml:space="preserve"> Graph InitializeGraph</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String InputFileName</w:t>
      </w:r>
      <w:r w:rsidRPr="00536887">
        <w:rPr>
          <w:rFonts w:ascii="Courier New" w:hAnsi="Courier New" w:cs="Courier New"/>
          <w:b/>
          <w:bCs/>
          <w:color w:val="000080"/>
          <w:sz w:val="20"/>
          <w:szCs w:val="20"/>
          <w:highlight w:val="white"/>
        </w:rPr>
        <w:t>);</w:t>
      </w:r>
    </w:p>
    <w:p w14:paraId="4AE1FC0A"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5A8EE805"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static</w:t>
      </w:r>
      <w:r w:rsidRPr="00536887">
        <w:rPr>
          <w:rFonts w:ascii="Courier New" w:hAnsi="Courier New" w:cs="Courier New"/>
          <w:color w:val="000000"/>
          <w:sz w:val="20"/>
          <w:szCs w:val="20"/>
          <w:highlight w:val="white"/>
        </w:rPr>
        <w:t xml:space="preserve"> Graph GetInstance</w:t>
      </w:r>
      <w:r w:rsidRPr="00536887">
        <w:rPr>
          <w:rFonts w:ascii="Courier New" w:hAnsi="Courier New" w:cs="Courier New"/>
          <w:b/>
          <w:bCs/>
          <w:color w:val="000080"/>
          <w:sz w:val="20"/>
          <w:szCs w:val="20"/>
          <w:highlight w:val="white"/>
        </w:rPr>
        <w:t>();</w:t>
      </w:r>
    </w:p>
    <w:p w14:paraId="3767F73C"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2A849675"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Graph</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String InputFileName</w:t>
      </w:r>
      <w:r w:rsidRPr="00536887">
        <w:rPr>
          <w:rFonts w:ascii="Courier New" w:hAnsi="Courier New" w:cs="Courier New"/>
          <w:b/>
          <w:bCs/>
          <w:color w:val="000080"/>
          <w:sz w:val="20"/>
          <w:szCs w:val="20"/>
          <w:highlight w:val="white"/>
        </w:rPr>
        <w:t>);</w:t>
      </w:r>
    </w:p>
    <w:p w14:paraId="3B8CE24B"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26D21E48"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Node GetCreateNode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String id</w:t>
      </w:r>
      <w:r w:rsidRPr="00536887">
        <w:rPr>
          <w:rFonts w:ascii="Courier New" w:hAnsi="Courier New" w:cs="Courier New"/>
          <w:b/>
          <w:bCs/>
          <w:color w:val="000080"/>
          <w:sz w:val="20"/>
          <w:szCs w:val="20"/>
          <w:highlight w:val="white"/>
        </w:rPr>
        <w:t>);</w:t>
      </w:r>
    </w:p>
    <w:p w14:paraId="65E06B1F"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6D7A8297"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GetNumberOfEdges</w:t>
      </w:r>
      <w:r w:rsidRPr="00536887">
        <w:rPr>
          <w:rFonts w:ascii="Courier New" w:hAnsi="Courier New" w:cs="Courier New"/>
          <w:b/>
          <w:bCs/>
          <w:color w:val="000080"/>
          <w:sz w:val="20"/>
          <w:szCs w:val="20"/>
          <w:highlight w:val="white"/>
        </w:rPr>
        <w:t>();</w:t>
      </w:r>
    </w:p>
    <w:p w14:paraId="0FF0BE24"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21BB121E"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GetAllNodes</w:t>
      </w:r>
      <w:r w:rsidRPr="00536887">
        <w:rPr>
          <w:rFonts w:ascii="Courier New" w:hAnsi="Courier New" w:cs="Courier New"/>
          <w:b/>
          <w:bCs/>
          <w:color w:val="000080"/>
          <w:sz w:val="20"/>
          <w:szCs w:val="20"/>
          <w:highlight w:val="white"/>
        </w:rPr>
        <w:t>();</w:t>
      </w:r>
    </w:p>
    <w:p w14:paraId="20B2D4BA"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0797B685" w14:textId="77777777" w:rsidR="00731098" w:rsidRPr="00536887" w:rsidRDefault="00731098"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Set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&gt;&gt;</w:t>
      </w:r>
      <w:r w:rsidRPr="00536887">
        <w:rPr>
          <w:rFonts w:ascii="Courier New" w:hAnsi="Courier New" w:cs="Courier New"/>
          <w:color w:val="000000"/>
          <w:sz w:val="20"/>
          <w:szCs w:val="20"/>
          <w:highlight w:val="white"/>
        </w:rPr>
        <w:t xml:space="preserve"> GetAllEdges</w:t>
      </w:r>
      <w:r w:rsidRPr="00536887">
        <w:rPr>
          <w:rFonts w:ascii="Courier New" w:hAnsi="Courier New" w:cs="Courier New"/>
          <w:b/>
          <w:bCs/>
          <w:color w:val="000080"/>
          <w:sz w:val="20"/>
          <w:szCs w:val="20"/>
          <w:highlight w:val="white"/>
        </w:rPr>
        <w:t>();</w:t>
      </w:r>
    </w:p>
    <w:p w14:paraId="48F25772" w14:textId="012F748F" w:rsidR="00731098" w:rsidRPr="00536887" w:rsidRDefault="00731098" w:rsidP="00B14053">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Latn-RS"/>
        </w:rPr>
      </w:pPr>
      <w:r w:rsidRPr="00536887">
        <w:rPr>
          <w:rFonts w:ascii="Courier New" w:hAnsi="Courier New" w:cs="Courier New"/>
          <w:b/>
          <w:bCs/>
          <w:color w:val="000080"/>
          <w:sz w:val="20"/>
          <w:szCs w:val="20"/>
          <w:highlight w:val="white"/>
          <w:lang w:val="sr-Latn-RS"/>
        </w:rPr>
        <w:t>}</w:t>
      </w:r>
    </w:p>
    <w:p w14:paraId="14973E4F" w14:textId="1F4C7304" w:rsidR="00B14053" w:rsidRPr="00536887" w:rsidRDefault="00B14053" w:rsidP="00B14053">
      <w:pPr>
        <w:pStyle w:val="Oznakaslike"/>
        <w:rPr>
          <w:lang w:val="sr-Latn-RS"/>
        </w:rPr>
      </w:pPr>
      <w:r w:rsidRPr="00536887">
        <w:rPr>
          <w:lang w:val="sr-Latn-RS"/>
        </w:rPr>
        <w:t>Primer koda 3.1.1.</w:t>
      </w:r>
    </w:p>
    <w:p w14:paraId="7FA38845" w14:textId="420157CB" w:rsidR="002F323A" w:rsidRPr="00536887" w:rsidRDefault="00100230" w:rsidP="002F323A">
      <w:pPr>
        <w:pStyle w:val="Osnovnitekst"/>
        <w:rPr>
          <w:lang w:val="sr-Latn-RS"/>
        </w:rPr>
      </w:pPr>
      <w:r w:rsidRPr="00536887">
        <w:rPr>
          <w:lang w:val="sr-Latn-RS"/>
        </w:rPr>
        <w:t>Kod 3.1.1.</w:t>
      </w:r>
      <w:r w:rsidR="00731098" w:rsidRPr="00536887">
        <w:rPr>
          <w:lang w:val="sr-Latn-RS"/>
        </w:rPr>
        <w:t xml:space="preserve"> nam pre</w:t>
      </w:r>
      <w:r w:rsidR="00FA1B27" w:rsidRPr="00536887">
        <w:rPr>
          <w:lang w:val="sr-Latn-RS"/>
        </w:rPr>
        <w:t>d</w:t>
      </w:r>
      <w:r w:rsidR="00731098" w:rsidRPr="00536887">
        <w:rPr>
          <w:lang w:val="sr-Latn-RS"/>
        </w:rPr>
        <w:t xml:space="preserve">stavlja potpis klase </w:t>
      </w:r>
      <w:r w:rsidR="00731098" w:rsidRPr="00536887">
        <w:rPr>
          <w:i/>
          <w:iCs/>
          <w:lang w:val="sr-Latn-RS"/>
        </w:rPr>
        <w:t>Graph</w:t>
      </w:r>
      <w:r w:rsidR="00731098" w:rsidRPr="00536887">
        <w:rPr>
          <w:lang w:val="sr-Latn-RS"/>
        </w:rPr>
        <w:t xml:space="preserve">. Iz njega možemo videti da </w:t>
      </w:r>
      <w:r w:rsidR="005C2027" w:rsidRPr="00536887">
        <w:rPr>
          <w:lang w:val="sr-Latn-RS"/>
        </w:rPr>
        <w:t xml:space="preserve">je graf u samom programu realizovan kao unikat i da se sam graf učitava iz fajla koji se prosleđuje programu kao parametar. Takođe možemo videti da ima </w:t>
      </w:r>
      <w:r w:rsidR="00EF550D" w:rsidRPr="00536887">
        <w:rPr>
          <w:lang w:val="sr-Latn-RS"/>
        </w:rPr>
        <w:t>polje</w:t>
      </w:r>
      <w:r w:rsidR="005C2027" w:rsidRPr="00536887">
        <w:rPr>
          <w:lang w:val="sr-Latn-RS"/>
        </w:rPr>
        <w:t xml:space="preserve"> </w:t>
      </w:r>
      <w:r w:rsidR="00BD56BE" w:rsidRPr="00536887">
        <w:rPr>
          <w:rStyle w:val="PromenljivaizkodaChar"/>
          <w:lang w:val="sr-Latn-RS"/>
        </w:rPr>
        <w:t xml:space="preserve">allEdges </w:t>
      </w:r>
      <w:r w:rsidR="00BD56BE" w:rsidRPr="00536887">
        <w:rPr>
          <w:lang w:val="sr-Latn-RS"/>
        </w:rPr>
        <w:t>koji se može smatrati suvišnim</w:t>
      </w:r>
      <w:r w:rsidR="000337E6" w:rsidRPr="00536887">
        <w:rPr>
          <w:lang w:val="sr-Latn-RS"/>
        </w:rPr>
        <w:t xml:space="preserve"> zato što je moguće naći sve veze koristeći samo podatke koje možemo izvući iz </w:t>
      </w:r>
      <w:r w:rsidR="000337E6" w:rsidRPr="00536887">
        <w:rPr>
          <w:rStyle w:val="PromenljivaizkodaChar"/>
          <w:lang w:val="sr-Latn-RS"/>
        </w:rPr>
        <w:t>allNodes</w:t>
      </w:r>
      <w:r w:rsidR="000337E6" w:rsidRPr="00536887">
        <w:rPr>
          <w:lang w:val="sr-Latn-RS"/>
        </w:rPr>
        <w:t xml:space="preserve">. Čak iako je </w:t>
      </w:r>
      <w:r w:rsidR="000337E6" w:rsidRPr="00536887">
        <w:rPr>
          <w:lang w:val="sr-Latn-RS"/>
        </w:rPr>
        <w:lastRenderedPageBreak/>
        <w:t>moguće to uraditi</w:t>
      </w:r>
      <w:r w:rsidR="002F323A" w:rsidRPr="00536887">
        <w:rPr>
          <w:lang w:val="sr-Latn-RS"/>
        </w:rPr>
        <w:t xml:space="preserve"> </w:t>
      </w:r>
      <w:r w:rsidR="000337E6" w:rsidRPr="00536887">
        <w:rPr>
          <w:lang w:val="sr-Latn-RS"/>
        </w:rPr>
        <w:t xml:space="preserve">to bi bila vremenski intenzivna operacija, pa smo </w:t>
      </w:r>
      <w:r w:rsidR="002F323A" w:rsidRPr="00536887">
        <w:rPr>
          <w:lang w:val="sr-Latn-RS"/>
        </w:rPr>
        <w:t>radi vremenske efikasno žrtvovali memorijsku efikasnost.</w:t>
      </w:r>
    </w:p>
    <w:p w14:paraId="69F252A8"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class</w:t>
      </w:r>
      <w:r w:rsidRPr="00536887">
        <w:rPr>
          <w:rFonts w:ascii="Courier New" w:hAnsi="Courier New" w:cs="Courier New"/>
          <w:color w:val="000000"/>
          <w:sz w:val="20"/>
          <w:szCs w:val="20"/>
          <w:highlight w:val="white"/>
        </w:rPr>
        <w:t xml:space="preserve"> Node</w:t>
      </w:r>
    </w:p>
    <w:p w14:paraId="1059E57B"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63C5491E" w14:textId="23D18A30"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00AF4070"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static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globalIdCounter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0</w:t>
      </w:r>
      <w:r w:rsidRPr="00536887">
        <w:rPr>
          <w:rFonts w:ascii="Courier New" w:hAnsi="Courier New" w:cs="Courier New"/>
          <w:b/>
          <w:bCs/>
          <w:color w:val="000080"/>
          <w:sz w:val="20"/>
          <w:szCs w:val="20"/>
          <w:highlight w:val="white"/>
        </w:rPr>
        <w:t>;</w:t>
      </w:r>
    </w:p>
    <w:p w14:paraId="2292EEE6" w14:textId="699077B8" w:rsidR="00AB73CE" w:rsidRPr="00536887" w:rsidRDefault="00AF407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00AB73CE" w:rsidRPr="00536887">
        <w:rPr>
          <w:rFonts w:ascii="Courier New" w:hAnsi="Courier New" w:cs="Courier New"/>
          <w:color w:val="8000FF"/>
          <w:sz w:val="20"/>
          <w:szCs w:val="20"/>
          <w:highlight w:val="white"/>
        </w:rPr>
        <w:t>private</w:t>
      </w:r>
      <w:r w:rsidR="00AB73CE" w:rsidRPr="00536887">
        <w:rPr>
          <w:rFonts w:ascii="Courier New" w:hAnsi="Courier New" w:cs="Courier New"/>
          <w:color w:val="000000"/>
          <w:sz w:val="20"/>
          <w:szCs w:val="20"/>
          <w:highlight w:val="white"/>
        </w:rPr>
        <w:t xml:space="preserve"> </w:t>
      </w:r>
      <w:r w:rsidR="00AB73CE" w:rsidRPr="00536887">
        <w:rPr>
          <w:rFonts w:ascii="Courier New" w:hAnsi="Courier New" w:cs="Courier New"/>
          <w:color w:val="8000FF"/>
          <w:sz w:val="20"/>
          <w:szCs w:val="20"/>
          <w:highlight w:val="white"/>
        </w:rPr>
        <w:t>int</w:t>
      </w:r>
      <w:r w:rsidR="00AB73CE" w:rsidRPr="00536887">
        <w:rPr>
          <w:rFonts w:ascii="Courier New" w:hAnsi="Courier New" w:cs="Courier New"/>
          <w:color w:val="000000"/>
          <w:sz w:val="20"/>
          <w:szCs w:val="20"/>
          <w:highlight w:val="white"/>
        </w:rPr>
        <w:t xml:space="preserve"> id</w:t>
      </w:r>
      <w:r w:rsidR="00AB73CE" w:rsidRPr="00536887">
        <w:rPr>
          <w:rFonts w:ascii="Courier New" w:hAnsi="Courier New" w:cs="Courier New"/>
          <w:b/>
          <w:bCs/>
          <w:color w:val="000080"/>
          <w:sz w:val="20"/>
          <w:szCs w:val="20"/>
          <w:highlight w:val="white"/>
        </w:rPr>
        <w:t>;</w:t>
      </w:r>
    </w:p>
    <w:p w14:paraId="79E3AFB7"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String name</w:t>
      </w:r>
      <w:r w:rsidRPr="00536887">
        <w:rPr>
          <w:rFonts w:ascii="Courier New" w:hAnsi="Courier New" w:cs="Courier New"/>
          <w:b/>
          <w:bCs/>
          <w:color w:val="000080"/>
          <w:sz w:val="20"/>
          <w:szCs w:val="20"/>
          <w:highlight w:val="white"/>
        </w:rPr>
        <w:t>;</w:t>
      </w:r>
    </w:p>
    <w:p w14:paraId="2ED8E83B"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connected</w:t>
      </w:r>
      <w:r w:rsidRPr="00536887">
        <w:rPr>
          <w:rFonts w:ascii="Courier New" w:hAnsi="Courier New" w:cs="Courier New"/>
          <w:b/>
          <w:bCs/>
          <w:color w:val="000080"/>
          <w:sz w:val="20"/>
          <w:szCs w:val="20"/>
          <w:highlight w:val="white"/>
        </w:rPr>
        <w:t>;</w:t>
      </w:r>
    </w:p>
    <w:p w14:paraId="5251F6E0"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private</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boolean</w:t>
      </w:r>
      <w:r w:rsidRPr="00536887">
        <w:rPr>
          <w:rFonts w:ascii="Courier New" w:hAnsi="Courier New" w:cs="Courier New"/>
          <w:color w:val="000000"/>
          <w:sz w:val="20"/>
          <w:szCs w:val="20"/>
          <w:highlight w:val="white"/>
        </w:rPr>
        <w:t xml:space="preserve"> isDominated</w:t>
      </w:r>
      <w:r w:rsidRPr="00536887">
        <w:rPr>
          <w:rFonts w:ascii="Courier New" w:hAnsi="Courier New" w:cs="Courier New"/>
          <w:b/>
          <w:bCs/>
          <w:color w:val="000080"/>
          <w:sz w:val="20"/>
          <w:szCs w:val="20"/>
          <w:highlight w:val="white"/>
        </w:rPr>
        <w:t>;</w:t>
      </w:r>
    </w:p>
    <w:p w14:paraId="2D78C83E"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0DA6B656"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static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void</w:t>
      </w:r>
      <w:r w:rsidRPr="00536887">
        <w:rPr>
          <w:rFonts w:ascii="Courier New" w:hAnsi="Courier New" w:cs="Courier New"/>
          <w:color w:val="000000"/>
          <w:sz w:val="20"/>
          <w:szCs w:val="20"/>
          <w:highlight w:val="white"/>
        </w:rPr>
        <w:t xml:space="preserve"> ResetIdCounter</w:t>
      </w:r>
      <w:r w:rsidRPr="00536887">
        <w:rPr>
          <w:rFonts w:ascii="Courier New" w:hAnsi="Courier New" w:cs="Courier New"/>
          <w:b/>
          <w:bCs/>
          <w:color w:val="000080"/>
          <w:sz w:val="20"/>
          <w:szCs w:val="20"/>
          <w:highlight w:val="white"/>
        </w:rPr>
        <w:t>();</w:t>
      </w:r>
    </w:p>
    <w:p w14:paraId="4FADC37A"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58310F0A"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Node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String name</w:t>
      </w:r>
      <w:r w:rsidRPr="00536887">
        <w:rPr>
          <w:rFonts w:ascii="Courier New" w:hAnsi="Courier New" w:cs="Courier New"/>
          <w:b/>
          <w:bCs/>
          <w:color w:val="000080"/>
          <w:sz w:val="20"/>
          <w:szCs w:val="20"/>
          <w:highlight w:val="white"/>
        </w:rPr>
        <w:t>);</w:t>
      </w:r>
    </w:p>
    <w:p w14:paraId="6D1AC5CD"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37233B24"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boolean</w:t>
      </w:r>
      <w:r w:rsidRPr="00536887">
        <w:rPr>
          <w:rFonts w:ascii="Courier New" w:hAnsi="Courier New" w:cs="Courier New"/>
          <w:color w:val="000000"/>
          <w:sz w:val="20"/>
          <w:szCs w:val="20"/>
          <w:highlight w:val="white"/>
        </w:rPr>
        <w:t xml:space="preserve"> AddNeighbour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Node neighbour</w:t>
      </w:r>
      <w:r w:rsidRPr="00536887">
        <w:rPr>
          <w:rFonts w:ascii="Courier New" w:hAnsi="Courier New" w:cs="Courier New"/>
          <w:b/>
          <w:bCs/>
          <w:color w:val="000080"/>
          <w:sz w:val="20"/>
          <w:szCs w:val="20"/>
          <w:highlight w:val="white"/>
        </w:rPr>
        <w:t>);</w:t>
      </w:r>
    </w:p>
    <w:p w14:paraId="5DA09CAF"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75A7BFC9"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NumberOfNeighbours</w:t>
      </w:r>
      <w:r w:rsidRPr="00536887">
        <w:rPr>
          <w:rFonts w:ascii="Courier New" w:hAnsi="Courier New" w:cs="Courier New"/>
          <w:b/>
          <w:bCs/>
          <w:color w:val="000080"/>
          <w:sz w:val="20"/>
          <w:szCs w:val="20"/>
          <w:highlight w:val="white"/>
        </w:rPr>
        <w:t>();</w:t>
      </w:r>
    </w:p>
    <w:p w14:paraId="3F757689"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18512AA2"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String GetName</w:t>
      </w:r>
      <w:r w:rsidRPr="00536887">
        <w:rPr>
          <w:rFonts w:ascii="Courier New" w:hAnsi="Courier New" w:cs="Courier New"/>
          <w:b/>
          <w:bCs/>
          <w:color w:val="000080"/>
          <w:sz w:val="20"/>
          <w:szCs w:val="20"/>
          <w:highlight w:val="white"/>
        </w:rPr>
        <w:t>();</w:t>
      </w:r>
    </w:p>
    <w:p w14:paraId="7CDD398D"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4DF5D8F9"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GetConnected</w:t>
      </w:r>
      <w:r w:rsidRPr="00536887">
        <w:rPr>
          <w:rFonts w:ascii="Courier New" w:hAnsi="Courier New" w:cs="Courier New"/>
          <w:b/>
          <w:bCs/>
          <w:color w:val="000080"/>
          <w:sz w:val="20"/>
          <w:szCs w:val="20"/>
          <w:highlight w:val="white"/>
        </w:rPr>
        <w:t>();</w:t>
      </w:r>
    </w:p>
    <w:p w14:paraId="6B91A0F2"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4CD8519C"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GetId</w:t>
      </w:r>
      <w:r w:rsidRPr="00536887">
        <w:rPr>
          <w:rFonts w:ascii="Courier New" w:hAnsi="Courier New" w:cs="Courier New"/>
          <w:b/>
          <w:bCs/>
          <w:color w:val="000080"/>
          <w:sz w:val="20"/>
          <w:szCs w:val="20"/>
          <w:highlight w:val="white"/>
        </w:rPr>
        <w:t>();</w:t>
      </w:r>
    </w:p>
    <w:p w14:paraId="21BFA484"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5017236F"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void</w:t>
      </w:r>
      <w:r w:rsidRPr="00536887">
        <w:rPr>
          <w:rFonts w:ascii="Courier New" w:hAnsi="Courier New" w:cs="Courier New"/>
          <w:color w:val="000000"/>
          <w:sz w:val="20"/>
          <w:szCs w:val="20"/>
          <w:highlight w:val="white"/>
        </w:rPr>
        <w:t xml:space="preserve"> SetDominated</w:t>
      </w:r>
      <w:r w:rsidRPr="00536887">
        <w:rPr>
          <w:rFonts w:ascii="Courier New" w:hAnsi="Courier New" w:cs="Courier New"/>
          <w:b/>
          <w:bCs/>
          <w:color w:val="000080"/>
          <w:sz w:val="20"/>
          <w:szCs w:val="20"/>
          <w:highlight w:val="white"/>
        </w:rPr>
        <w:t>(</w:t>
      </w:r>
      <w:r w:rsidRPr="00536887">
        <w:rPr>
          <w:rFonts w:ascii="Courier New" w:hAnsi="Courier New" w:cs="Courier New"/>
          <w:color w:val="8000FF"/>
          <w:sz w:val="20"/>
          <w:szCs w:val="20"/>
          <w:highlight w:val="white"/>
        </w:rPr>
        <w:t>boolean</w:t>
      </w:r>
      <w:r w:rsidRPr="00536887">
        <w:rPr>
          <w:rFonts w:ascii="Courier New" w:hAnsi="Courier New" w:cs="Courier New"/>
          <w:color w:val="000000"/>
          <w:sz w:val="20"/>
          <w:szCs w:val="20"/>
          <w:highlight w:val="white"/>
        </w:rPr>
        <w:t xml:space="preserve"> isDominated</w:t>
      </w:r>
      <w:r w:rsidRPr="00536887">
        <w:rPr>
          <w:rFonts w:ascii="Courier New" w:hAnsi="Courier New" w:cs="Courier New"/>
          <w:b/>
          <w:bCs/>
          <w:color w:val="000080"/>
          <w:sz w:val="20"/>
          <w:szCs w:val="20"/>
          <w:highlight w:val="white"/>
        </w:rPr>
        <w:t>);</w:t>
      </w:r>
    </w:p>
    <w:p w14:paraId="22B73E1B"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6AD6510C" w14:textId="77777777" w:rsidR="00AB73CE" w:rsidRPr="00536887" w:rsidRDefault="00AB73CE"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w:t>
      </w:r>
      <w:bookmarkStart w:id="38" w:name="_Hlk114487986"/>
      <w:r w:rsidRPr="00536887">
        <w:rPr>
          <w:rFonts w:ascii="Courier New" w:hAnsi="Courier New" w:cs="Courier New"/>
          <w:color w:val="000000"/>
          <w:sz w:val="20"/>
          <w:szCs w:val="20"/>
          <w:highlight w:val="white"/>
        </w:rPr>
        <w:t>GetHowManyWouldBeDominated</w:t>
      </w:r>
      <w:bookmarkEnd w:id="38"/>
      <w:r w:rsidRPr="00536887">
        <w:rPr>
          <w:rFonts w:ascii="Courier New" w:hAnsi="Courier New" w:cs="Courier New"/>
          <w:b/>
          <w:bCs/>
          <w:color w:val="000080"/>
          <w:sz w:val="20"/>
          <w:szCs w:val="20"/>
          <w:highlight w:val="white"/>
        </w:rPr>
        <w:t>();</w:t>
      </w:r>
    </w:p>
    <w:p w14:paraId="282BF4BA" w14:textId="3415441B" w:rsidR="00170776" w:rsidRPr="00536887" w:rsidRDefault="00AB73CE" w:rsidP="00B14053">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Latn-RS"/>
        </w:rPr>
      </w:pPr>
      <w:r w:rsidRPr="00536887">
        <w:rPr>
          <w:rFonts w:ascii="Courier New" w:hAnsi="Courier New" w:cs="Courier New"/>
          <w:b/>
          <w:bCs/>
          <w:color w:val="000080"/>
          <w:sz w:val="20"/>
          <w:szCs w:val="20"/>
          <w:highlight w:val="white"/>
          <w:lang w:val="sr-Latn-RS"/>
        </w:rPr>
        <w:t>}</w:t>
      </w:r>
    </w:p>
    <w:p w14:paraId="6B6B1003" w14:textId="78F6634D" w:rsidR="00B14053" w:rsidRPr="00536887" w:rsidRDefault="00B14053" w:rsidP="00B14053">
      <w:pPr>
        <w:pStyle w:val="Oznakaslike"/>
        <w:rPr>
          <w:lang w:val="sr-Latn-RS"/>
        </w:rPr>
      </w:pPr>
      <w:r w:rsidRPr="00536887">
        <w:rPr>
          <w:lang w:val="sr-Latn-RS"/>
        </w:rPr>
        <w:t>Primer koda 3.1.2.</w:t>
      </w:r>
    </w:p>
    <w:p w14:paraId="3CB04823" w14:textId="42E71E65" w:rsidR="006104C0" w:rsidRPr="00536887" w:rsidRDefault="006A6F3B" w:rsidP="006104C0">
      <w:pPr>
        <w:pStyle w:val="Osnovnitekst"/>
        <w:rPr>
          <w:lang w:val="sr-Latn-RS"/>
        </w:rPr>
      </w:pPr>
      <w:r w:rsidRPr="00536887">
        <w:rPr>
          <w:lang w:val="sr-Latn-RS"/>
        </w:rPr>
        <w:t xml:space="preserve">Možemo videti u kodu </w:t>
      </w:r>
      <w:r w:rsidR="00B14053" w:rsidRPr="00536887">
        <w:rPr>
          <w:lang w:val="sr-Latn-RS"/>
        </w:rPr>
        <w:t>3.1.2.</w:t>
      </w:r>
      <w:r w:rsidRPr="00536887">
        <w:rPr>
          <w:lang w:val="sr-Latn-RS"/>
        </w:rPr>
        <w:t xml:space="preserve"> kako je zamišljena implementacija čvora u grafu. Tu vidimo da svaki čvor može čuvati </w:t>
      </w:r>
      <w:r w:rsidR="008A6760" w:rsidRPr="00536887">
        <w:rPr>
          <w:lang w:val="sr-Latn-RS"/>
        </w:rPr>
        <w:t xml:space="preserve">svoje trenutno stanje da li je u dominirajućem skupu. To postiže sa poljem </w:t>
      </w:r>
      <w:r w:rsidR="008A6760" w:rsidRPr="00536887">
        <w:rPr>
          <w:rStyle w:val="PromenljivaizkodaChar"/>
          <w:lang w:val="sr-Latn-RS"/>
        </w:rPr>
        <w:t xml:space="preserve">isDominated </w:t>
      </w:r>
      <w:r w:rsidR="008A6760" w:rsidRPr="00536887">
        <w:rPr>
          <w:lang w:val="sr-Latn-RS"/>
        </w:rPr>
        <w:t xml:space="preserve">takođe možemo i videti kako je postignuta realizacija liste susednosti koristeći polje </w:t>
      </w:r>
      <w:r w:rsidR="008A6760" w:rsidRPr="00536887">
        <w:rPr>
          <w:rStyle w:val="PromenljivaizkodaChar"/>
          <w:lang w:val="sr-Latn-RS"/>
        </w:rPr>
        <w:t>connected</w:t>
      </w:r>
      <w:r w:rsidR="008A6760" w:rsidRPr="00536887">
        <w:rPr>
          <w:lang w:val="sr-Latn-RS"/>
        </w:rPr>
        <w:t>,</w:t>
      </w:r>
      <w:r w:rsidR="008A6760" w:rsidRPr="00536887">
        <w:rPr>
          <w:rStyle w:val="PromenljivaizkodaChar"/>
          <w:lang w:val="sr-Latn-RS"/>
        </w:rPr>
        <w:t xml:space="preserve"> </w:t>
      </w:r>
      <w:r w:rsidR="008A6760" w:rsidRPr="00536887">
        <w:rPr>
          <w:lang w:val="sr-Latn-RS"/>
        </w:rPr>
        <w:t xml:space="preserve">koje pretstavlja listu svih suseda trenutnog čvora. </w:t>
      </w:r>
      <w:r w:rsidR="006E329F" w:rsidRPr="00536887">
        <w:rPr>
          <w:lang w:val="sr-Latn-RS"/>
        </w:rPr>
        <w:t xml:space="preserve">Najbitnijom metodom u samoj implementaciji čvora se može smatrati da je </w:t>
      </w:r>
      <w:r w:rsidR="006E329F" w:rsidRPr="00536887">
        <w:rPr>
          <w:rStyle w:val="PromenljivaizkodaChar"/>
          <w:lang w:val="sr-Latn-RS"/>
        </w:rPr>
        <w:t xml:space="preserve">GetHowManyWouldBeDominated </w:t>
      </w:r>
      <w:r w:rsidR="006E329F" w:rsidRPr="00536887">
        <w:rPr>
          <w:lang w:val="sr-Latn-RS"/>
        </w:rPr>
        <w:t xml:space="preserve">koja se koristi kao </w:t>
      </w:r>
      <w:r w:rsidR="006104C0" w:rsidRPr="00536887">
        <w:rPr>
          <w:lang w:val="sr-Latn-RS"/>
        </w:rPr>
        <w:t>jednostavna heuristika za pohlepan algoritam, sama definicija joj je sledeća:</w:t>
      </w:r>
    </w:p>
    <w:p w14:paraId="4436F506" w14:textId="0D4D2921"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8000FF"/>
          <w:sz w:val="20"/>
          <w:szCs w:val="20"/>
          <w:highlight w:val="white"/>
        </w:rPr>
        <w:t>public</w:t>
      </w:r>
      <w:r w:rsidRPr="00536887">
        <w:rPr>
          <w:rFonts w:ascii="Courier New" w:hAnsi="Courier New" w:cs="Courier New"/>
          <w:color w:val="000000"/>
          <w:sz w:val="20"/>
          <w:szCs w:val="20"/>
          <w:highlight w:val="white"/>
        </w:rPr>
        <w:t xml:space="preserve"> </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GetHowManyWouldBeDominated</w:t>
      </w:r>
      <w:r w:rsidRPr="00536887">
        <w:rPr>
          <w:rFonts w:ascii="Courier New" w:hAnsi="Courier New" w:cs="Courier New"/>
          <w:b/>
          <w:bCs/>
          <w:color w:val="000080"/>
          <w:sz w:val="20"/>
          <w:szCs w:val="20"/>
          <w:highlight w:val="white"/>
        </w:rPr>
        <w:t>()</w:t>
      </w:r>
    </w:p>
    <w:p w14:paraId="0B62B6C2"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6509E034"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count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isDominated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0</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1</w:t>
      </w:r>
      <w:r w:rsidRPr="00536887">
        <w:rPr>
          <w:rFonts w:ascii="Courier New" w:hAnsi="Courier New" w:cs="Courier New"/>
          <w:b/>
          <w:bCs/>
          <w:color w:val="000080"/>
          <w:sz w:val="20"/>
          <w:szCs w:val="20"/>
          <w:highlight w:val="white"/>
        </w:rPr>
        <w:t>;</w:t>
      </w:r>
    </w:p>
    <w:p w14:paraId="46EB1FC7"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b/>
          <w:bCs/>
          <w:color w:val="0000FF"/>
          <w:sz w:val="20"/>
          <w:szCs w:val="20"/>
          <w:highlight w:val="white"/>
        </w:rPr>
        <w:t>for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Node neighbour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connected</w:t>
      </w:r>
      <w:r w:rsidRPr="00536887">
        <w:rPr>
          <w:rFonts w:ascii="Courier New" w:hAnsi="Courier New" w:cs="Courier New"/>
          <w:b/>
          <w:bCs/>
          <w:color w:val="000080"/>
          <w:sz w:val="20"/>
          <w:szCs w:val="20"/>
          <w:highlight w:val="white"/>
        </w:rPr>
        <w:t>)</w:t>
      </w:r>
    </w:p>
    <w:p w14:paraId="452EFCEB"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ab/>
      </w:r>
      <w:r w:rsidRPr="00536887">
        <w:rPr>
          <w:rFonts w:ascii="Courier New" w:hAnsi="Courier New" w:cs="Courier New"/>
          <w:b/>
          <w:bCs/>
          <w:color w:val="0000FF"/>
          <w:sz w:val="20"/>
          <w:szCs w:val="20"/>
          <w:highlight w:val="white"/>
        </w:rPr>
        <w:t>if</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neighbour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isDominated</w:t>
      </w:r>
      <w:r w:rsidRPr="00536887">
        <w:rPr>
          <w:rFonts w:ascii="Courier New" w:hAnsi="Courier New" w:cs="Courier New"/>
          <w:b/>
          <w:bCs/>
          <w:color w:val="000080"/>
          <w:sz w:val="20"/>
          <w:szCs w:val="20"/>
          <w:highlight w:val="white"/>
        </w:rPr>
        <w:t>)</w:t>
      </w:r>
    </w:p>
    <w:p w14:paraId="36A9A53A"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ab/>
        <w:t>count</w:t>
      </w:r>
      <w:r w:rsidRPr="00536887">
        <w:rPr>
          <w:rFonts w:ascii="Courier New" w:hAnsi="Courier New" w:cs="Courier New"/>
          <w:b/>
          <w:bCs/>
          <w:color w:val="000080"/>
          <w:sz w:val="20"/>
          <w:szCs w:val="20"/>
          <w:highlight w:val="white"/>
        </w:rPr>
        <w:t>++;</w:t>
      </w:r>
    </w:p>
    <w:p w14:paraId="25348474" w14:textId="77777777" w:rsidR="006104C0" w:rsidRPr="00536887" w:rsidRDefault="006104C0" w:rsidP="00B1405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b/>
          <w:bCs/>
          <w:color w:val="0000FF"/>
          <w:sz w:val="20"/>
          <w:szCs w:val="20"/>
          <w:highlight w:val="white"/>
        </w:rPr>
        <w:t>return</w:t>
      </w:r>
      <w:r w:rsidRPr="00536887">
        <w:rPr>
          <w:rFonts w:ascii="Courier New" w:hAnsi="Courier New" w:cs="Courier New"/>
          <w:color w:val="000000"/>
          <w:sz w:val="20"/>
          <w:szCs w:val="20"/>
          <w:highlight w:val="white"/>
        </w:rPr>
        <w:t xml:space="preserve"> count</w:t>
      </w:r>
      <w:r w:rsidRPr="00536887">
        <w:rPr>
          <w:rFonts w:ascii="Courier New" w:hAnsi="Courier New" w:cs="Courier New"/>
          <w:b/>
          <w:bCs/>
          <w:color w:val="000080"/>
          <w:sz w:val="20"/>
          <w:szCs w:val="20"/>
          <w:highlight w:val="white"/>
        </w:rPr>
        <w:t>;</w:t>
      </w:r>
    </w:p>
    <w:p w14:paraId="36F79150" w14:textId="52E5259C" w:rsidR="00154DE7" w:rsidRPr="00536887" w:rsidRDefault="006104C0" w:rsidP="00B14053">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Latn-RS"/>
        </w:rPr>
      </w:pPr>
      <w:r w:rsidRPr="00536887">
        <w:rPr>
          <w:rFonts w:ascii="Courier New" w:hAnsi="Courier New" w:cs="Courier New"/>
          <w:b/>
          <w:bCs/>
          <w:color w:val="000080"/>
          <w:sz w:val="20"/>
          <w:szCs w:val="20"/>
          <w:highlight w:val="white"/>
          <w:lang w:val="sr-Latn-RS"/>
        </w:rPr>
        <w:t>}</w:t>
      </w:r>
    </w:p>
    <w:p w14:paraId="3BE0C49D" w14:textId="40AEAEBF" w:rsidR="00B14053" w:rsidRPr="00536887" w:rsidRDefault="00B14053" w:rsidP="00B14053">
      <w:pPr>
        <w:pStyle w:val="Oznakaslike"/>
        <w:rPr>
          <w:lang w:val="sr-Latn-RS"/>
        </w:rPr>
      </w:pPr>
      <w:r w:rsidRPr="00536887">
        <w:rPr>
          <w:lang w:val="sr-Latn-RS"/>
        </w:rPr>
        <w:t>Primer koda 3.1.3.</w:t>
      </w:r>
    </w:p>
    <w:p w14:paraId="5D8FDFAF" w14:textId="262EE519" w:rsidR="00902D82" w:rsidRPr="00536887" w:rsidRDefault="00902D82" w:rsidP="00902D82">
      <w:pPr>
        <w:pStyle w:val="IInivonaslova-Potpoglavlje"/>
        <w:rPr>
          <w:lang w:val="sr-Latn-RS"/>
        </w:rPr>
      </w:pPr>
      <w:bookmarkStart w:id="39" w:name="_Toc114504321"/>
      <w:bookmarkStart w:id="40" w:name="_Toc114758500"/>
      <w:bookmarkStart w:id="41" w:name="_Toc114770371"/>
      <w:r w:rsidRPr="00536887">
        <w:rPr>
          <w:lang w:val="sr-Latn-RS"/>
        </w:rPr>
        <w:lastRenderedPageBreak/>
        <w:t>Pohlepan algoritam</w:t>
      </w:r>
      <w:bookmarkEnd w:id="39"/>
      <w:bookmarkEnd w:id="40"/>
      <w:bookmarkEnd w:id="41"/>
    </w:p>
    <w:p w14:paraId="0B50CD46" w14:textId="6314159C" w:rsidR="00902D82" w:rsidRPr="00536887" w:rsidRDefault="00902D82" w:rsidP="00902D82">
      <w:pPr>
        <w:pStyle w:val="Osnovnitekst"/>
        <w:rPr>
          <w:lang w:val="sr-Latn-RS"/>
        </w:rPr>
      </w:pPr>
      <w:r w:rsidRPr="00536887">
        <w:rPr>
          <w:lang w:val="sr-Latn-RS"/>
        </w:rPr>
        <w:t>Prvi algoritam koji ćemo razmatrati kao rešenje samog problema je jednostavan pohlepan algoritam. On funkcioniše na vrlo prostom principu</w:t>
      </w:r>
      <w:r w:rsidR="00AB07B6" w:rsidRPr="00536887">
        <w:rPr>
          <w:lang w:val="sr-Latn-RS"/>
        </w:rPr>
        <w:t>,</w:t>
      </w:r>
      <w:r w:rsidR="006D465F" w:rsidRPr="00536887">
        <w:rPr>
          <w:lang w:val="sr-Latn-RS"/>
        </w:rPr>
        <w:t xml:space="preserve"> koristeći heuristiku određuje koj</w:t>
      </w:r>
      <w:r w:rsidR="00AB07B6" w:rsidRPr="00536887">
        <w:rPr>
          <w:lang w:val="sr-Latn-RS"/>
        </w:rPr>
        <w:t>i</w:t>
      </w:r>
      <w:r w:rsidR="006D465F" w:rsidRPr="00536887">
        <w:rPr>
          <w:lang w:val="sr-Latn-RS"/>
        </w:rPr>
        <w:t xml:space="preserve"> </w:t>
      </w:r>
      <w:r w:rsidR="00AB07B6" w:rsidRPr="00536887">
        <w:rPr>
          <w:lang w:val="sr-Latn-RS"/>
        </w:rPr>
        <w:t xml:space="preserve">čvor </w:t>
      </w:r>
      <w:r w:rsidR="006D465F" w:rsidRPr="00536887">
        <w:rPr>
          <w:lang w:val="sr-Latn-RS"/>
        </w:rPr>
        <w:t>da ubaci u</w:t>
      </w:r>
      <w:r w:rsidR="00AB07B6" w:rsidRPr="00536887">
        <w:rPr>
          <w:lang w:val="sr-Latn-RS"/>
        </w:rPr>
        <w:t xml:space="preserve"> potencijalni dominirajući</w:t>
      </w:r>
      <w:r w:rsidR="006D465F" w:rsidRPr="00536887">
        <w:rPr>
          <w:lang w:val="sr-Latn-RS"/>
        </w:rPr>
        <w:t xml:space="preserve"> skup</w:t>
      </w:r>
      <w:r w:rsidR="00AB07B6" w:rsidRPr="00536887">
        <w:rPr>
          <w:lang w:val="sr-Latn-RS"/>
        </w:rPr>
        <w:t>.</w:t>
      </w:r>
      <w:r w:rsidR="00D90C70">
        <w:rPr>
          <w:lang w:val="sr-Latn-RS"/>
        </w:rPr>
        <w:t xml:space="preserve"> </w:t>
      </w:r>
      <w:r w:rsidR="00AB07B6" w:rsidRPr="00536887">
        <w:rPr>
          <w:lang w:val="sr-Latn-RS"/>
        </w:rPr>
        <w:t>Nakon toga proveri da li potencijalni skup zadovoljava sve uslovne potrebne da bi bio dominirajući skup, u</w:t>
      </w:r>
      <w:r w:rsidR="005A278C" w:rsidRPr="00536887">
        <w:rPr>
          <w:lang w:val="sr-Latn-RS"/>
        </w:rPr>
        <w:t xml:space="preserve"> </w:t>
      </w:r>
      <w:r w:rsidR="00AB07B6" w:rsidRPr="00536887">
        <w:rPr>
          <w:lang w:val="sr-Latn-RS"/>
        </w:rPr>
        <w:t>slučaju da zadovoljava potencijalni skup postaje dominirajući skup i algoritam se završava</w:t>
      </w:r>
      <w:r w:rsidR="00E17BAA" w:rsidRPr="00536887">
        <w:rPr>
          <w:lang w:val="sr-Latn-RS"/>
        </w:rPr>
        <w:t>. U slučaju da ne zadovoljava uslove potrebne da postane dominirajući skup algoritam nastavlja sa radom sve dok potencijalni skup ne postane dominirajući skup.</w:t>
      </w:r>
      <w:r w:rsidR="00E419EC">
        <w:rPr>
          <w:lang w:val="sr-Latn-RS"/>
        </w:rPr>
        <w:t xml:space="preserve"> Heuristika</w:t>
      </w:r>
      <w:r w:rsidR="00D90C70">
        <w:rPr>
          <w:lang w:val="sr-Latn-RS"/>
        </w:rPr>
        <w:t xml:space="preserve"> sa kojom će se određivati koji čvor trebamo da ubacimo u potencijalno rešenje, je brojanje koliko čvor</w:t>
      </w:r>
      <w:r w:rsidR="00F60703">
        <w:rPr>
          <w:lang w:val="sr-Latn-RS"/>
        </w:rPr>
        <w:t>ov</w:t>
      </w:r>
      <w:r w:rsidR="00D90C70">
        <w:rPr>
          <w:lang w:val="sr-Latn-RS"/>
        </w:rPr>
        <w:t>a bi postalo dominirano njegovim ubacivanjem u rešenje.</w:t>
      </w:r>
    </w:p>
    <w:p w14:paraId="3A7BC863" w14:textId="5A4ED73B" w:rsidR="00665911" w:rsidRPr="00536887" w:rsidRDefault="00665911" w:rsidP="00902D82">
      <w:pPr>
        <w:pStyle w:val="Osnovnitekst"/>
        <w:rPr>
          <w:lang w:val="sr-Latn-RS"/>
        </w:rPr>
      </w:pPr>
      <w:r w:rsidRPr="00536887">
        <w:rPr>
          <w:lang w:val="sr-Latn-RS"/>
        </w:rPr>
        <w:t>Ovo je jedini algoritam koji ćemo posmatrati</w:t>
      </w:r>
      <w:r w:rsidR="004379A0">
        <w:rPr>
          <w:lang w:val="sr-Latn-RS"/>
        </w:rPr>
        <w:t>,</w:t>
      </w:r>
      <w:r w:rsidRPr="00536887">
        <w:rPr>
          <w:lang w:val="sr-Latn-RS"/>
        </w:rPr>
        <w:t xml:space="preserve"> a da nije eksponencijalne vremenske složenosti. </w:t>
      </w:r>
      <w:r w:rsidR="003A15D4" w:rsidRPr="00536887">
        <w:rPr>
          <w:lang w:val="sr-Latn-RS"/>
        </w:rPr>
        <w:t xml:space="preserve">Vremenska složenost ovog algoritma se može smatrati da je u teoriji </w:t>
      </w:r>
      <w:r w:rsidR="003A15D4" w:rsidRPr="00536887">
        <w:rPr>
          <w:i/>
          <w:iCs/>
          <w:lang w:val="sr-Latn-RS"/>
        </w:rPr>
        <w:t>O</w:t>
      </w:r>
      <w:r w:rsidR="003A15D4" w:rsidRPr="00536887">
        <w:rPr>
          <w:lang w:val="sr-Latn-RS"/>
        </w:rPr>
        <w:t>(</w:t>
      </w:r>
      <w:r w:rsidR="003A15D4" w:rsidRPr="00536887">
        <w:rPr>
          <w:i/>
          <w:iCs/>
          <w:lang w:val="sr-Latn-RS"/>
        </w:rPr>
        <w:t>n</w:t>
      </w:r>
      <w:r w:rsidR="003A15D4" w:rsidRPr="00536887">
        <w:rPr>
          <w:lang w:val="sr-Latn-RS"/>
        </w:rPr>
        <w:t xml:space="preserve">). To se može dokazati vrlo jednostavno ako uzmemo u obzir da ovaj algoritam </w:t>
      </w:r>
      <w:r w:rsidR="000E21E2" w:rsidRPr="00536887">
        <w:rPr>
          <w:lang w:val="sr-Latn-RS"/>
        </w:rPr>
        <w:t>u svakoj iteraciji  uzima jedan čvor da doda potencijalnom dominirajućem skupu, a znamo da je skup svih čvorova po definiciji dominirajući skup</w:t>
      </w:r>
      <w:r w:rsidR="006F4F38" w:rsidRPr="00536887">
        <w:rPr>
          <w:lang w:val="sr-Latn-RS"/>
        </w:rPr>
        <w:t xml:space="preserve"> znači možemo maksimalno uzeti </w:t>
      </w:r>
      <w:r w:rsidR="006F4F38" w:rsidRPr="00536887">
        <w:rPr>
          <w:i/>
          <w:iCs/>
          <w:lang w:val="sr-Latn-RS"/>
        </w:rPr>
        <w:t xml:space="preserve">n </w:t>
      </w:r>
      <w:r w:rsidR="006F4F38" w:rsidRPr="00536887">
        <w:rPr>
          <w:lang w:val="sr-Latn-RS"/>
        </w:rPr>
        <w:t>čvora</w:t>
      </w:r>
      <w:r w:rsidR="00465FC1">
        <w:rPr>
          <w:lang w:val="sr-Latn-RS"/>
        </w:rPr>
        <w:t>,</w:t>
      </w:r>
      <w:r w:rsidR="006F4F38" w:rsidRPr="00536887">
        <w:rPr>
          <w:lang w:val="sr-Latn-RS"/>
        </w:rPr>
        <w:t xml:space="preserve"> </w:t>
      </w:r>
      <w:r w:rsidR="00F60703">
        <w:rPr>
          <w:lang w:val="sr-Latn-RS"/>
        </w:rPr>
        <w:t>odnosno</w:t>
      </w:r>
      <w:r w:rsidR="006F4F38" w:rsidRPr="00536887">
        <w:rPr>
          <w:lang w:val="sr-Latn-RS"/>
        </w:rPr>
        <w:t xml:space="preserve"> možemo maksimalno imati </w:t>
      </w:r>
      <w:r w:rsidR="006F4F38" w:rsidRPr="00536887">
        <w:rPr>
          <w:i/>
          <w:iCs/>
          <w:lang w:val="sr-Latn-RS"/>
        </w:rPr>
        <w:t xml:space="preserve">n </w:t>
      </w:r>
      <w:r w:rsidR="006F4F38" w:rsidRPr="00536887">
        <w:rPr>
          <w:lang w:val="sr-Latn-RS"/>
        </w:rPr>
        <w:t>iteracija algoritma.</w:t>
      </w:r>
      <w:r w:rsidR="00570562" w:rsidRPr="00536887">
        <w:rPr>
          <w:lang w:val="sr-Latn-RS"/>
        </w:rPr>
        <w:t xml:space="preserve"> Naravno ov</w:t>
      </w:r>
      <w:r w:rsidR="006456C3" w:rsidRPr="00536887">
        <w:rPr>
          <w:lang w:val="sr-Latn-RS"/>
        </w:rPr>
        <w:t>a</w:t>
      </w:r>
      <w:r w:rsidR="00570562" w:rsidRPr="00536887">
        <w:rPr>
          <w:lang w:val="sr-Latn-RS"/>
        </w:rPr>
        <w:t xml:space="preserve"> aproksimacija vremenske složenosti </w:t>
      </w:r>
      <w:r w:rsidR="006456C3" w:rsidRPr="00536887">
        <w:rPr>
          <w:lang w:val="sr-Latn-RS"/>
        </w:rPr>
        <w:t xml:space="preserve">je vrlo gruba i ne uzima u obzir vreme potrebno za računanje same heuristike čvora, kao ni vreme potrebno da se proveri da li neki potencijalni dominirajući skup zadovoljava sve uslove potrebne da bi postao pravi dominirajući skup. Sama analiza vremenske složenosti se </w:t>
      </w:r>
      <w:r w:rsidR="00570562" w:rsidRPr="00536887">
        <w:rPr>
          <w:lang w:val="sr-Latn-RS"/>
        </w:rPr>
        <w:t>odnosi</w:t>
      </w:r>
      <w:r w:rsidR="006456C3" w:rsidRPr="00536887">
        <w:rPr>
          <w:lang w:val="sr-Latn-RS"/>
        </w:rPr>
        <w:t>la</w:t>
      </w:r>
      <w:r w:rsidR="00570562" w:rsidRPr="00536887">
        <w:rPr>
          <w:lang w:val="sr-Latn-RS"/>
        </w:rPr>
        <w:t xml:space="preserve"> na najgori slučaj gde bi graf </w:t>
      </w:r>
      <w:r w:rsidR="009E1F63" w:rsidRPr="00536887">
        <w:rPr>
          <w:lang w:val="sr-Latn-RS"/>
        </w:rPr>
        <w:t xml:space="preserve">imao 0 veza i </w:t>
      </w:r>
      <w:r w:rsidR="009E1F63" w:rsidRPr="00536887">
        <w:rPr>
          <w:i/>
          <w:iCs/>
          <w:lang w:val="sr-Latn-RS"/>
        </w:rPr>
        <w:t xml:space="preserve">n </w:t>
      </w:r>
      <w:r w:rsidR="009E1F63" w:rsidRPr="00536887">
        <w:rPr>
          <w:lang w:val="sr-Latn-RS"/>
        </w:rPr>
        <w:t>izolovanih čvorova.</w:t>
      </w:r>
    </w:p>
    <w:p w14:paraId="7281A0D5" w14:textId="7E1A9911" w:rsidR="009E1F63" w:rsidRPr="00536887" w:rsidRDefault="009E1F63" w:rsidP="009E1F63">
      <w:pPr>
        <w:pStyle w:val="Osnovnitekst"/>
        <w:rPr>
          <w:lang w:val="sr-Latn-RS"/>
        </w:rPr>
      </w:pPr>
      <w:r w:rsidRPr="00536887">
        <w:rPr>
          <w:lang w:val="sr-Latn-RS"/>
        </w:rPr>
        <w:t>Ovaj algoritam nam takođe ne garantuje minimalni dominirajući skup, već nam nalazi aproksimaciju. Aproksimacija dominirajućeg skupa se naravno može poboljšati sa boljom heuristikom.</w:t>
      </w:r>
    </w:p>
    <w:p w14:paraId="5D6F1610" w14:textId="01CBAF3D" w:rsidR="009E1F63" w:rsidRPr="00536887" w:rsidRDefault="00E33495" w:rsidP="00454BD2">
      <w:pPr>
        <w:pStyle w:val="SlikeTabele"/>
        <w:rPr>
          <w:lang w:val="sr-Latn-RS"/>
        </w:rPr>
      </w:pPr>
      <w:r>
        <w:rPr>
          <w:noProof/>
          <w:lang w:val="sr-Latn-RS"/>
        </w:rPr>
        <w:drawing>
          <wp:inline distT="0" distB="0" distL="0" distR="0" wp14:anchorId="7E0E6B88" wp14:editId="616A033C">
            <wp:extent cx="6120130" cy="1431925"/>
            <wp:effectExtent l="0" t="0" r="0" b="0"/>
            <wp:docPr id="2" name="Picture 2"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 watc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1431925"/>
                    </a:xfrm>
                    <a:prstGeom prst="rect">
                      <a:avLst/>
                    </a:prstGeom>
                  </pic:spPr>
                </pic:pic>
              </a:graphicData>
            </a:graphic>
          </wp:inline>
        </w:drawing>
      </w:r>
    </w:p>
    <w:p w14:paraId="6FE96180" w14:textId="383297F5" w:rsidR="00454BD2" w:rsidRPr="00536887" w:rsidRDefault="00454BD2" w:rsidP="00454BD2">
      <w:pPr>
        <w:pStyle w:val="Oznakaslike"/>
        <w:rPr>
          <w:lang w:val="sr-Latn-RS"/>
        </w:rPr>
      </w:pPr>
      <w:r w:rsidRPr="00536887">
        <w:rPr>
          <w:lang w:val="sr-Latn-RS"/>
        </w:rPr>
        <w:t>Slika 3.2.1.</w:t>
      </w:r>
      <w:r w:rsidR="004C02AD" w:rsidRPr="00536887">
        <w:rPr>
          <w:lang w:val="sr-Latn-RS"/>
        </w:rPr>
        <w:t xml:space="preserve"> </w:t>
      </w:r>
      <w:r w:rsidR="00E33495">
        <w:rPr>
          <w:lang w:val="sr-Latn-RS"/>
        </w:rPr>
        <w:t xml:space="preserve">Primer </w:t>
      </w:r>
      <w:r w:rsidR="00E5608B">
        <w:rPr>
          <w:lang w:val="sr-Latn-RS"/>
        </w:rPr>
        <w:t xml:space="preserve">dobrog </w:t>
      </w:r>
      <w:r w:rsidR="00AC50ED">
        <w:rPr>
          <w:lang w:val="sr-Latn-RS"/>
        </w:rPr>
        <w:t>r</w:t>
      </w:r>
      <w:r w:rsidR="00E33495">
        <w:rPr>
          <w:lang w:val="sr-Latn-RS"/>
        </w:rPr>
        <w:t>ešenja sa prostom heuristikom</w:t>
      </w:r>
    </w:p>
    <w:p w14:paraId="6EA292DB" w14:textId="3A9F81F6" w:rsidR="00454BD2" w:rsidRPr="00536887" w:rsidRDefault="00454BD2" w:rsidP="00454BD2">
      <w:pPr>
        <w:pStyle w:val="Osnovnitekst"/>
        <w:rPr>
          <w:lang w:val="sr-Latn-RS"/>
        </w:rPr>
      </w:pPr>
      <w:r w:rsidRPr="00536887">
        <w:rPr>
          <w:lang w:val="sr-Latn-RS"/>
        </w:rPr>
        <w:t>Na primer za iznad dat graf n</w:t>
      </w:r>
      <w:r w:rsidR="00932D21" w:rsidRPr="00536887">
        <w:rPr>
          <w:lang w:val="sr-Latn-RS"/>
        </w:rPr>
        <w:t>aša heuristika bi radila sasvim dobro. Našla bi minimalni dominirajući skup iako nam je heuristika jednostavna i samo broji koliko bi čvora bilo dominirano.</w:t>
      </w:r>
    </w:p>
    <w:p w14:paraId="1449842D" w14:textId="18771573" w:rsidR="00932D21" w:rsidRPr="00536887" w:rsidRDefault="003C1B18" w:rsidP="00932D21">
      <w:pPr>
        <w:pStyle w:val="SlikeTabele"/>
        <w:rPr>
          <w:lang w:val="sr-Latn-RS"/>
        </w:rPr>
      </w:pPr>
      <w:r>
        <w:rPr>
          <w:noProof/>
          <w:lang w:val="sr-Latn-RS"/>
        </w:rPr>
        <w:lastRenderedPageBreak/>
        <w:drawing>
          <wp:inline distT="0" distB="0" distL="0" distR="0" wp14:anchorId="2B7E931A" wp14:editId="76D12443">
            <wp:extent cx="3379892" cy="18447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4130" cy="1874305"/>
                    </a:xfrm>
                    <a:prstGeom prst="rect">
                      <a:avLst/>
                    </a:prstGeom>
                  </pic:spPr>
                </pic:pic>
              </a:graphicData>
            </a:graphic>
          </wp:inline>
        </w:drawing>
      </w:r>
    </w:p>
    <w:p w14:paraId="4FD8D210" w14:textId="0C23407D" w:rsidR="00932D21" w:rsidRPr="00536887" w:rsidRDefault="004B7CF9" w:rsidP="00932D21">
      <w:pPr>
        <w:pStyle w:val="Oznakaslike"/>
        <w:rPr>
          <w:lang w:val="sr-Latn-RS"/>
        </w:rPr>
      </w:pPr>
      <w:r w:rsidRPr="00536887">
        <w:rPr>
          <w:lang w:val="sr-Latn-RS"/>
        </w:rPr>
        <w:t xml:space="preserve">Slika 3.2.2. </w:t>
      </w:r>
      <w:r w:rsidR="006B5D93">
        <w:rPr>
          <w:lang w:val="sr-Latn-RS"/>
        </w:rPr>
        <w:t>Primer lošeg rešenja sa prostom heuristikom</w:t>
      </w:r>
    </w:p>
    <w:p w14:paraId="6A7A779D" w14:textId="3A4A1F26" w:rsidR="00644165" w:rsidRPr="00536887" w:rsidRDefault="004B7CF9" w:rsidP="004B7CF9">
      <w:pPr>
        <w:pStyle w:val="Osnovnitekst"/>
        <w:rPr>
          <w:lang w:val="sr-Latn-RS"/>
        </w:rPr>
      </w:pPr>
      <w:r w:rsidRPr="00536887">
        <w:rPr>
          <w:lang w:val="sr-Latn-RS"/>
        </w:rPr>
        <w:t xml:space="preserve">Dok za graf na slici 3.2.2. bi našao dominirajući skup koji </w:t>
      </w:r>
      <w:r w:rsidR="00E12E02" w:rsidRPr="00536887">
        <w:rPr>
          <w:lang w:val="sr-Latn-RS"/>
        </w:rPr>
        <w:t>sadrži čvor 2 i jo</w:t>
      </w:r>
      <w:r w:rsidR="000731E6" w:rsidRPr="00536887">
        <w:rPr>
          <w:lang w:val="sr-Latn-RS"/>
        </w:rPr>
        <w:t>š</w:t>
      </w:r>
      <w:r w:rsidR="00E12E02" w:rsidRPr="00536887">
        <w:rPr>
          <w:lang w:val="sr-Latn-RS"/>
        </w:rPr>
        <w:t xml:space="preserve"> tri čvora. </w:t>
      </w:r>
      <w:r w:rsidR="00145E5E">
        <w:rPr>
          <w:lang w:val="sr-Latn-RS"/>
        </w:rPr>
        <w:t>Međutim</w:t>
      </w:r>
      <w:r w:rsidR="00B66770">
        <w:rPr>
          <w:lang w:val="sr-Latn-RS"/>
        </w:rPr>
        <w:t xml:space="preserve"> i</w:t>
      </w:r>
      <w:r w:rsidR="003B4D16" w:rsidRPr="00536887">
        <w:rPr>
          <w:lang w:val="sr-Latn-RS"/>
        </w:rPr>
        <w:t xml:space="preserve"> u ovakvoj</w:t>
      </w:r>
      <w:r w:rsidR="00B66770">
        <w:rPr>
          <w:lang w:val="sr-Latn-RS"/>
        </w:rPr>
        <w:t xml:space="preserve"> situaciji</w:t>
      </w:r>
      <w:r w:rsidR="003B4D16" w:rsidRPr="00536887">
        <w:rPr>
          <w:lang w:val="sr-Latn-RS"/>
        </w:rPr>
        <w:t xml:space="preserve"> rešenje da nam algoritam vrati </w:t>
      </w:r>
      <w:r w:rsidR="003C1B18" w:rsidRPr="00536887">
        <w:rPr>
          <w:lang w:val="sr-Latn-RS"/>
        </w:rPr>
        <w:t>i dalje</w:t>
      </w:r>
      <w:r w:rsidR="003B4D16" w:rsidRPr="00536887">
        <w:rPr>
          <w:lang w:val="sr-Latn-RS"/>
        </w:rPr>
        <w:t xml:space="preserve"> minimalni dominirajući skup je prilično jednostavno. Možemo primetiti</w:t>
      </w:r>
      <w:r w:rsidR="00766EE7" w:rsidRPr="00536887">
        <w:rPr>
          <w:lang w:val="sr-Latn-RS"/>
        </w:rPr>
        <w:t xml:space="preserve"> </w:t>
      </w:r>
      <w:r w:rsidR="003B4D16" w:rsidRPr="00536887">
        <w:rPr>
          <w:lang w:val="sr-Latn-RS"/>
        </w:rPr>
        <w:t xml:space="preserve">da čvorovi 4, 0 i 6 svi imaju samo po jednog suseda, što znači da dominirajući skup mora da sadrži čvorove 4, 0 i 6 ili njihove susede. </w:t>
      </w:r>
      <w:r w:rsidR="00EE6109" w:rsidRPr="00536887">
        <w:rPr>
          <w:lang w:val="sr-Latn-RS"/>
        </w:rPr>
        <w:t>Dodavanje čvora koji ima samo jedan sused u dominirajući skup nije isplativo pošto dodavanjem njegovog suseda mi ćemo dominirati oba čvora i dodatno bilo koji drugi čvor koji mu je sused. Što znači da nam je popravka za heuristiku vrlo jednostavna</w:t>
      </w:r>
      <w:r w:rsidR="00644165" w:rsidRPr="00536887">
        <w:rPr>
          <w:lang w:val="sr-Latn-RS"/>
        </w:rPr>
        <w:t>,</w:t>
      </w:r>
      <w:r w:rsidR="00EE6109" w:rsidRPr="00536887">
        <w:rPr>
          <w:lang w:val="sr-Latn-RS"/>
        </w:rPr>
        <w:t xml:space="preserve"> uvek ćemo </w:t>
      </w:r>
      <w:r w:rsidR="003C1B18" w:rsidRPr="00536887">
        <w:rPr>
          <w:lang w:val="sr-Latn-RS"/>
        </w:rPr>
        <w:t>dodati</w:t>
      </w:r>
      <w:r w:rsidR="00EE6109" w:rsidRPr="00536887">
        <w:rPr>
          <w:lang w:val="sr-Latn-RS"/>
        </w:rPr>
        <w:t xml:space="preserve"> </w:t>
      </w:r>
      <w:r w:rsidR="00644165" w:rsidRPr="00536887">
        <w:rPr>
          <w:lang w:val="sr-Latn-RS"/>
        </w:rPr>
        <w:t xml:space="preserve">sused čvora koji ima samo jednog suseda u dominirajući skup. Sa tom promenom dobili bismo dominirajući skup </w:t>
      </w:r>
      <w:r w:rsidR="00644165" w:rsidRPr="00536887">
        <w:rPr>
          <w:i/>
          <w:iCs/>
          <w:lang w:val="sr-Latn-RS"/>
        </w:rPr>
        <w:t xml:space="preserve">D </w:t>
      </w:r>
      <w:r w:rsidR="00644165" w:rsidRPr="00536887">
        <w:rPr>
          <w:lang w:val="sr-Latn-RS"/>
        </w:rPr>
        <w:t>= {1, 3, 5} što je i minimalni dominirajući skup.</w:t>
      </w:r>
    </w:p>
    <w:p w14:paraId="4963403A" w14:textId="2BD0072A" w:rsidR="004B7CF9" w:rsidRPr="00536887" w:rsidRDefault="006B5D93" w:rsidP="004C02AD">
      <w:pPr>
        <w:pStyle w:val="SlikeTabele"/>
        <w:rPr>
          <w:lang w:val="sr-Latn-RS"/>
        </w:rPr>
      </w:pPr>
      <w:r>
        <w:rPr>
          <w:noProof/>
          <w:lang w:val="sr-Latn-RS"/>
        </w:rPr>
        <w:drawing>
          <wp:inline distT="0" distB="0" distL="0" distR="0" wp14:anchorId="66AF9173" wp14:editId="32FF8CF6">
            <wp:extent cx="6118995" cy="151074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37166" cy="1515234"/>
                    </a:xfrm>
                    <a:prstGeom prst="rect">
                      <a:avLst/>
                    </a:prstGeom>
                  </pic:spPr>
                </pic:pic>
              </a:graphicData>
            </a:graphic>
          </wp:inline>
        </w:drawing>
      </w:r>
      <w:r w:rsidR="00EE6109" w:rsidRPr="00536887">
        <w:rPr>
          <w:lang w:val="sr-Latn-RS"/>
        </w:rPr>
        <w:t xml:space="preserve"> </w:t>
      </w:r>
    </w:p>
    <w:p w14:paraId="41CDEBF6" w14:textId="7F9AEF9C" w:rsidR="004C02AD" w:rsidRPr="00536887" w:rsidRDefault="004C02AD" w:rsidP="004C02AD">
      <w:pPr>
        <w:pStyle w:val="Oznakaslike"/>
        <w:rPr>
          <w:lang w:val="sr-Latn-RS"/>
        </w:rPr>
      </w:pPr>
      <w:bookmarkStart w:id="42" w:name="_Hlk114663200"/>
      <w:r w:rsidRPr="00536887">
        <w:rPr>
          <w:lang w:val="sr-Latn-RS"/>
        </w:rPr>
        <w:t xml:space="preserve">Slika 3.2.3. </w:t>
      </w:r>
      <w:r w:rsidR="006B5D93">
        <w:rPr>
          <w:lang w:val="sr-Latn-RS"/>
        </w:rPr>
        <w:t>Primer lošeg rešenja sa unapređenom heuristikom</w:t>
      </w:r>
    </w:p>
    <w:bookmarkEnd w:id="42"/>
    <w:p w14:paraId="0D164661" w14:textId="3F6DC3F1" w:rsidR="004C02AD" w:rsidRPr="00536887" w:rsidRDefault="004C02AD" w:rsidP="004C02AD">
      <w:pPr>
        <w:pStyle w:val="Osnovnitekst"/>
        <w:rPr>
          <w:lang w:val="sr-Latn-RS"/>
        </w:rPr>
      </w:pPr>
      <w:r w:rsidRPr="00536887">
        <w:rPr>
          <w:lang w:val="sr-Latn-RS"/>
        </w:rPr>
        <w:t>Čak i sa poboljšanom heuristikom za graf na slici 3.2.3. mi nećemo uspeti da nađemo minimalni dominirajući skup. Ovo naravno ne znači da ne postoji heuristika koja bi nam to omogućila</w:t>
      </w:r>
      <w:r w:rsidR="00520D90" w:rsidRPr="00536887">
        <w:rPr>
          <w:lang w:val="sr-Latn-RS"/>
        </w:rPr>
        <w:t xml:space="preserve">, ali služi kao </w:t>
      </w:r>
      <w:r w:rsidR="00EE2A43" w:rsidRPr="00536887">
        <w:rPr>
          <w:lang w:val="sr-Latn-RS"/>
        </w:rPr>
        <w:t>primer da bilo koja heuristika koja bi zadovoljila svaki mogući graf i i</w:t>
      </w:r>
      <w:r w:rsidR="006B5D93">
        <w:rPr>
          <w:lang w:val="sr-Latn-RS"/>
        </w:rPr>
        <w:t xml:space="preserve"> </w:t>
      </w:r>
      <w:r w:rsidR="00EE2A43" w:rsidRPr="00536887">
        <w:rPr>
          <w:lang w:val="sr-Latn-RS"/>
        </w:rPr>
        <w:t>dalje nalazila minimalni dominirajući skup bi bila suviše kompleksna za ovaj rad i vremenska složenost ne bi više bila polinomijalna.</w:t>
      </w:r>
    </w:p>
    <w:p w14:paraId="6D499971" w14:textId="20827D59" w:rsidR="00150C03" w:rsidRDefault="00150C03" w:rsidP="00150C03">
      <w:pPr>
        <w:pStyle w:val="IIInivonaslova-Odeljak"/>
        <w:rPr>
          <w:lang w:val="sr-Latn-RS"/>
        </w:rPr>
      </w:pPr>
      <w:bookmarkStart w:id="43" w:name="_Toc114504322"/>
      <w:bookmarkStart w:id="44" w:name="_Toc114758501"/>
      <w:bookmarkStart w:id="45" w:name="_Toc114770372"/>
      <w:r w:rsidRPr="00536887">
        <w:rPr>
          <w:lang w:val="sr-Latn-RS"/>
        </w:rPr>
        <w:lastRenderedPageBreak/>
        <w:t>Implementacija pohlepnog algoritma</w:t>
      </w:r>
      <w:bookmarkEnd w:id="43"/>
      <w:bookmarkEnd w:id="44"/>
      <w:bookmarkEnd w:id="45"/>
    </w:p>
    <w:p w14:paraId="490F86F7" w14:textId="00F49C43" w:rsidR="00B17A4B" w:rsidRPr="00B17A4B" w:rsidRDefault="00B17A4B" w:rsidP="00B17A4B">
      <w:pPr>
        <w:pStyle w:val="Osnovnitekst"/>
      </w:pPr>
      <w:r w:rsidRPr="00B17A4B">
        <w:t xml:space="preserve">U </w:t>
      </w:r>
      <w:r>
        <w:t>kodu 3.2.1.</w:t>
      </w:r>
      <w:r w:rsidRPr="00B17A4B">
        <w:t xml:space="preserve"> možemo videti najbitniji deo implementacije pohlepnog algoritma. Vidimo da je izbor čvora, koji ćemo dodati u potencijalni dominirajući skup, implementirano uz pomoć prioritetnog reda. Za prioritet se uzima heuristika samog čvora. Takođe možemo videti negativnu stranu ove implementacije što je da prioritetan red u Javi ne može sebe da ažurira kada se promene prioriteti samih elementa reda. Zbog čega moramo posle svake iteracije algoritma ažurirati red ručno tako što izbacujemo iz njega elemente čiji su se prioriteti promenili, pa ih zatim vraćamo u red.</w:t>
      </w:r>
    </w:p>
    <w:p w14:paraId="74FAECE2" w14:textId="77777777"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priorityQueue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addAll</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Graph</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GetInstance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GetAllNodes</w:t>
      </w:r>
      <w:r w:rsidRPr="00536887">
        <w:rPr>
          <w:rFonts w:ascii="Courier New" w:hAnsi="Courier New" w:cs="Courier New"/>
          <w:b/>
          <w:bCs/>
          <w:color w:val="000080"/>
          <w:sz w:val="20"/>
          <w:szCs w:val="20"/>
          <w:highlight w:val="white"/>
        </w:rPr>
        <w:t>());</w:t>
      </w:r>
    </w:p>
    <w:p w14:paraId="595E8D91" w14:textId="77777777"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do</w:t>
      </w:r>
    </w:p>
    <w:p w14:paraId="1B69CA12" w14:textId="77777777"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4479D893" w14:textId="2BD70B58"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Node newNodeToAddToSet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priorityQueue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peek</w:t>
      </w:r>
      <w:r w:rsidRPr="00536887">
        <w:rPr>
          <w:rFonts w:ascii="Courier New" w:hAnsi="Courier New" w:cs="Courier New"/>
          <w:b/>
          <w:bCs/>
          <w:color w:val="000080"/>
          <w:sz w:val="20"/>
          <w:szCs w:val="20"/>
          <w:highlight w:val="white"/>
        </w:rPr>
        <w:t>();</w:t>
      </w:r>
    </w:p>
    <w:p w14:paraId="1176568C" w14:textId="0B648F38"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newNodeToAddToSet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SetDominated</w:t>
      </w:r>
      <w:r w:rsidRPr="00536887">
        <w:rPr>
          <w:rFonts w:ascii="Courier New" w:hAnsi="Courier New" w:cs="Courier New"/>
          <w:b/>
          <w:bCs/>
          <w:color w:val="000080"/>
          <w:sz w:val="20"/>
          <w:szCs w:val="20"/>
          <w:highlight w:val="white"/>
        </w:rPr>
        <w:t>(</w:t>
      </w:r>
      <w:r w:rsidRPr="00536887">
        <w:rPr>
          <w:rFonts w:ascii="Courier New" w:hAnsi="Courier New" w:cs="Courier New"/>
          <w:b/>
          <w:bCs/>
          <w:color w:val="0000FF"/>
          <w:sz w:val="20"/>
          <w:szCs w:val="20"/>
          <w:highlight w:val="white"/>
        </w:rPr>
        <w:t>true</w:t>
      </w:r>
      <w:r w:rsidRPr="00536887">
        <w:rPr>
          <w:rFonts w:ascii="Courier New" w:hAnsi="Courier New" w:cs="Courier New"/>
          <w:b/>
          <w:bCs/>
          <w:color w:val="000080"/>
          <w:sz w:val="20"/>
          <w:szCs w:val="20"/>
          <w:highlight w:val="white"/>
        </w:rPr>
        <w:t>);</w:t>
      </w:r>
    </w:p>
    <w:p w14:paraId="03E2F5DB" w14:textId="06EB05C5"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b/>
          <w:bCs/>
          <w:color w:val="000080"/>
          <w:sz w:val="20"/>
          <w:szCs w:val="20"/>
          <w:highlight w:val="white"/>
        </w:rPr>
      </w:pPr>
      <w:r w:rsidRPr="00536887">
        <w:rPr>
          <w:rFonts w:ascii="Courier New" w:hAnsi="Courier New" w:cs="Courier New"/>
          <w:color w:val="000000"/>
          <w:sz w:val="20"/>
          <w:szCs w:val="20"/>
          <w:highlight w:val="white"/>
        </w:rPr>
        <w:t>dominatingSet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newNodeToAddToSet</w:t>
      </w:r>
      <w:r w:rsidRPr="00536887">
        <w:rPr>
          <w:rFonts w:ascii="Courier New" w:hAnsi="Courier New" w:cs="Courier New"/>
          <w:b/>
          <w:bCs/>
          <w:color w:val="000080"/>
          <w:sz w:val="20"/>
          <w:szCs w:val="20"/>
          <w:highlight w:val="white"/>
        </w:rPr>
        <w:t>);</w:t>
      </w:r>
    </w:p>
    <w:p w14:paraId="0148F7D7" w14:textId="77777777"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p>
    <w:p w14:paraId="34FE807E" w14:textId="600ED3F1"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Set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changedGreedyValueSet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FF"/>
          <w:sz w:val="20"/>
          <w:szCs w:val="20"/>
          <w:highlight w:val="white"/>
        </w:rPr>
        <w:t>new</w:t>
      </w:r>
      <w:r w:rsidRPr="00536887">
        <w:rPr>
          <w:rFonts w:ascii="Courier New" w:hAnsi="Courier New" w:cs="Courier New"/>
          <w:color w:val="000000"/>
          <w:sz w:val="20"/>
          <w:szCs w:val="20"/>
          <w:highlight w:val="white"/>
        </w:rPr>
        <w:t xml:space="preserve"> HashSet</w:t>
      </w:r>
      <w:r w:rsidRPr="00536887">
        <w:rPr>
          <w:rFonts w:ascii="Courier New" w:hAnsi="Courier New" w:cs="Courier New"/>
          <w:b/>
          <w:bCs/>
          <w:color w:val="000080"/>
          <w:sz w:val="20"/>
          <w:szCs w:val="20"/>
          <w:highlight w:val="white"/>
        </w:rPr>
        <w:t>&lt;&gt;();</w:t>
      </w:r>
    </w:p>
    <w:p w14:paraId="22942283" w14:textId="0C92352E"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changedGreedyValueSet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newNodeToAddToSet</w:t>
      </w:r>
      <w:r w:rsidRPr="00536887">
        <w:rPr>
          <w:rFonts w:ascii="Courier New" w:hAnsi="Courier New" w:cs="Courier New"/>
          <w:b/>
          <w:bCs/>
          <w:color w:val="000080"/>
          <w:sz w:val="20"/>
          <w:szCs w:val="20"/>
          <w:highlight w:val="white"/>
        </w:rPr>
        <w:t>);</w:t>
      </w:r>
    </w:p>
    <w:p w14:paraId="27FCD308" w14:textId="48735BB6"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for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Node neighbour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newNodeToAddToSet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GetConnected</w:t>
      </w:r>
      <w:r w:rsidRPr="00536887">
        <w:rPr>
          <w:rFonts w:ascii="Courier New" w:hAnsi="Courier New" w:cs="Courier New"/>
          <w:b/>
          <w:bCs/>
          <w:color w:val="000080"/>
          <w:sz w:val="20"/>
          <w:szCs w:val="20"/>
          <w:highlight w:val="white"/>
        </w:rPr>
        <w:t>())</w:t>
      </w:r>
    </w:p>
    <w:p w14:paraId="2938B2C6" w14:textId="42AB80A7"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7F2F19BC" w14:textId="44BC36C2"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neighbour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SetDominated</w:t>
      </w:r>
      <w:r w:rsidRPr="00536887">
        <w:rPr>
          <w:rFonts w:ascii="Courier New" w:hAnsi="Courier New" w:cs="Courier New"/>
          <w:b/>
          <w:bCs/>
          <w:color w:val="000080"/>
          <w:sz w:val="20"/>
          <w:szCs w:val="20"/>
          <w:highlight w:val="white"/>
        </w:rPr>
        <w:t>(</w:t>
      </w:r>
      <w:r w:rsidRPr="00536887">
        <w:rPr>
          <w:rFonts w:ascii="Courier New" w:hAnsi="Courier New" w:cs="Courier New"/>
          <w:b/>
          <w:bCs/>
          <w:color w:val="0000FF"/>
          <w:sz w:val="20"/>
          <w:szCs w:val="20"/>
          <w:highlight w:val="white"/>
        </w:rPr>
        <w:t>true</w:t>
      </w:r>
      <w:r w:rsidRPr="00536887">
        <w:rPr>
          <w:rFonts w:ascii="Courier New" w:hAnsi="Courier New" w:cs="Courier New"/>
          <w:b/>
          <w:bCs/>
          <w:color w:val="000080"/>
          <w:sz w:val="20"/>
          <w:szCs w:val="20"/>
          <w:highlight w:val="white"/>
        </w:rPr>
        <w:t>);</w:t>
      </w:r>
    </w:p>
    <w:p w14:paraId="4CFB5042" w14:textId="09029FE1"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changedGreedyValueSet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neighbour</w:t>
      </w:r>
      <w:r w:rsidRPr="00536887">
        <w:rPr>
          <w:rFonts w:ascii="Courier New" w:hAnsi="Courier New" w:cs="Courier New"/>
          <w:b/>
          <w:bCs/>
          <w:color w:val="000080"/>
          <w:sz w:val="20"/>
          <w:szCs w:val="20"/>
          <w:highlight w:val="white"/>
        </w:rPr>
        <w:t>);</w:t>
      </w:r>
    </w:p>
    <w:p w14:paraId="6042E3B1" w14:textId="029E2BCA" w:rsidR="00240D07" w:rsidRPr="00536887" w:rsidRDefault="00240D07" w:rsidP="00AA242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changedGreedyValueSet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addAll</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neighbour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GetConnected</w:t>
      </w:r>
      <w:r w:rsidRPr="00536887">
        <w:rPr>
          <w:rFonts w:ascii="Courier New" w:hAnsi="Courier New" w:cs="Courier New"/>
          <w:b/>
          <w:bCs/>
          <w:color w:val="000080"/>
          <w:sz w:val="20"/>
          <w:szCs w:val="20"/>
          <w:highlight w:val="white"/>
        </w:rPr>
        <w:t>());</w:t>
      </w:r>
    </w:p>
    <w:p w14:paraId="0125F6D7" w14:textId="0F978ABC"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287B3B0C" w14:textId="11D7E64E"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priorityQueue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removeAll</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changedGreedyValueSet</w:t>
      </w:r>
      <w:r w:rsidRPr="00536887">
        <w:rPr>
          <w:rFonts w:ascii="Courier New" w:hAnsi="Courier New" w:cs="Courier New"/>
          <w:b/>
          <w:bCs/>
          <w:color w:val="000080"/>
          <w:sz w:val="20"/>
          <w:szCs w:val="20"/>
          <w:highlight w:val="white"/>
        </w:rPr>
        <w:t>);</w:t>
      </w:r>
    </w:p>
    <w:p w14:paraId="1A9503E5" w14:textId="0C5AC8D9" w:rsidR="00240D07" w:rsidRPr="00536887" w:rsidRDefault="00240D07"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priorityQueue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addAll</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changedGreedyValueSet</w:t>
      </w:r>
      <w:r w:rsidRPr="00536887">
        <w:rPr>
          <w:rFonts w:ascii="Courier New" w:hAnsi="Courier New" w:cs="Courier New"/>
          <w:b/>
          <w:bCs/>
          <w:color w:val="000080"/>
          <w:sz w:val="20"/>
          <w:szCs w:val="20"/>
          <w:highlight w:val="white"/>
        </w:rPr>
        <w:t>);</w:t>
      </w:r>
    </w:p>
    <w:p w14:paraId="29E9D110" w14:textId="58BEF66A" w:rsidR="00150C03" w:rsidRDefault="00240D07" w:rsidP="00AA2423">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Latn-RS"/>
        </w:rPr>
      </w:pPr>
      <w:r w:rsidRPr="00536887">
        <w:rPr>
          <w:rFonts w:ascii="Courier New" w:hAnsi="Courier New" w:cs="Courier New"/>
          <w:b/>
          <w:bCs/>
          <w:color w:val="000080"/>
          <w:sz w:val="20"/>
          <w:szCs w:val="20"/>
          <w:highlight w:val="white"/>
          <w:lang w:val="sr-Latn-RS"/>
        </w:rPr>
        <w:t>}</w:t>
      </w:r>
      <w:r w:rsidRPr="00536887">
        <w:rPr>
          <w:rFonts w:ascii="Courier New" w:hAnsi="Courier New" w:cs="Courier New"/>
          <w:b/>
          <w:bCs/>
          <w:color w:val="0000FF"/>
          <w:sz w:val="20"/>
          <w:szCs w:val="20"/>
          <w:highlight w:val="white"/>
          <w:lang w:val="sr-Latn-RS"/>
        </w:rPr>
        <w:t>while</w:t>
      </w:r>
      <w:r w:rsidRPr="00536887">
        <w:rPr>
          <w:rFonts w:ascii="Courier New" w:hAnsi="Courier New" w:cs="Courier New"/>
          <w:b/>
          <w:bCs/>
          <w:color w:val="000080"/>
          <w:sz w:val="20"/>
          <w:szCs w:val="20"/>
          <w:highlight w:val="white"/>
          <w:lang w:val="sr-Latn-RS"/>
        </w:rPr>
        <w:t>(!</w:t>
      </w:r>
      <w:r w:rsidRPr="00536887">
        <w:rPr>
          <w:rFonts w:ascii="Courier New" w:hAnsi="Courier New" w:cs="Courier New"/>
          <w:color w:val="000000"/>
          <w:sz w:val="20"/>
          <w:szCs w:val="20"/>
          <w:highlight w:val="white"/>
          <w:lang w:val="sr-Latn-RS"/>
        </w:rPr>
        <w:t>Solver</w:t>
      </w:r>
      <w:r w:rsidRPr="00536887">
        <w:rPr>
          <w:rFonts w:ascii="Courier New" w:hAnsi="Courier New" w:cs="Courier New"/>
          <w:b/>
          <w:bCs/>
          <w:color w:val="000080"/>
          <w:sz w:val="20"/>
          <w:szCs w:val="20"/>
          <w:highlight w:val="white"/>
          <w:lang w:val="sr-Latn-RS"/>
        </w:rPr>
        <w:t>.</w:t>
      </w:r>
      <w:r w:rsidRPr="00536887">
        <w:rPr>
          <w:rFonts w:ascii="Courier New" w:hAnsi="Courier New" w:cs="Courier New"/>
          <w:color w:val="000000"/>
          <w:sz w:val="20"/>
          <w:szCs w:val="20"/>
          <w:highlight w:val="white"/>
          <w:lang w:val="sr-Latn-RS"/>
        </w:rPr>
        <w:t>CheckIfDominating</w:t>
      </w:r>
      <w:r w:rsidRPr="00536887">
        <w:rPr>
          <w:rFonts w:ascii="Courier New" w:hAnsi="Courier New" w:cs="Courier New"/>
          <w:b/>
          <w:bCs/>
          <w:color w:val="000080"/>
          <w:sz w:val="20"/>
          <w:szCs w:val="20"/>
          <w:highlight w:val="white"/>
          <w:lang w:val="sr-Latn-RS"/>
        </w:rPr>
        <w:t>(</w:t>
      </w:r>
      <w:r w:rsidRPr="00536887">
        <w:rPr>
          <w:rFonts w:ascii="Courier New" w:hAnsi="Courier New" w:cs="Courier New"/>
          <w:color w:val="000000"/>
          <w:sz w:val="20"/>
          <w:szCs w:val="20"/>
          <w:highlight w:val="white"/>
          <w:lang w:val="sr-Latn-RS"/>
        </w:rPr>
        <w:t>dominatingSet</w:t>
      </w:r>
      <w:r w:rsidRPr="00536887">
        <w:rPr>
          <w:rFonts w:ascii="Courier New" w:hAnsi="Courier New" w:cs="Courier New"/>
          <w:b/>
          <w:bCs/>
          <w:color w:val="000080"/>
          <w:sz w:val="20"/>
          <w:szCs w:val="20"/>
          <w:highlight w:val="white"/>
          <w:lang w:val="sr-Latn-RS"/>
        </w:rPr>
        <w:t>));</w:t>
      </w:r>
    </w:p>
    <w:p w14:paraId="31002CA1" w14:textId="2952FC0A" w:rsidR="00AA2423" w:rsidRPr="00536887" w:rsidRDefault="00AA2423" w:rsidP="00AA2423">
      <w:pPr>
        <w:pStyle w:val="Oznakaslike"/>
      </w:pPr>
      <w:r>
        <w:t>Primer koda 3.2.1.</w:t>
      </w:r>
    </w:p>
    <w:p w14:paraId="249D0689" w14:textId="38BB255B" w:rsidR="006E1514" w:rsidRPr="00536887" w:rsidRDefault="006E1514" w:rsidP="006E1514">
      <w:pPr>
        <w:pStyle w:val="IInivonaslova-Potpoglavlje"/>
        <w:rPr>
          <w:lang w:val="sr-Latn-RS"/>
        </w:rPr>
      </w:pPr>
      <w:bookmarkStart w:id="46" w:name="_Toc114504323"/>
      <w:bookmarkStart w:id="47" w:name="_Toc114758502"/>
      <w:bookmarkStart w:id="48" w:name="_Toc114770373"/>
      <w:r w:rsidRPr="00536887">
        <w:rPr>
          <w:lang w:val="sr-Latn-RS"/>
        </w:rPr>
        <w:t>Provera svih kombinacija</w:t>
      </w:r>
      <w:bookmarkEnd w:id="46"/>
      <w:bookmarkEnd w:id="47"/>
      <w:bookmarkEnd w:id="48"/>
    </w:p>
    <w:p w14:paraId="7683D06D" w14:textId="7E025A9D" w:rsidR="006E1514" w:rsidRPr="00536887" w:rsidRDefault="0057149F" w:rsidP="0083713B">
      <w:pPr>
        <w:pStyle w:val="Osnovnitekst"/>
        <w:rPr>
          <w:lang w:val="sr-Latn-RS"/>
        </w:rPr>
      </w:pPr>
      <w:r w:rsidRPr="00536887">
        <w:rPr>
          <w:lang w:val="sr-Latn-RS"/>
        </w:rPr>
        <w:t>Najprostiji algoritam koji možemo iskoristiti za nalaženje</w:t>
      </w:r>
      <w:r w:rsidR="004E029E">
        <w:rPr>
          <w:lang w:val="sr-Latn-RS"/>
        </w:rPr>
        <w:t xml:space="preserve"> egzaktnog</w:t>
      </w:r>
      <w:r w:rsidRPr="00536887">
        <w:rPr>
          <w:lang w:val="sr-Latn-RS"/>
        </w:rPr>
        <w:t xml:space="preserve"> minimalnog dominirajućeg skupa jeste provera svih kombinacija. Kod ovog algoritma se samo prolazi kroz svaki mogući skup čvorova koji može da se napravi i traži se najmanji skup koji zadovoljava uslove dominirajućeg skupa. Ovaj algoritam je eksponencijalne vremenske kompleksnosti zato što za graf koji ima</w:t>
      </w:r>
      <w:r w:rsidRPr="00536887">
        <w:rPr>
          <w:i/>
          <w:iCs/>
          <w:lang w:val="sr-Latn-RS"/>
        </w:rPr>
        <w:t xml:space="preserve"> n</w:t>
      </w:r>
      <w:r w:rsidRPr="00536887">
        <w:rPr>
          <w:lang w:val="sr-Latn-RS"/>
        </w:rPr>
        <w:t xml:space="preserve"> čvora moguće je sastaviti 2</w:t>
      </w:r>
      <w:r w:rsidRPr="00536887">
        <w:rPr>
          <w:i/>
          <w:iCs/>
          <w:vertAlign w:val="superscript"/>
          <w:lang w:val="sr-Latn-RS"/>
        </w:rPr>
        <w:t>n</w:t>
      </w:r>
      <w:r w:rsidRPr="00536887">
        <w:rPr>
          <w:vertAlign w:val="superscript"/>
          <w:lang w:val="sr-Latn-RS"/>
        </w:rPr>
        <w:t xml:space="preserve"> </w:t>
      </w:r>
      <w:r w:rsidR="007B510C" w:rsidRPr="00536887">
        <w:rPr>
          <w:lang w:val="sr-Latn-RS"/>
        </w:rPr>
        <w:t>različitih skupova</w:t>
      </w:r>
      <w:r w:rsidR="00534DBB" w:rsidRPr="00536887">
        <w:rPr>
          <w:lang w:val="sr-Latn-RS"/>
        </w:rPr>
        <w:t>.</w:t>
      </w:r>
    </w:p>
    <w:p w14:paraId="58855188" w14:textId="00866CF0" w:rsidR="00534DBB" w:rsidRDefault="00534DBB" w:rsidP="00534DBB">
      <w:pPr>
        <w:pStyle w:val="IIInivonaslova-Odeljak"/>
        <w:rPr>
          <w:lang w:val="sr-Latn-RS"/>
        </w:rPr>
      </w:pPr>
      <w:bookmarkStart w:id="49" w:name="_Toc114504324"/>
      <w:bookmarkStart w:id="50" w:name="_Toc114758503"/>
      <w:bookmarkStart w:id="51" w:name="_Toc114770374"/>
      <w:r w:rsidRPr="00536887">
        <w:rPr>
          <w:lang w:val="sr-Latn-RS"/>
        </w:rPr>
        <w:t>Implementacija provere svih kombinacija</w:t>
      </w:r>
      <w:bookmarkEnd w:id="49"/>
      <w:bookmarkEnd w:id="50"/>
      <w:bookmarkEnd w:id="51"/>
    </w:p>
    <w:p w14:paraId="400DEAC9" w14:textId="090C9C8A" w:rsidR="007C4739" w:rsidRPr="007C4739" w:rsidRDefault="007C4739" w:rsidP="007C4739">
      <w:pPr>
        <w:pStyle w:val="Osnovnitekst"/>
      </w:pPr>
      <w:r w:rsidRPr="007C4739">
        <w:t>U kodu</w:t>
      </w:r>
      <w:r w:rsidR="004240E5">
        <w:t xml:space="preserve"> 3.3.1.</w:t>
      </w:r>
      <w:r w:rsidRPr="007C4739">
        <w:t xml:space="preserve"> možemo videti da za konstrukciju svih mogućih kombinacija čvorova smo koristili bit mapu. Ograničenje ove implementacije jeste to sto long u Javi ima 64 bita znači teoretski ovu implementaciju ne možemo koristiti za testiranje grafova koji imaju više od 64 čvora. Naravno ako bismo želeli da koristimo ovaj algoritam za veće grafove vreme izvršavanja bi bilo preveliko zbog eksponencijalne vremenske kompleksnosti. Takođe možemo videti da u ovoj </w:t>
      </w:r>
      <w:r w:rsidRPr="007C4739">
        <w:lastRenderedPageBreak/>
        <w:t xml:space="preserve">implementaciji vremenska kompleksnost nije </w:t>
      </w:r>
      <w:r w:rsidRPr="002B26DF">
        <w:rPr>
          <w:i/>
          <w:iCs/>
        </w:rPr>
        <w:t>O</w:t>
      </w:r>
      <w:r w:rsidRPr="007C4739">
        <w:t>(</w:t>
      </w:r>
      <w:r w:rsidRPr="0085123F">
        <w:rPr>
          <w:i/>
          <w:iCs/>
        </w:rPr>
        <w:t>2</w:t>
      </w:r>
      <w:r w:rsidRPr="0085123F">
        <w:rPr>
          <w:i/>
          <w:iCs/>
          <w:vertAlign w:val="superscript"/>
        </w:rPr>
        <w:t>n</w:t>
      </w:r>
      <w:r w:rsidRPr="007C4739">
        <w:t xml:space="preserve">) nego je već </w:t>
      </w:r>
      <w:r w:rsidRPr="0085123F">
        <w:rPr>
          <w:i/>
          <w:iCs/>
        </w:rPr>
        <w:t>O</w:t>
      </w:r>
      <w:r w:rsidRPr="007C4739">
        <w:t>(</w:t>
      </w:r>
      <w:r w:rsidRPr="0085123F">
        <w:rPr>
          <w:i/>
          <w:iCs/>
        </w:rPr>
        <w:t>n2</w:t>
      </w:r>
      <w:r w:rsidRPr="0085123F">
        <w:rPr>
          <w:i/>
          <w:iCs/>
          <w:vertAlign w:val="superscript"/>
        </w:rPr>
        <w:t>n</w:t>
      </w:r>
      <w:r w:rsidRPr="007C4739">
        <w:t>) zato sto u svakoj iteraciji takođe moramo proći kroz sve čvorove da bismo videli da li određeni čvor pripada trenutnom skupu.</w:t>
      </w:r>
    </w:p>
    <w:p w14:paraId="66FADF3B" w14:textId="77777777"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 xml:space="preserve">dominatingSet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allNodes</w:t>
      </w:r>
      <w:r w:rsidRPr="00536887">
        <w:rPr>
          <w:rFonts w:ascii="Courier New" w:hAnsi="Courier New" w:cs="Courier New"/>
          <w:b/>
          <w:bCs/>
          <w:color w:val="000080"/>
          <w:sz w:val="20"/>
          <w:szCs w:val="20"/>
          <w:highlight w:val="white"/>
        </w:rPr>
        <w:t>;</w:t>
      </w:r>
    </w:p>
    <w:p w14:paraId="4152B865" w14:textId="77777777"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8000FF"/>
          <w:sz w:val="20"/>
          <w:szCs w:val="20"/>
          <w:highlight w:val="white"/>
        </w:rPr>
        <w:t>long</w:t>
      </w:r>
      <w:r w:rsidRPr="00536887">
        <w:rPr>
          <w:rFonts w:ascii="Courier New" w:hAnsi="Courier New" w:cs="Courier New"/>
          <w:color w:val="000000"/>
          <w:sz w:val="20"/>
          <w:szCs w:val="20"/>
          <w:highlight w:val="white"/>
        </w:rPr>
        <w:t xml:space="preserve"> val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8000FF"/>
          <w:sz w:val="20"/>
          <w:szCs w:val="20"/>
          <w:highlight w:val="white"/>
        </w:rPr>
        <w:t>long</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Math</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pow</w:t>
      </w:r>
      <w:r w:rsidRPr="00536887">
        <w:rPr>
          <w:rFonts w:ascii="Courier New" w:hAnsi="Courier New" w:cs="Courier New"/>
          <w:b/>
          <w:bCs/>
          <w:color w:val="000080"/>
          <w:sz w:val="20"/>
          <w:szCs w:val="20"/>
          <w:highlight w:val="white"/>
        </w:rPr>
        <w:t>(</w:t>
      </w:r>
      <w:r w:rsidRPr="00536887">
        <w:rPr>
          <w:rFonts w:ascii="Courier New" w:hAnsi="Courier New" w:cs="Courier New"/>
          <w:color w:val="FF8000"/>
          <w:sz w:val="20"/>
          <w:szCs w:val="20"/>
          <w:highlight w:val="white"/>
        </w:rPr>
        <w:t>2</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allNodes</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size</w:t>
      </w:r>
      <w:r w:rsidRPr="00536887">
        <w:rPr>
          <w:rFonts w:ascii="Courier New" w:hAnsi="Courier New" w:cs="Courier New"/>
          <w:b/>
          <w:bCs/>
          <w:color w:val="000080"/>
          <w:sz w:val="20"/>
          <w:szCs w:val="20"/>
          <w:highlight w:val="white"/>
        </w:rPr>
        <w:t>());</w:t>
      </w:r>
    </w:p>
    <w:p w14:paraId="1D78CBFE" w14:textId="77777777"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for</w:t>
      </w:r>
      <w:r w:rsidRPr="00536887">
        <w:rPr>
          <w:rFonts w:ascii="Courier New" w:hAnsi="Courier New" w:cs="Courier New"/>
          <w:b/>
          <w:bCs/>
          <w:color w:val="000080"/>
          <w:sz w:val="20"/>
          <w:szCs w:val="20"/>
          <w:highlight w:val="white"/>
        </w:rPr>
        <w:t>(</w:t>
      </w:r>
      <w:r w:rsidRPr="00536887">
        <w:rPr>
          <w:rFonts w:ascii="Courier New" w:hAnsi="Courier New" w:cs="Courier New"/>
          <w:color w:val="8000FF"/>
          <w:sz w:val="20"/>
          <w:szCs w:val="20"/>
          <w:highlight w:val="white"/>
        </w:rPr>
        <w:t>long</w:t>
      </w:r>
      <w:r w:rsidRPr="00536887">
        <w:rPr>
          <w:rFonts w:ascii="Courier New" w:hAnsi="Courier New" w:cs="Courier New"/>
          <w:color w:val="000000"/>
          <w:sz w:val="20"/>
          <w:szCs w:val="20"/>
          <w:highlight w:val="white"/>
        </w:rPr>
        <w:t xml:space="preserve"> i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1</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i </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 xml:space="preserve"> val</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i</w:t>
      </w:r>
      <w:r w:rsidRPr="00536887">
        <w:rPr>
          <w:rFonts w:ascii="Courier New" w:hAnsi="Courier New" w:cs="Courier New"/>
          <w:b/>
          <w:bCs/>
          <w:color w:val="000080"/>
          <w:sz w:val="20"/>
          <w:szCs w:val="20"/>
          <w:highlight w:val="white"/>
        </w:rPr>
        <w:t>++)</w:t>
      </w:r>
    </w:p>
    <w:p w14:paraId="3E3685D2" w14:textId="77777777"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b/>
          <w:bCs/>
          <w:color w:val="000080"/>
          <w:sz w:val="20"/>
          <w:szCs w:val="20"/>
          <w:highlight w:val="white"/>
        </w:rPr>
        <w:t>{</w:t>
      </w:r>
    </w:p>
    <w:p w14:paraId="4CB8AC1E" w14:textId="09C621B1" w:rsidR="00534DBB" w:rsidRPr="00536887" w:rsidRDefault="00534DBB"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List</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Node</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vals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FF"/>
          <w:sz w:val="20"/>
          <w:szCs w:val="20"/>
          <w:highlight w:val="white"/>
        </w:rPr>
        <w:t>new</w:t>
      </w:r>
      <w:r w:rsidRPr="00536887">
        <w:rPr>
          <w:rFonts w:ascii="Courier New" w:hAnsi="Courier New" w:cs="Courier New"/>
          <w:color w:val="000000"/>
          <w:sz w:val="20"/>
          <w:szCs w:val="20"/>
          <w:highlight w:val="white"/>
        </w:rPr>
        <w:t xml:space="preserve"> ArrayList</w:t>
      </w:r>
      <w:r w:rsidRPr="00536887">
        <w:rPr>
          <w:rFonts w:ascii="Courier New" w:hAnsi="Courier New" w:cs="Courier New"/>
          <w:b/>
          <w:bCs/>
          <w:color w:val="000080"/>
          <w:sz w:val="20"/>
          <w:szCs w:val="20"/>
          <w:highlight w:val="white"/>
        </w:rPr>
        <w:t>&lt;&gt;();</w:t>
      </w:r>
    </w:p>
    <w:p w14:paraId="63AFEB24" w14:textId="2304CA00" w:rsidR="00534DBB" w:rsidRPr="00536887" w:rsidRDefault="00534DBB"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for</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8000FF"/>
          <w:sz w:val="20"/>
          <w:szCs w:val="20"/>
          <w:highlight w:val="white"/>
        </w:rPr>
        <w:t>int</w:t>
      </w:r>
      <w:r w:rsidRPr="00536887">
        <w:rPr>
          <w:rFonts w:ascii="Courier New" w:hAnsi="Courier New" w:cs="Courier New"/>
          <w:color w:val="000000"/>
          <w:sz w:val="20"/>
          <w:szCs w:val="20"/>
          <w:highlight w:val="white"/>
        </w:rPr>
        <w:t xml:space="preserve"> j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0</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j </w:t>
      </w:r>
      <w:r w:rsidRPr="00536887">
        <w:rPr>
          <w:rFonts w:ascii="Courier New" w:hAnsi="Courier New" w:cs="Courier New"/>
          <w:b/>
          <w:bCs/>
          <w:color w:val="000080"/>
          <w:sz w:val="20"/>
          <w:szCs w:val="20"/>
          <w:highlight w:val="white"/>
        </w:rPr>
        <w:t>&lt;</w:t>
      </w:r>
      <w:r w:rsidRPr="00536887">
        <w:rPr>
          <w:rFonts w:ascii="Courier New" w:hAnsi="Courier New" w:cs="Courier New"/>
          <w:color w:val="000000"/>
          <w:sz w:val="20"/>
          <w:szCs w:val="20"/>
          <w:highlight w:val="white"/>
        </w:rPr>
        <w:t xml:space="preserve"> allNodes</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size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j</w:t>
      </w:r>
      <w:r w:rsidRPr="00536887">
        <w:rPr>
          <w:rFonts w:ascii="Courier New" w:hAnsi="Courier New" w:cs="Courier New"/>
          <w:b/>
          <w:bCs/>
          <w:color w:val="000080"/>
          <w:sz w:val="20"/>
          <w:szCs w:val="20"/>
          <w:highlight w:val="white"/>
        </w:rPr>
        <w:t>++)</w:t>
      </w:r>
    </w:p>
    <w:p w14:paraId="6EDCA1A9" w14:textId="38E6A03E"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b/>
          <w:bCs/>
          <w:color w:val="0000FF"/>
          <w:sz w:val="20"/>
          <w:szCs w:val="20"/>
          <w:highlight w:val="white"/>
        </w:rPr>
        <w:t>if</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i </w:t>
      </w:r>
      <w:r w:rsidRPr="00536887">
        <w:rPr>
          <w:rFonts w:ascii="Courier New" w:hAnsi="Courier New" w:cs="Courier New"/>
          <w:b/>
          <w:bCs/>
          <w:color w:val="000080"/>
          <w:sz w:val="20"/>
          <w:szCs w:val="20"/>
          <w:highlight w:val="white"/>
        </w:rPr>
        <w:t>&gt;&gt;</w:t>
      </w:r>
      <w:r w:rsidRPr="00536887">
        <w:rPr>
          <w:rFonts w:ascii="Courier New" w:hAnsi="Courier New" w:cs="Courier New"/>
          <w:color w:val="000000"/>
          <w:sz w:val="20"/>
          <w:szCs w:val="20"/>
          <w:highlight w:val="white"/>
        </w:rPr>
        <w:t xml:space="preserve"> j</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&amp;</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1</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color w:val="FF8000"/>
          <w:sz w:val="20"/>
          <w:szCs w:val="20"/>
          <w:highlight w:val="white"/>
        </w:rPr>
        <w:t>1</w:t>
      </w:r>
      <w:r w:rsidRPr="00536887">
        <w:rPr>
          <w:rFonts w:ascii="Courier New" w:hAnsi="Courier New" w:cs="Courier New"/>
          <w:b/>
          <w:bCs/>
          <w:color w:val="000080"/>
          <w:sz w:val="20"/>
          <w:szCs w:val="20"/>
          <w:highlight w:val="white"/>
        </w:rPr>
        <w:t>)</w:t>
      </w:r>
    </w:p>
    <w:p w14:paraId="2132CB94" w14:textId="4257AF23"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vals</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add</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allNodes</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get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j</w:t>
      </w:r>
      <w:r w:rsidRPr="00536887">
        <w:rPr>
          <w:rFonts w:ascii="Courier New" w:hAnsi="Courier New" w:cs="Courier New"/>
          <w:b/>
          <w:bCs/>
          <w:color w:val="000080"/>
          <w:sz w:val="20"/>
          <w:szCs w:val="20"/>
          <w:highlight w:val="white"/>
        </w:rPr>
        <w:t>));</w:t>
      </w:r>
    </w:p>
    <w:p w14:paraId="34B8B7EB" w14:textId="6FAADA0B" w:rsidR="00534DBB" w:rsidRPr="00536887" w:rsidRDefault="00534DBB"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if</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vals</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size</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&gt;=</w:t>
      </w:r>
      <w:r w:rsidRPr="00536887">
        <w:rPr>
          <w:rFonts w:ascii="Courier New" w:hAnsi="Courier New" w:cs="Courier New"/>
          <w:color w:val="000000"/>
          <w:sz w:val="20"/>
          <w:szCs w:val="20"/>
          <w:highlight w:val="white"/>
        </w:rPr>
        <w:t xml:space="preserve"> dominatingSet</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size</w:t>
      </w:r>
      <w:r w:rsidRPr="00536887">
        <w:rPr>
          <w:rFonts w:ascii="Courier New" w:hAnsi="Courier New" w:cs="Courier New"/>
          <w:b/>
          <w:bCs/>
          <w:color w:val="000080"/>
          <w:sz w:val="20"/>
          <w:szCs w:val="20"/>
          <w:highlight w:val="white"/>
        </w:rPr>
        <w:t>())</w:t>
      </w:r>
    </w:p>
    <w:p w14:paraId="2D749354" w14:textId="1EED2B84"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b/>
          <w:bCs/>
          <w:color w:val="0000FF"/>
          <w:sz w:val="20"/>
          <w:szCs w:val="20"/>
          <w:highlight w:val="white"/>
        </w:rPr>
        <w:t>continue</w:t>
      </w:r>
      <w:r w:rsidRPr="00536887">
        <w:rPr>
          <w:rFonts w:ascii="Courier New" w:hAnsi="Courier New" w:cs="Courier New"/>
          <w:b/>
          <w:bCs/>
          <w:color w:val="000080"/>
          <w:sz w:val="20"/>
          <w:szCs w:val="20"/>
          <w:highlight w:val="white"/>
        </w:rPr>
        <w:t>;</w:t>
      </w:r>
    </w:p>
    <w:p w14:paraId="6C44D900" w14:textId="71AF6A90" w:rsidR="00534DBB" w:rsidRPr="00536887" w:rsidRDefault="00534DBB" w:rsidP="001F3B5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rPr>
      </w:pPr>
      <w:r w:rsidRPr="00536887">
        <w:rPr>
          <w:rFonts w:ascii="Courier New" w:hAnsi="Courier New" w:cs="Courier New"/>
          <w:b/>
          <w:bCs/>
          <w:color w:val="0000FF"/>
          <w:sz w:val="20"/>
          <w:szCs w:val="20"/>
          <w:highlight w:val="white"/>
        </w:rPr>
        <w:t>if</w:t>
      </w:r>
      <w:r w:rsidRPr="00536887">
        <w:rPr>
          <w:rFonts w:ascii="Courier New" w:hAnsi="Courier New" w:cs="Courier New"/>
          <w:color w:val="000000"/>
          <w:sz w:val="20"/>
          <w:szCs w:val="20"/>
          <w:highlight w:val="white"/>
        </w:rPr>
        <w:t xml:space="preserve">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Solver</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CheckIfDominating</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vals</w:t>
      </w:r>
      <w:r w:rsidRPr="00536887">
        <w:rPr>
          <w:rFonts w:ascii="Courier New" w:hAnsi="Courier New" w:cs="Courier New"/>
          <w:b/>
          <w:bCs/>
          <w:color w:val="000080"/>
          <w:sz w:val="20"/>
          <w:szCs w:val="20"/>
          <w:highlight w:val="white"/>
        </w:rPr>
        <w:t>))</w:t>
      </w:r>
    </w:p>
    <w:p w14:paraId="2845CCE3" w14:textId="0BAB3688" w:rsidR="00534DBB" w:rsidRPr="00536887" w:rsidRDefault="00534DBB" w:rsidP="007C473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rPr>
      </w:pPr>
      <w:r w:rsidRPr="00536887">
        <w:rPr>
          <w:rFonts w:ascii="Courier New" w:hAnsi="Courier New" w:cs="Courier New"/>
          <w:color w:val="000000"/>
          <w:sz w:val="20"/>
          <w:szCs w:val="20"/>
          <w:highlight w:val="white"/>
        </w:rPr>
        <w:tab/>
      </w:r>
      <w:r w:rsidR="001F3B5F">
        <w:rPr>
          <w:rFonts w:ascii="Courier New" w:hAnsi="Courier New" w:cs="Courier New"/>
          <w:color w:val="000000"/>
          <w:sz w:val="20"/>
          <w:szCs w:val="20"/>
          <w:highlight w:val="white"/>
        </w:rPr>
        <w:tab/>
      </w:r>
      <w:r w:rsidRPr="00536887">
        <w:rPr>
          <w:rFonts w:ascii="Courier New" w:hAnsi="Courier New" w:cs="Courier New"/>
          <w:color w:val="000000"/>
          <w:sz w:val="20"/>
          <w:szCs w:val="20"/>
          <w:highlight w:val="white"/>
        </w:rPr>
        <w:t xml:space="preserve">dominatingSet </w:t>
      </w:r>
      <w:r w:rsidRPr="00536887">
        <w:rPr>
          <w:rFonts w:ascii="Courier New" w:hAnsi="Courier New" w:cs="Courier New"/>
          <w:b/>
          <w:bCs/>
          <w:color w:val="000080"/>
          <w:sz w:val="20"/>
          <w:szCs w:val="20"/>
          <w:highlight w:val="white"/>
        </w:rPr>
        <w:t>=</w:t>
      </w:r>
      <w:r w:rsidRPr="00536887">
        <w:rPr>
          <w:rFonts w:ascii="Courier New" w:hAnsi="Courier New" w:cs="Courier New"/>
          <w:color w:val="000000"/>
          <w:sz w:val="20"/>
          <w:szCs w:val="20"/>
          <w:highlight w:val="white"/>
        </w:rPr>
        <w:t xml:space="preserve"> vals</w:t>
      </w:r>
      <w:r w:rsidRPr="00536887">
        <w:rPr>
          <w:rFonts w:ascii="Courier New" w:hAnsi="Courier New" w:cs="Courier New"/>
          <w:b/>
          <w:bCs/>
          <w:color w:val="000080"/>
          <w:sz w:val="20"/>
          <w:szCs w:val="20"/>
          <w:highlight w:val="white"/>
        </w:rPr>
        <w:t>;</w:t>
      </w:r>
    </w:p>
    <w:p w14:paraId="7D6454DD" w14:textId="3EBFD4E2" w:rsidR="00534DBB" w:rsidRDefault="00534DBB" w:rsidP="007C4739">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sr-Latn-RS"/>
        </w:rPr>
      </w:pPr>
      <w:r w:rsidRPr="00536887">
        <w:rPr>
          <w:rFonts w:ascii="Courier New" w:hAnsi="Courier New" w:cs="Courier New"/>
          <w:b/>
          <w:bCs/>
          <w:color w:val="000080"/>
          <w:sz w:val="20"/>
          <w:szCs w:val="20"/>
          <w:highlight w:val="white"/>
          <w:lang w:val="sr-Latn-RS"/>
        </w:rPr>
        <w:t>}</w:t>
      </w:r>
    </w:p>
    <w:p w14:paraId="6056C036" w14:textId="14D0C615" w:rsidR="007C4739" w:rsidRPr="00536887" w:rsidRDefault="007C4739" w:rsidP="007C4739">
      <w:pPr>
        <w:pStyle w:val="Oznakaslike"/>
      </w:pPr>
      <w:r>
        <w:t>Primer koda 3.3.1.</w:t>
      </w:r>
    </w:p>
    <w:p w14:paraId="4F8652B5" w14:textId="5FB39E4E" w:rsidR="00562AA5" w:rsidRPr="00536887" w:rsidRDefault="00562AA5" w:rsidP="00562AA5">
      <w:pPr>
        <w:pStyle w:val="IInivonaslova-Potpoglavlje"/>
        <w:rPr>
          <w:lang w:val="sr-Latn-RS"/>
        </w:rPr>
      </w:pPr>
      <w:bookmarkStart w:id="52" w:name="_Toc114504325"/>
      <w:bookmarkStart w:id="53" w:name="_Toc114758504"/>
      <w:bookmarkStart w:id="54" w:name="_Toc114770375"/>
      <w:r w:rsidRPr="00536887">
        <w:rPr>
          <w:lang w:val="sr-Latn-RS"/>
        </w:rPr>
        <w:t>Rešenja koristeći algoritme za pokrivanje skupa</w:t>
      </w:r>
      <w:bookmarkEnd w:id="52"/>
      <w:bookmarkEnd w:id="53"/>
      <w:bookmarkEnd w:id="54"/>
    </w:p>
    <w:p w14:paraId="1A9675A8" w14:textId="00A38DEA" w:rsidR="00D66474" w:rsidRPr="00536887" w:rsidRDefault="00576873" w:rsidP="00F1437A">
      <w:pPr>
        <w:pStyle w:val="Osnovnitekst"/>
        <w:rPr>
          <w:lang w:val="sr-Latn-RS"/>
        </w:rPr>
      </w:pPr>
      <w:r w:rsidRPr="00536887">
        <w:rPr>
          <w:lang w:val="sr-Latn-RS"/>
        </w:rPr>
        <w:t>Sve algoritme koje nadalje spominjemo su za rešavanje problema pokrivanje skupa.</w:t>
      </w:r>
      <w:r w:rsidR="003A3CA9" w:rsidRPr="00536887">
        <w:rPr>
          <w:lang w:val="sr-Latn-RS"/>
        </w:rPr>
        <w:t xml:space="preserve"> Znamo da zbog L-redukcija možemo problem dominirajućeg skupa transformisati u problem pokrivanje skupa. Svaki nov algoritam koji navedemo u ovom</w:t>
      </w:r>
      <w:r w:rsidR="008351A4" w:rsidRPr="00536887">
        <w:rPr>
          <w:lang w:val="sr-Latn-RS"/>
        </w:rPr>
        <w:t xml:space="preserve"> pogl</w:t>
      </w:r>
      <w:r w:rsidR="00F12874">
        <w:rPr>
          <w:lang w:val="sr-Latn-RS"/>
        </w:rPr>
        <w:t>avlj</w:t>
      </w:r>
      <w:r w:rsidR="008351A4" w:rsidRPr="00536887">
        <w:rPr>
          <w:lang w:val="sr-Latn-RS"/>
        </w:rPr>
        <w:t xml:space="preserve">u predstavlja tačan algoritam </w:t>
      </w:r>
      <w:r w:rsidR="00D66474" w:rsidRPr="00536887">
        <w:rPr>
          <w:lang w:val="sr-Latn-RS"/>
        </w:rPr>
        <w:t>koji je</w:t>
      </w:r>
      <w:r w:rsidR="008351A4" w:rsidRPr="00536887">
        <w:rPr>
          <w:lang w:val="sr-Latn-RS"/>
        </w:rPr>
        <w:t xml:space="preserve"> eksponencijalne vremenske složenosti</w:t>
      </w:r>
      <w:r w:rsidR="003A3CA9" w:rsidRPr="00536887">
        <w:rPr>
          <w:lang w:val="sr-Latn-RS"/>
        </w:rPr>
        <w:t>.</w:t>
      </w:r>
    </w:p>
    <w:p w14:paraId="08CD0F33" w14:textId="6211A75F" w:rsidR="00F1437A" w:rsidRPr="00536887" w:rsidRDefault="0046026D" w:rsidP="00F1437A">
      <w:pPr>
        <w:pStyle w:val="Osnovnitekst"/>
        <w:rPr>
          <w:lang w:val="sr-Latn-RS"/>
        </w:rPr>
      </w:pPr>
      <w:r w:rsidRPr="00536887">
        <w:rPr>
          <w:lang w:val="sr-Latn-RS"/>
        </w:rPr>
        <w:t xml:space="preserve">Pre nego što pređemo na analizu samih algoritma trebamo definisati par termina kao što su </w:t>
      </w:r>
      <w:r w:rsidR="003617F1">
        <w:rPr>
          <w:i/>
          <w:iCs/>
          <w:lang w:val="sr-Latn-RS"/>
        </w:rPr>
        <w:t>s</w:t>
      </w:r>
      <w:r w:rsidRPr="00536887">
        <w:rPr>
          <w:lang w:val="sr-Latn-RS"/>
        </w:rPr>
        <w:t>(</w:t>
      </w:r>
      <w:r w:rsidRPr="00536887">
        <w:rPr>
          <w:i/>
          <w:iCs/>
          <w:lang w:val="sr-Latn-RS"/>
        </w:rPr>
        <w:t>e</w:t>
      </w:r>
      <w:r w:rsidRPr="00536887">
        <w:rPr>
          <w:lang w:val="sr-Latn-RS"/>
        </w:rPr>
        <w:t>)</w:t>
      </w:r>
      <w:r w:rsidR="008E0B3B" w:rsidRPr="00536887">
        <w:rPr>
          <w:lang w:val="sr-Latn-RS"/>
        </w:rPr>
        <w:t xml:space="preserve"> i frekvencija od </w:t>
      </w:r>
      <w:r w:rsidR="0059402C" w:rsidRPr="00536887">
        <w:rPr>
          <w:i/>
          <w:iCs/>
          <w:lang w:val="sr-Latn-RS"/>
        </w:rPr>
        <w:t>e</w:t>
      </w:r>
      <w:r w:rsidR="00465FC1" w:rsidRPr="00465FC1">
        <w:rPr>
          <w:lang w:val="sr-Latn-RS"/>
        </w:rPr>
        <w:t>,</w:t>
      </w:r>
      <w:r w:rsidR="0059402C" w:rsidRPr="00536887">
        <w:rPr>
          <w:i/>
          <w:iCs/>
          <w:lang w:val="sr-Latn-RS"/>
        </w:rPr>
        <w:t xml:space="preserve"> </w:t>
      </w:r>
      <w:r w:rsidR="00F60703">
        <w:rPr>
          <w:lang w:val="sr-Latn-RS"/>
        </w:rPr>
        <w:t>odnosno</w:t>
      </w:r>
      <w:r w:rsidR="0059402C" w:rsidRPr="00536887">
        <w:rPr>
          <w:lang w:val="sr-Latn-RS"/>
        </w:rPr>
        <w:t xml:space="preserve"> </w:t>
      </w:r>
      <w:r w:rsidR="0059402C" w:rsidRPr="007E1A66">
        <w:rPr>
          <w:i/>
          <w:iCs/>
          <w:lang w:val="sr-Latn-RS"/>
        </w:rPr>
        <w:t>f</w:t>
      </w:r>
      <w:r w:rsidR="0059402C" w:rsidRPr="00536887">
        <w:rPr>
          <w:lang w:val="sr-Latn-RS"/>
        </w:rPr>
        <w:t>(</w:t>
      </w:r>
      <w:r w:rsidR="0059402C" w:rsidRPr="00536887">
        <w:rPr>
          <w:i/>
          <w:iCs/>
          <w:lang w:val="sr-Latn-RS"/>
        </w:rPr>
        <w:t>e</w:t>
      </w:r>
      <w:r w:rsidR="0059402C" w:rsidRPr="00536887">
        <w:rPr>
          <w:lang w:val="sr-Latn-RS"/>
        </w:rPr>
        <w:t>)</w:t>
      </w:r>
      <w:r w:rsidRPr="00536887">
        <w:rPr>
          <w:lang w:val="sr-Latn-RS"/>
        </w:rPr>
        <w:t>:</w:t>
      </w:r>
    </w:p>
    <w:p w14:paraId="513F4F1D" w14:textId="228C2ED9" w:rsidR="0046026D" w:rsidRPr="00536887" w:rsidRDefault="0046026D" w:rsidP="0046026D">
      <w:pPr>
        <w:pStyle w:val="Jednacine"/>
        <w:rPr>
          <w:lang w:val="sr-Latn-RS"/>
        </w:rPr>
      </w:pPr>
      <w:r w:rsidRPr="00536887">
        <w:rPr>
          <w:lang w:val="sr-Latn-RS"/>
        </w:rPr>
        <w:tab/>
      </w:r>
      <m:oMath>
        <m:r>
          <w:rPr>
            <w:rFonts w:ascii="Cambria Math" w:hAnsi="Cambria Math"/>
            <w:lang w:val="sr-Latn-RS"/>
          </w:rPr>
          <m:t>s</m:t>
        </m:r>
        <m:d>
          <m:dPr>
            <m:ctrlPr>
              <w:rPr>
                <w:rFonts w:ascii="Cambria Math" w:hAnsi="Cambria Math"/>
                <w:iCs/>
                <w:lang w:val="sr-Latn-RS"/>
              </w:rPr>
            </m:ctrlPr>
          </m:dPr>
          <m:e>
            <m:r>
              <w:rPr>
                <w:rFonts w:ascii="Cambria Math" w:hAnsi="Cambria Math"/>
                <w:lang w:val="sr-Latn-RS"/>
              </w:rPr>
              <m:t>e</m:t>
            </m:r>
          </m:e>
        </m:d>
        <m:r>
          <w:rPr>
            <w:rFonts w:ascii="Cambria Math" w:hAnsi="Cambria Math"/>
            <w:lang w:val="sr-Latn-RS"/>
          </w:rPr>
          <m:t>=</m:t>
        </m:r>
        <m:d>
          <m:dPr>
            <m:begChr m:val="{"/>
            <m:endChr m:val="|"/>
            <m:ctrlPr>
              <w:rPr>
                <w:rFonts w:ascii="Cambria Math" w:hAnsi="Cambria Math"/>
                <w:i/>
                <w:iCs/>
                <w:lang w:val="sr-Latn-RS"/>
              </w:rPr>
            </m:ctrlPr>
          </m:dPr>
          <m:e>
            <m:r>
              <w:rPr>
                <w:rFonts w:ascii="Cambria Math" w:hAnsi="Cambria Math"/>
                <w:lang w:val="sr-Latn-RS"/>
              </w:rPr>
              <m:t xml:space="preserve">S∈s </m:t>
            </m:r>
          </m:e>
        </m:d>
        <m:r>
          <w:rPr>
            <w:rFonts w:ascii="Cambria Math" w:hAnsi="Cambria Math"/>
            <w:lang w:val="sr-Latn-RS"/>
          </w:rPr>
          <m:t xml:space="preserve"> e∈S}</m:t>
        </m:r>
      </m:oMath>
      <w:r w:rsidRPr="00536887">
        <w:rPr>
          <w:iCs/>
          <w:lang w:val="sr-Latn-RS"/>
        </w:rPr>
        <w:tab/>
      </w:r>
      <w:r w:rsidRPr="00536887">
        <w:rPr>
          <w:lang w:val="sr-Latn-RS"/>
        </w:rPr>
        <w:t>(3.4.1)</w:t>
      </w:r>
    </w:p>
    <w:p w14:paraId="475EB3E1" w14:textId="25E9A42D" w:rsidR="0059402C" w:rsidRPr="00536887" w:rsidRDefault="0059402C" w:rsidP="0059402C">
      <w:pPr>
        <w:pStyle w:val="Jednacine"/>
        <w:rPr>
          <w:iCs/>
          <w:lang w:val="sr-Latn-RS"/>
        </w:rPr>
      </w:pPr>
      <w:r w:rsidRPr="00536887">
        <w:rPr>
          <w:lang w:val="sr-Latn-RS"/>
        </w:rPr>
        <w:tab/>
      </w:r>
      <m:oMath>
        <m:r>
          <w:rPr>
            <w:rFonts w:ascii="Cambria Math" w:hAnsi="Cambria Math"/>
            <w:lang w:val="sr-Latn-RS"/>
          </w:rPr>
          <m:t>f</m:t>
        </m:r>
        <m:d>
          <m:dPr>
            <m:ctrlPr>
              <w:rPr>
                <w:rFonts w:ascii="Cambria Math" w:hAnsi="Cambria Math"/>
                <w:i/>
                <w:lang w:val="sr-Latn-RS"/>
              </w:rPr>
            </m:ctrlPr>
          </m:dPr>
          <m:e>
            <m:r>
              <w:rPr>
                <w:rFonts w:ascii="Cambria Math" w:hAnsi="Cambria Math"/>
                <w:lang w:val="sr-Latn-RS"/>
              </w:rPr>
              <m:t>e</m:t>
            </m:r>
          </m:e>
        </m:d>
        <m:r>
          <w:rPr>
            <w:rFonts w:ascii="Cambria Math" w:hAnsi="Cambria Math"/>
            <w:lang w:val="sr-Latn-RS"/>
          </w:rPr>
          <m:t>=</m:t>
        </m:r>
        <m:d>
          <m:dPr>
            <m:begChr m:val="|"/>
            <m:endChr m:val="|"/>
            <m:ctrlPr>
              <w:rPr>
                <w:rFonts w:ascii="Cambria Math" w:hAnsi="Cambria Math"/>
                <w:i/>
                <w:lang w:val="sr-Latn-RS"/>
              </w:rPr>
            </m:ctrlPr>
          </m:dPr>
          <m:e>
            <m:r>
              <w:rPr>
                <w:rFonts w:ascii="Cambria Math" w:hAnsi="Cambria Math"/>
                <w:lang w:val="sr-Latn-RS"/>
              </w:rPr>
              <m:t>s(e)</m:t>
            </m:r>
          </m:e>
        </m:d>
      </m:oMath>
      <w:r w:rsidRPr="00536887">
        <w:rPr>
          <w:lang w:val="sr-Latn-RS"/>
        </w:rPr>
        <w:tab/>
      </w:r>
      <w:r w:rsidRPr="00536887">
        <w:rPr>
          <w:iCs/>
          <w:lang w:val="sr-Latn-RS"/>
        </w:rPr>
        <w:t>(3.4.2)</w:t>
      </w:r>
    </w:p>
    <w:p w14:paraId="030AE6E7" w14:textId="7F17341C" w:rsidR="008E0B3B" w:rsidRDefault="008E0B3B" w:rsidP="008E0B3B">
      <w:pPr>
        <w:pStyle w:val="Osnovnitekst"/>
        <w:rPr>
          <w:i/>
          <w:iCs/>
          <w:lang w:val="sr-Latn-RS"/>
        </w:rPr>
      </w:pPr>
      <w:r w:rsidRPr="00536887">
        <w:rPr>
          <w:lang w:val="sr-Latn-RS"/>
        </w:rPr>
        <w:t xml:space="preserve">Drugim rečima </w:t>
      </w:r>
      <w:r w:rsidR="003617F1">
        <w:rPr>
          <w:i/>
          <w:iCs/>
          <w:lang w:val="sr-Latn-RS"/>
        </w:rPr>
        <w:t>s</w:t>
      </w:r>
      <w:r w:rsidRPr="00536887">
        <w:rPr>
          <w:lang w:val="sr-Latn-RS"/>
        </w:rPr>
        <w:t>(</w:t>
      </w:r>
      <w:r w:rsidRPr="00536887">
        <w:rPr>
          <w:i/>
          <w:iCs/>
          <w:lang w:val="sr-Latn-RS"/>
        </w:rPr>
        <w:t>e</w:t>
      </w:r>
      <w:r w:rsidRPr="00536887">
        <w:rPr>
          <w:lang w:val="sr-Latn-RS"/>
        </w:rPr>
        <w:t xml:space="preserve">) je skup svih skupova koji sadrže element </w:t>
      </w:r>
      <w:r w:rsidRPr="00536887">
        <w:rPr>
          <w:i/>
          <w:iCs/>
          <w:lang w:val="sr-Latn-RS"/>
        </w:rPr>
        <w:t>e</w:t>
      </w:r>
      <w:r w:rsidR="0059402C" w:rsidRPr="00536887">
        <w:rPr>
          <w:lang w:val="sr-Latn-RS"/>
        </w:rPr>
        <w:t xml:space="preserve">. Dok frekvencija od </w:t>
      </w:r>
      <w:r w:rsidR="0059402C" w:rsidRPr="00536887">
        <w:rPr>
          <w:i/>
          <w:iCs/>
          <w:lang w:val="sr-Latn-RS"/>
        </w:rPr>
        <w:t xml:space="preserve">e </w:t>
      </w:r>
      <w:r w:rsidR="00F12874" w:rsidRPr="00536887">
        <w:rPr>
          <w:lang w:val="sr-Latn-RS"/>
        </w:rPr>
        <w:t>predstavlja</w:t>
      </w:r>
      <w:r w:rsidR="0059402C" w:rsidRPr="00536887">
        <w:rPr>
          <w:lang w:val="sr-Latn-RS"/>
        </w:rPr>
        <w:t xml:space="preserve"> koliko ima skupa koji sadrže element </w:t>
      </w:r>
      <w:r w:rsidR="0059402C" w:rsidRPr="00536887">
        <w:rPr>
          <w:i/>
          <w:iCs/>
          <w:lang w:val="sr-Latn-RS"/>
        </w:rPr>
        <w:t>e.</w:t>
      </w:r>
    </w:p>
    <w:p w14:paraId="54EFD818" w14:textId="00372BD5" w:rsidR="00C97F8A" w:rsidRDefault="00C97F8A" w:rsidP="008E0B3B">
      <w:pPr>
        <w:pStyle w:val="Osnovnitekst"/>
        <w:rPr>
          <w:lang w:val="sr-Latn-RS"/>
        </w:rPr>
      </w:pPr>
      <w:r>
        <w:rPr>
          <w:lang w:val="sr-Latn-RS"/>
        </w:rPr>
        <w:t xml:space="preserve">Takođe važno je spomenuti da svi algoritmi koji se nadalje rade </w:t>
      </w:r>
      <w:r w:rsidR="00F84A69">
        <w:rPr>
          <w:lang w:val="sr-Latn-RS"/>
        </w:rPr>
        <w:t>funkcionišu na principu granaj i smanji (</w:t>
      </w:r>
      <w:r w:rsidR="00F84A69" w:rsidRPr="00F84A69">
        <w:rPr>
          <w:i/>
          <w:iCs/>
          <w:lang w:val="sr-Latn-RS"/>
        </w:rPr>
        <w:t>branch and reduce</w:t>
      </w:r>
      <w:r w:rsidR="00F84A69">
        <w:rPr>
          <w:i/>
          <w:iCs/>
          <w:lang w:val="sr-Latn-RS"/>
        </w:rPr>
        <w:t>)</w:t>
      </w:r>
      <w:r w:rsidR="000B5606">
        <w:rPr>
          <w:i/>
          <w:iCs/>
          <w:lang w:val="sr-Latn-RS"/>
        </w:rPr>
        <w:t xml:space="preserve"> </w:t>
      </w:r>
      <w:r w:rsidR="00CD4B9D" w:rsidRPr="00CD4B9D">
        <w:rPr>
          <w:lang w:val="sr-Latn-RS"/>
        </w:rPr>
        <w:fldChar w:fldCharType="begin"/>
      </w:r>
      <w:r w:rsidR="00CD4B9D" w:rsidRPr="00CD4B9D">
        <w:rPr>
          <w:lang w:val="sr-Latn-RS"/>
        </w:rPr>
        <w:instrText xml:space="preserve"> REF _Ref114584271 \r \h </w:instrText>
      </w:r>
      <w:r w:rsidR="00CD4B9D">
        <w:rPr>
          <w:lang w:val="sr-Latn-RS"/>
        </w:rPr>
        <w:instrText xml:space="preserve"> \* MERGEFORMAT </w:instrText>
      </w:r>
      <w:r w:rsidR="00CD4B9D" w:rsidRPr="00CD4B9D">
        <w:rPr>
          <w:lang w:val="sr-Latn-RS"/>
        </w:rPr>
      </w:r>
      <w:r w:rsidR="00CD4B9D" w:rsidRPr="00CD4B9D">
        <w:rPr>
          <w:lang w:val="sr-Latn-RS"/>
        </w:rPr>
        <w:fldChar w:fldCharType="separate"/>
      </w:r>
      <w:r w:rsidR="00CD4B9D" w:rsidRPr="00CD4B9D">
        <w:rPr>
          <w:lang w:val="sr-Latn-RS"/>
        </w:rPr>
        <w:t>[6]</w:t>
      </w:r>
      <w:r w:rsidR="00CD4B9D" w:rsidRPr="00CD4B9D">
        <w:rPr>
          <w:lang w:val="sr-Latn-RS"/>
        </w:rPr>
        <w:fldChar w:fldCharType="end"/>
      </w:r>
      <w:r w:rsidR="00CD4B9D">
        <w:rPr>
          <w:lang w:val="sr-Latn-RS"/>
        </w:rPr>
        <w:t xml:space="preserve">, ovakvi tipovi algoritma su prvi put definisani u </w:t>
      </w:r>
      <w:r w:rsidR="00CD4B9D">
        <w:rPr>
          <w:lang w:val="sr-Latn-RS"/>
        </w:rPr>
        <w:fldChar w:fldCharType="begin"/>
      </w:r>
      <w:r w:rsidR="00CD4B9D">
        <w:rPr>
          <w:lang w:val="sr-Latn-RS"/>
        </w:rPr>
        <w:instrText xml:space="preserve"> REF _Ref114608124 \r \h </w:instrText>
      </w:r>
      <w:r w:rsidR="00CD4B9D">
        <w:rPr>
          <w:lang w:val="sr-Latn-RS"/>
        </w:rPr>
      </w:r>
      <w:r w:rsidR="00CD4B9D">
        <w:rPr>
          <w:lang w:val="sr-Latn-RS"/>
        </w:rPr>
        <w:fldChar w:fldCharType="separate"/>
      </w:r>
      <w:r w:rsidR="00CD4B9D">
        <w:rPr>
          <w:lang w:val="sr-Latn-RS"/>
        </w:rPr>
        <w:t>[9]</w:t>
      </w:r>
      <w:r w:rsidR="00CD4B9D">
        <w:rPr>
          <w:lang w:val="sr-Latn-RS"/>
        </w:rPr>
        <w:fldChar w:fldCharType="end"/>
      </w:r>
      <w:r w:rsidR="002F7958">
        <w:rPr>
          <w:lang w:val="sr-Latn-RS"/>
        </w:rPr>
        <w:t>.</w:t>
      </w:r>
      <w:r w:rsidR="00697D2D">
        <w:rPr>
          <w:lang w:val="sr-Latn-RS"/>
        </w:rPr>
        <w:t xml:space="preserve"> Algoritmi koji koriste ovu paradigmu su rekurzivnog tipa i imaju dva skupa pravila. Prvi skup pravila se odnosi na </w:t>
      </w:r>
      <w:r w:rsidR="00FE17B0">
        <w:rPr>
          <w:lang w:val="sr-Latn-RS"/>
        </w:rPr>
        <w:t>smanjenje</w:t>
      </w:r>
      <w:r w:rsidR="00697D2D">
        <w:rPr>
          <w:lang w:val="sr-Latn-RS"/>
        </w:rPr>
        <w:t xml:space="preserve">. </w:t>
      </w:r>
      <w:r w:rsidR="00FF306E">
        <w:rPr>
          <w:lang w:val="sr-Latn-RS"/>
        </w:rPr>
        <w:t>Ova pravila služe da bi trenutnu instancu</w:t>
      </w:r>
      <w:r w:rsidR="00E40A36">
        <w:rPr>
          <w:lang w:val="sr-Latn-RS"/>
        </w:rPr>
        <w:t>,</w:t>
      </w:r>
      <w:r w:rsidR="00FF306E">
        <w:rPr>
          <w:lang w:val="sr-Latn-RS"/>
        </w:rPr>
        <w:t xml:space="preserve"> koja se izvršava</w:t>
      </w:r>
      <w:r w:rsidR="00E40A36">
        <w:rPr>
          <w:lang w:val="sr-Latn-RS"/>
        </w:rPr>
        <w:t>,</w:t>
      </w:r>
      <w:r w:rsidR="00FF306E">
        <w:rPr>
          <w:lang w:val="sr-Latn-RS"/>
        </w:rPr>
        <w:t xml:space="preserve"> ujednostavila u manju ekvivalentnu instancu. U slučaju da trenutna instanca </w:t>
      </w:r>
      <w:r w:rsidR="00FE17B0">
        <w:rPr>
          <w:lang w:val="sr-Latn-RS"/>
        </w:rPr>
        <w:t>ne zadovoljava nijedan uslov za</w:t>
      </w:r>
      <w:r w:rsidR="00FF306E">
        <w:rPr>
          <w:lang w:val="sr-Latn-RS"/>
        </w:rPr>
        <w:t xml:space="preserve"> </w:t>
      </w:r>
      <w:r w:rsidR="00FE17B0">
        <w:rPr>
          <w:lang w:val="sr-Latn-RS"/>
        </w:rPr>
        <w:t xml:space="preserve">smanjivanje prelazi se na pravila za grananje. </w:t>
      </w:r>
      <w:r w:rsidR="00FF306E">
        <w:rPr>
          <w:lang w:val="sr-Latn-RS"/>
        </w:rPr>
        <w:t>Drugi skup pravila se odnosi na grananje.</w:t>
      </w:r>
      <w:r w:rsidR="00FF306E" w:rsidRPr="00FF306E">
        <w:t xml:space="preserve"> </w:t>
      </w:r>
      <w:r w:rsidR="00FF306E" w:rsidRPr="00FF306E">
        <w:rPr>
          <w:lang w:val="sr-Latn-RS"/>
        </w:rPr>
        <w:t>Funkcioniše tako što se naprave dve ili više instance, modifikovanih na neki način u zavisnosti od samog pravila, i algoritam se poziva rekurzivno nad njima.</w:t>
      </w:r>
    </w:p>
    <w:p w14:paraId="0A0FDC06" w14:textId="501F1AF9" w:rsidR="0076365C" w:rsidRPr="004D3E07" w:rsidRDefault="0076365C" w:rsidP="008E0B3B">
      <w:pPr>
        <w:pStyle w:val="Osnovnitekst"/>
        <w:rPr>
          <w:lang w:val="sr-Latn-RS"/>
        </w:rPr>
      </w:pPr>
      <w:r>
        <w:rPr>
          <w:lang w:val="sr-Latn-RS"/>
        </w:rPr>
        <w:lastRenderedPageBreak/>
        <w:t>Analiza algoritma</w:t>
      </w:r>
      <w:r w:rsidR="005E5751">
        <w:rPr>
          <w:lang w:val="sr-Latn-RS"/>
        </w:rPr>
        <w:t xml:space="preserve"> za</w:t>
      </w:r>
      <w:r w:rsidR="00BD31AA">
        <w:rPr>
          <w:lang w:val="sr-Latn-RS"/>
        </w:rPr>
        <w:t xml:space="preserve"> tačnu</w:t>
      </w:r>
      <w:r w:rsidR="005E5751">
        <w:rPr>
          <w:lang w:val="sr-Latn-RS"/>
        </w:rPr>
        <w:t xml:space="preserve"> vremensku kompleksnost, koji koriste ovu paradigmu, je prilično nezgodo baš zbog toga što</w:t>
      </w:r>
      <w:r w:rsidR="004D3E07">
        <w:rPr>
          <w:lang w:val="sr-Latn-RS"/>
        </w:rPr>
        <w:t xml:space="preserve"> su algoritmi rekurzivni i u svakoj iteraciji mogu započeti dve ili više nove instance izvršavanja algoritma. Metoda koja se koristi za analizu ovakvih problema se zove meri i savladaj (</w:t>
      </w:r>
      <w:r w:rsidR="004D3E07">
        <w:rPr>
          <w:i/>
          <w:iCs/>
          <w:lang w:val="sr-Latn-RS"/>
        </w:rPr>
        <w:t>m</w:t>
      </w:r>
      <w:r w:rsidR="004D3E07" w:rsidRPr="004D3E07">
        <w:rPr>
          <w:i/>
          <w:iCs/>
          <w:lang w:val="sr-Latn-RS"/>
        </w:rPr>
        <w:t xml:space="preserve">easure </w:t>
      </w:r>
      <w:r w:rsidR="004D3E07">
        <w:rPr>
          <w:i/>
          <w:iCs/>
          <w:lang w:val="sr-Latn-RS"/>
        </w:rPr>
        <w:t>and</w:t>
      </w:r>
      <w:r w:rsidR="004D3E07" w:rsidRPr="004D3E07">
        <w:rPr>
          <w:i/>
          <w:iCs/>
          <w:lang w:val="sr-Latn-RS"/>
        </w:rPr>
        <w:t xml:space="preserve"> </w:t>
      </w:r>
      <w:r w:rsidR="004D3E07">
        <w:rPr>
          <w:i/>
          <w:iCs/>
          <w:lang w:val="sr-Latn-RS"/>
        </w:rPr>
        <w:t>c</w:t>
      </w:r>
      <w:r w:rsidR="004D3E07" w:rsidRPr="004D3E07">
        <w:rPr>
          <w:i/>
          <w:iCs/>
          <w:lang w:val="sr-Latn-RS"/>
        </w:rPr>
        <w:t>onquer</w:t>
      </w:r>
      <w:r w:rsidR="004D3E07">
        <w:rPr>
          <w:i/>
          <w:iCs/>
          <w:lang w:val="sr-Latn-RS"/>
        </w:rPr>
        <w:t>)</w:t>
      </w:r>
      <w:r w:rsidR="004D3E07">
        <w:rPr>
          <w:lang w:val="sr-Latn-RS"/>
        </w:rPr>
        <w:t xml:space="preserve">. Ovu metodu analize su smislili Foomin et al. u </w:t>
      </w:r>
      <w:r w:rsidR="00BD31AA">
        <w:rPr>
          <w:lang w:val="sr-Latn-RS"/>
        </w:rPr>
        <w:fldChar w:fldCharType="begin"/>
      </w:r>
      <w:r w:rsidR="00BD31AA">
        <w:rPr>
          <w:lang w:val="sr-Latn-RS"/>
        </w:rPr>
        <w:instrText xml:space="preserve"> REF _Ref114612969 \r \h </w:instrText>
      </w:r>
      <w:r w:rsidR="00BD31AA">
        <w:rPr>
          <w:lang w:val="sr-Latn-RS"/>
        </w:rPr>
      </w:r>
      <w:r w:rsidR="00BD31AA">
        <w:rPr>
          <w:lang w:val="sr-Latn-RS"/>
        </w:rPr>
        <w:fldChar w:fldCharType="separate"/>
      </w:r>
      <w:r w:rsidR="00BD31AA">
        <w:rPr>
          <w:lang w:val="sr-Latn-RS"/>
        </w:rPr>
        <w:t>[10]</w:t>
      </w:r>
      <w:r w:rsidR="00BD31AA">
        <w:rPr>
          <w:lang w:val="sr-Latn-RS"/>
        </w:rPr>
        <w:fldChar w:fldCharType="end"/>
      </w:r>
      <w:r w:rsidR="00BD31AA">
        <w:rPr>
          <w:lang w:val="sr-Latn-RS"/>
        </w:rPr>
        <w:t>. Zbog same kompleksnosti</w:t>
      </w:r>
      <w:r w:rsidR="003D7ED0">
        <w:rPr>
          <w:lang w:val="sr-Latn-RS"/>
        </w:rPr>
        <w:t xml:space="preserve"> vremenske</w:t>
      </w:r>
      <w:r w:rsidR="00BD31AA">
        <w:rPr>
          <w:lang w:val="sr-Latn-RS"/>
        </w:rPr>
        <w:t xml:space="preserve"> analize u ovom radu nećemo se time baviti</w:t>
      </w:r>
      <w:r w:rsidR="003D7ED0">
        <w:rPr>
          <w:lang w:val="sr-Latn-RS"/>
        </w:rPr>
        <w:t xml:space="preserve">. Koristićemo vrednosti koje su već izračunate od strane Rooji et al. u </w:t>
      </w:r>
      <w:r w:rsidR="003D7ED0">
        <w:rPr>
          <w:lang w:val="sr-Latn-RS"/>
        </w:rPr>
        <w:fldChar w:fldCharType="begin"/>
      </w:r>
      <w:r w:rsidR="003D7ED0">
        <w:rPr>
          <w:lang w:val="sr-Latn-RS"/>
        </w:rPr>
        <w:instrText xml:space="preserve"> REF _Ref114584271 \r \h </w:instrText>
      </w:r>
      <w:r w:rsidR="003D7ED0">
        <w:rPr>
          <w:lang w:val="sr-Latn-RS"/>
        </w:rPr>
      </w:r>
      <w:r w:rsidR="003D7ED0">
        <w:rPr>
          <w:lang w:val="sr-Latn-RS"/>
        </w:rPr>
        <w:fldChar w:fldCharType="separate"/>
      </w:r>
      <w:r w:rsidR="003D7ED0">
        <w:rPr>
          <w:lang w:val="sr-Latn-RS"/>
        </w:rPr>
        <w:t>[6]</w:t>
      </w:r>
      <w:r w:rsidR="003D7ED0">
        <w:rPr>
          <w:lang w:val="sr-Latn-RS"/>
        </w:rPr>
        <w:fldChar w:fldCharType="end"/>
      </w:r>
      <w:r w:rsidR="003D7ED0">
        <w:rPr>
          <w:lang w:val="sr-Latn-RS"/>
        </w:rPr>
        <w:t xml:space="preserve"> i referenciraćemo ih kad bude imalo potrebe.</w:t>
      </w:r>
    </w:p>
    <w:p w14:paraId="6618A823" w14:textId="0AA17B99" w:rsidR="00562AA5" w:rsidRPr="00536887" w:rsidRDefault="00562AA5" w:rsidP="00516743">
      <w:pPr>
        <w:pStyle w:val="IIInivonaslova-Odeljak"/>
        <w:rPr>
          <w:lang w:val="sr-Latn-RS"/>
        </w:rPr>
      </w:pPr>
      <w:bookmarkStart w:id="55" w:name="_Toc114504326"/>
      <w:bookmarkStart w:id="56" w:name="_Toc114758505"/>
      <w:bookmarkStart w:id="57" w:name="_Toc114770376"/>
      <w:r w:rsidRPr="00536887">
        <w:rPr>
          <w:lang w:val="sr-Latn-RS"/>
        </w:rPr>
        <w:t>Trivijalno rešenje pokrivanje skupa</w:t>
      </w:r>
      <w:bookmarkEnd w:id="55"/>
      <w:bookmarkEnd w:id="56"/>
      <w:bookmarkEnd w:id="57"/>
    </w:p>
    <w:p w14:paraId="700F4C02" w14:textId="1482D95D" w:rsidR="00516743" w:rsidRDefault="00AC0689" w:rsidP="00516743">
      <w:pPr>
        <w:pStyle w:val="Osnovnitekst"/>
        <w:rPr>
          <w:lang w:val="sr-Latn-RS"/>
        </w:rPr>
      </w:pPr>
      <w:r>
        <w:rPr>
          <w:lang w:val="sr-Latn-RS"/>
        </w:rPr>
        <w:t>Prvi algoritam koji ćemo analizirati predstavlja trivijalno rešenje koristeći granaj i smanji.</w:t>
      </w:r>
      <w:r w:rsidR="006C56CE">
        <w:rPr>
          <w:lang w:val="sr-Latn-RS"/>
        </w:rPr>
        <w:t xml:space="preserve"> Ovaj algoritam takođe predstavlja </w:t>
      </w:r>
      <w:r w:rsidR="00B21D65">
        <w:rPr>
          <w:lang w:val="sr-Latn-RS"/>
        </w:rPr>
        <w:t>osn</w:t>
      </w:r>
      <w:r w:rsidR="00B34FB1">
        <w:rPr>
          <w:lang w:val="sr-Latn-RS"/>
        </w:rPr>
        <w:t>ovni slučaj ostalih algoritma koje ćemo obraditi u ovom poglavlju</w:t>
      </w:r>
      <w:r w:rsidR="00D118DF">
        <w:rPr>
          <w:lang w:val="sr-Latn-RS"/>
        </w:rPr>
        <w:t xml:space="preserve"> i vremenske je kompleksnosti </w:t>
      </w:r>
      <w:r w:rsidR="00D118DF">
        <w:rPr>
          <w:i/>
          <w:iCs/>
          <w:lang w:val="sr-Latn-RS"/>
        </w:rPr>
        <w:t>O</w:t>
      </w:r>
      <w:r w:rsidR="00D118DF">
        <w:rPr>
          <w:lang w:val="sr-Latn-RS"/>
        </w:rPr>
        <w:t>(</w:t>
      </w:r>
      <w:r w:rsidR="00D118DF">
        <w:rPr>
          <w:i/>
          <w:iCs/>
          <w:lang w:val="sr-Latn-RS"/>
        </w:rPr>
        <w:t>2</w:t>
      </w:r>
      <w:r w:rsidR="00D118DF">
        <w:rPr>
          <w:i/>
          <w:iCs/>
          <w:vertAlign w:val="superscript"/>
          <w:lang w:val="sr-Latn-RS"/>
        </w:rPr>
        <w:t>n</w:t>
      </w:r>
      <w:r w:rsidR="00D118DF">
        <w:rPr>
          <w:lang w:val="sr-Latn-RS"/>
        </w:rPr>
        <w:t>)</w:t>
      </w:r>
      <w:r w:rsidR="000B5606">
        <w:rPr>
          <w:lang w:val="sr-Latn-RS"/>
        </w:rPr>
        <w:t xml:space="preserve"> </w:t>
      </w:r>
      <w:r w:rsidR="00C41E0D">
        <w:rPr>
          <w:lang w:val="sr-Latn-RS"/>
        </w:rPr>
        <w:fldChar w:fldCharType="begin"/>
      </w:r>
      <w:r w:rsidR="00C41E0D">
        <w:rPr>
          <w:lang w:val="sr-Latn-RS"/>
        </w:rPr>
        <w:instrText xml:space="preserve"> REF _Ref114584271 \r \h </w:instrText>
      </w:r>
      <w:r w:rsidR="00C41E0D">
        <w:rPr>
          <w:lang w:val="sr-Latn-RS"/>
        </w:rPr>
      </w:r>
      <w:r w:rsidR="00C41E0D">
        <w:rPr>
          <w:lang w:val="sr-Latn-RS"/>
        </w:rPr>
        <w:fldChar w:fldCharType="separate"/>
      </w:r>
      <w:r w:rsidR="00C41E0D">
        <w:rPr>
          <w:lang w:val="sr-Latn-RS"/>
        </w:rPr>
        <w:t>[6]</w:t>
      </w:r>
      <w:r w:rsidR="00C41E0D">
        <w:rPr>
          <w:lang w:val="sr-Latn-RS"/>
        </w:rPr>
        <w:fldChar w:fldCharType="end"/>
      </w:r>
      <w:r w:rsidR="00B34FB1">
        <w:rPr>
          <w:lang w:val="sr-Latn-RS"/>
        </w:rPr>
        <w:t>. Tačnije ostali algoritmi predstavljaju unapređenu verziju ovog algoritma.</w:t>
      </w:r>
    </w:p>
    <w:p w14:paraId="7441EF77" w14:textId="6C1F93C9" w:rsidR="00337632" w:rsidRDefault="00337632" w:rsidP="00337632">
      <w:pPr>
        <w:pStyle w:val="SlikeTabele"/>
      </w:pPr>
      <w:r>
        <w:rPr>
          <w:noProof/>
        </w:rPr>
        <w:drawing>
          <wp:inline distT="0" distB="0" distL="0" distR="0" wp14:anchorId="18FE36F8" wp14:editId="2DB7BB11">
            <wp:extent cx="6120130" cy="12007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1200785"/>
                    </a:xfrm>
                    <a:prstGeom prst="rect">
                      <a:avLst/>
                    </a:prstGeom>
                  </pic:spPr>
                </pic:pic>
              </a:graphicData>
            </a:graphic>
          </wp:inline>
        </w:drawing>
      </w:r>
    </w:p>
    <w:p w14:paraId="12757750" w14:textId="7AD974BC" w:rsidR="00337632" w:rsidRDefault="00337632" w:rsidP="00337632">
      <w:pPr>
        <w:pStyle w:val="Oznakaslike"/>
      </w:pPr>
      <w:r>
        <w:t>Slika 3.4.1. Pseudokod trivijalnog algoritma</w:t>
      </w:r>
      <w:r w:rsidR="000B5606">
        <w:t xml:space="preserve"> </w:t>
      </w:r>
      <w:r w:rsidR="00CF245B">
        <w:fldChar w:fldCharType="begin"/>
      </w:r>
      <w:r w:rsidR="00CF245B">
        <w:instrText xml:space="preserve"> REF _Ref114584271 \r \h </w:instrText>
      </w:r>
      <w:r w:rsidR="00CF245B">
        <w:fldChar w:fldCharType="separate"/>
      </w:r>
      <w:r w:rsidR="00CF245B">
        <w:t>[6]</w:t>
      </w:r>
      <w:r w:rsidR="00CF245B">
        <w:fldChar w:fldCharType="end"/>
      </w:r>
    </w:p>
    <w:p w14:paraId="52682739" w14:textId="2D242149" w:rsidR="00722A4C" w:rsidRDefault="003617F1" w:rsidP="00722A4C">
      <w:pPr>
        <w:pStyle w:val="Osnovnitekst"/>
      </w:pPr>
      <w:r>
        <w:t xml:space="preserve">Možemo videti iz pseudokoda na slici 3.4.1. kako sam algoritam funkcioniše. Vidimo da </w:t>
      </w:r>
      <w:r w:rsidR="009101C9">
        <w:t>za prekid rekurzije</w:t>
      </w:r>
      <w:r w:rsidR="00FA30EC">
        <w:t xml:space="preserve"> neophodno je da skup skupova </w:t>
      </w:r>
      <w:r w:rsidR="00FA30EC">
        <w:rPr>
          <w:i/>
          <w:iCs/>
        </w:rPr>
        <w:t xml:space="preserve">s </w:t>
      </w:r>
      <w:r w:rsidR="00FA30EC">
        <w:t xml:space="preserve">bude prazan. Nakon čega u zavisnosti od toga da li je i univerzum </w:t>
      </w:r>
      <w:r w:rsidR="00FA30EC">
        <w:rPr>
          <w:i/>
          <w:iCs/>
        </w:rPr>
        <w:t xml:space="preserve">U </w:t>
      </w:r>
      <w:r w:rsidR="00FA30EC">
        <w:t>prazan odlučuje se da li je ova grana rekurzije našla rešenje ili je ćorsokak.</w:t>
      </w:r>
      <w:r w:rsidR="00722A4C">
        <w:t xml:space="preserve"> </w:t>
      </w:r>
      <w:r w:rsidR="00464309">
        <w:t xml:space="preserve">Sam algoritam funkcioniše na vrlo jednostavan način. Uzimamo skup </w:t>
      </w:r>
      <w:r w:rsidR="00464309">
        <w:rPr>
          <w:i/>
          <w:iCs/>
        </w:rPr>
        <w:t xml:space="preserve">S </w:t>
      </w:r>
      <w:r w:rsidR="00464309">
        <w:t xml:space="preserve">iz </w:t>
      </w:r>
      <w:r w:rsidR="00464309">
        <w:rPr>
          <w:i/>
          <w:iCs/>
        </w:rPr>
        <w:t>s</w:t>
      </w:r>
      <w:r w:rsidR="00464309">
        <w:t xml:space="preserve"> tako da </w:t>
      </w:r>
      <w:r w:rsidR="00464309">
        <w:rPr>
          <w:i/>
          <w:iCs/>
        </w:rPr>
        <w:t xml:space="preserve">S </w:t>
      </w:r>
      <w:r w:rsidR="00464309">
        <w:t xml:space="preserve">predstavlja skup najveće kardinalnosti, drugim rečina skup </w:t>
      </w:r>
      <w:r w:rsidR="00464309">
        <w:rPr>
          <w:i/>
          <w:iCs/>
        </w:rPr>
        <w:t>S</w:t>
      </w:r>
      <w:r w:rsidR="00464309">
        <w:t xml:space="preserve"> predstavlja skup sa najviše elementa iz </w:t>
      </w:r>
      <w:r w:rsidR="00464309">
        <w:rPr>
          <w:i/>
          <w:iCs/>
        </w:rPr>
        <w:t>s</w:t>
      </w:r>
      <w:r w:rsidR="00464309">
        <w:t>. Posle čega imamo dve situacije da razmotrimo.</w:t>
      </w:r>
    </w:p>
    <w:p w14:paraId="118496A3" w14:textId="15DFBCFC" w:rsidR="00464309" w:rsidRDefault="00464309" w:rsidP="00722A4C">
      <w:pPr>
        <w:pStyle w:val="Osnovnitekst"/>
      </w:pPr>
      <w:r>
        <w:t xml:space="preserve">U prvoj situaciji uzimamo skup </w:t>
      </w:r>
      <w:r>
        <w:rPr>
          <w:i/>
          <w:iCs/>
        </w:rPr>
        <w:t xml:space="preserve">S </w:t>
      </w:r>
      <w:r>
        <w:t xml:space="preserve">da je deo rešenja i izbacujemo ga iz skupa skupova </w:t>
      </w:r>
      <w:r>
        <w:rPr>
          <w:i/>
          <w:iCs/>
        </w:rPr>
        <w:t>s</w:t>
      </w:r>
      <w:r>
        <w:t xml:space="preserve"> kao i sve njegove elemente, što automatski </w:t>
      </w:r>
      <w:r w:rsidR="00287FA0">
        <w:t>znači</w:t>
      </w:r>
      <w:r>
        <w:t xml:space="preserve"> da sve njegove elemente isto izbacujemo iz univerzuma </w:t>
      </w:r>
      <w:r>
        <w:rPr>
          <w:i/>
          <w:iCs/>
        </w:rPr>
        <w:t>U</w:t>
      </w:r>
      <w:r>
        <w:t xml:space="preserve"> pošto se smatraju pokrivenim</w:t>
      </w:r>
      <w:r w:rsidR="00287FA0">
        <w:t xml:space="preserve">. Zatim pozivamo algoritam nad novim </w:t>
      </w:r>
      <w:r w:rsidR="00287FA0">
        <w:rPr>
          <w:i/>
          <w:iCs/>
        </w:rPr>
        <w:t xml:space="preserve">s </w:t>
      </w:r>
      <w:r w:rsidR="00287FA0">
        <w:t xml:space="preserve">i </w:t>
      </w:r>
      <w:r w:rsidR="00287FA0">
        <w:rPr>
          <w:i/>
          <w:iCs/>
        </w:rPr>
        <w:t>U</w:t>
      </w:r>
      <w:r w:rsidR="00287FA0">
        <w:t xml:space="preserve">. </w:t>
      </w:r>
      <w:r w:rsidR="00722A4C">
        <w:t xml:space="preserve">Ako nov rekurzivni poziv vrati vrednost koja nije </w:t>
      </w:r>
      <w:r w:rsidR="00722A4C" w:rsidRPr="00722A4C">
        <w:rPr>
          <w:i/>
          <w:iCs/>
        </w:rPr>
        <w:t>null</w:t>
      </w:r>
      <w:r w:rsidR="00722A4C">
        <w:rPr>
          <w:i/>
          <w:iCs/>
        </w:rPr>
        <w:t xml:space="preserve"> </w:t>
      </w:r>
      <w:r w:rsidR="00722A4C">
        <w:t xml:space="preserve">znamo da skup </w:t>
      </w:r>
      <w:r w:rsidR="00722A4C">
        <w:rPr>
          <w:i/>
          <w:iCs/>
        </w:rPr>
        <w:t>S</w:t>
      </w:r>
      <w:r w:rsidR="00722A4C">
        <w:t xml:space="preserve"> pripada </w:t>
      </w:r>
      <w:r w:rsidR="009C0BF3">
        <w:t xml:space="preserve">skupu za pokrivanje trenutnog </w:t>
      </w:r>
      <w:r w:rsidR="009C0BF3">
        <w:rPr>
          <w:i/>
          <w:iCs/>
        </w:rPr>
        <w:t xml:space="preserve">s </w:t>
      </w:r>
      <w:r w:rsidR="009C0BF3">
        <w:t xml:space="preserve">i </w:t>
      </w:r>
      <w:r w:rsidR="009C0BF3">
        <w:rPr>
          <w:i/>
          <w:iCs/>
        </w:rPr>
        <w:t>U</w:t>
      </w:r>
      <w:r w:rsidR="00722A4C">
        <w:t>.</w:t>
      </w:r>
    </w:p>
    <w:p w14:paraId="5092DC8E" w14:textId="4AE5CE61" w:rsidR="00722A4C" w:rsidRDefault="00722A4C" w:rsidP="00722A4C">
      <w:pPr>
        <w:pStyle w:val="Osnovnitekst"/>
      </w:pPr>
      <w:r>
        <w:t xml:space="preserve">Kod druge situacije odlučujemo da </w:t>
      </w:r>
      <w:r>
        <w:rPr>
          <w:i/>
          <w:iCs/>
        </w:rPr>
        <w:t>S</w:t>
      </w:r>
      <w:r>
        <w:t xml:space="preserve"> ne pripada dominirajućem skupu i izbacujemo ga iz </w:t>
      </w:r>
      <w:r>
        <w:rPr>
          <w:i/>
          <w:iCs/>
        </w:rPr>
        <w:t>s</w:t>
      </w:r>
      <w:r>
        <w:t xml:space="preserve">. Ponovo pozivamo algoritam rekurzivno nad modifikovanim </w:t>
      </w:r>
      <w:r>
        <w:rPr>
          <w:i/>
          <w:iCs/>
        </w:rPr>
        <w:t>s</w:t>
      </w:r>
      <w:r>
        <w:t xml:space="preserve"> i ovog puta nad istim </w:t>
      </w:r>
      <w:r w:rsidR="009C0BF3">
        <w:t xml:space="preserve">univerzumom </w:t>
      </w:r>
      <w:r w:rsidR="009C0BF3">
        <w:rPr>
          <w:i/>
          <w:iCs/>
        </w:rPr>
        <w:t>U</w:t>
      </w:r>
      <w:r w:rsidR="009C0BF3">
        <w:t xml:space="preserve">. Kada se rekurzivni poziv završi i ako vrati vrednost koja nije </w:t>
      </w:r>
      <w:r w:rsidR="009C0BF3">
        <w:rPr>
          <w:i/>
          <w:iCs/>
        </w:rPr>
        <w:t>null</w:t>
      </w:r>
      <w:r w:rsidR="009C0BF3">
        <w:t xml:space="preserve">, znamo da skup koji nam je vratio rekurzivan poziv predstavlja skup koji pokriva trenutno </w:t>
      </w:r>
      <w:r w:rsidR="009C0BF3">
        <w:rPr>
          <w:i/>
          <w:iCs/>
        </w:rPr>
        <w:t>s</w:t>
      </w:r>
      <w:r w:rsidR="009C0BF3">
        <w:t xml:space="preserve"> i </w:t>
      </w:r>
      <w:r w:rsidR="009C0BF3">
        <w:rPr>
          <w:i/>
          <w:iCs/>
        </w:rPr>
        <w:t>U</w:t>
      </w:r>
      <w:r w:rsidR="009C0BF3">
        <w:t>.</w:t>
      </w:r>
    </w:p>
    <w:p w14:paraId="6D2B40A5" w14:textId="37EE458E" w:rsidR="0032196E" w:rsidRDefault="0032196E" w:rsidP="00722A4C">
      <w:pPr>
        <w:pStyle w:val="Osnovnitekst"/>
      </w:pPr>
      <w:r>
        <w:lastRenderedPageBreak/>
        <w:t xml:space="preserve">Kada se završe ove situacije poredimo rezultate koje smo dobili i uzimamo najbolji. Pošto pokušavamo da nađemo minimalni skup pokrivanja za </w:t>
      </w:r>
      <w:r>
        <w:rPr>
          <w:i/>
          <w:iCs/>
        </w:rPr>
        <w:t xml:space="preserve">s </w:t>
      </w:r>
      <w:r>
        <w:t xml:space="preserve">i </w:t>
      </w:r>
      <w:r>
        <w:rPr>
          <w:i/>
          <w:iCs/>
        </w:rPr>
        <w:t>U</w:t>
      </w:r>
      <w:r>
        <w:t xml:space="preserve"> najbolji rezultat će biti onaj skup koji je manji.</w:t>
      </w:r>
      <w:r w:rsidR="000C1F15">
        <w:t xml:space="preserve"> Ako obe grane vrate </w:t>
      </w:r>
      <w:r w:rsidR="000C1F15">
        <w:rPr>
          <w:i/>
          <w:iCs/>
        </w:rPr>
        <w:t>null</w:t>
      </w:r>
      <w:r w:rsidR="000C1F15">
        <w:t xml:space="preserve"> to znači da trenutno </w:t>
      </w:r>
      <w:r w:rsidR="000C1F15">
        <w:rPr>
          <w:i/>
          <w:iCs/>
        </w:rPr>
        <w:t xml:space="preserve">s </w:t>
      </w:r>
      <w:r w:rsidR="000C1F15">
        <w:t xml:space="preserve">i </w:t>
      </w:r>
      <w:r w:rsidR="000C1F15">
        <w:rPr>
          <w:i/>
          <w:iCs/>
        </w:rPr>
        <w:t xml:space="preserve">U </w:t>
      </w:r>
      <w:r w:rsidR="000C1F15">
        <w:t>nemaju skup pokrivanja</w:t>
      </w:r>
      <w:r w:rsidR="006413E3">
        <w:t xml:space="preserve"> i vraćamo </w:t>
      </w:r>
      <w:r w:rsidR="006413E3">
        <w:rPr>
          <w:i/>
          <w:iCs/>
        </w:rPr>
        <w:t>null</w:t>
      </w:r>
      <w:r w:rsidR="000C1F15">
        <w:t xml:space="preserve">. Ovo je samo moguće ako i trenutni poziv algoritma u stvari predstavlja rekurzivni poziv. Možemo biti sigurni ove činjenice, pošto jedini način da ne postoji pokrivajući skup za </w:t>
      </w:r>
      <w:r w:rsidR="000C1F15">
        <w:rPr>
          <w:i/>
          <w:iCs/>
        </w:rPr>
        <w:t xml:space="preserve">s </w:t>
      </w:r>
      <w:r w:rsidR="000C1F15">
        <w:t xml:space="preserve">i </w:t>
      </w:r>
      <w:r w:rsidR="000C1F15">
        <w:rPr>
          <w:i/>
          <w:iCs/>
        </w:rPr>
        <w:t xml:space="preserve">U </w:t>
      </w:r>
      <w:r w:rsidR="000C1F15">
        <w:t>je ako su na neki način bili modifikova</w:t>
      </w:r>
      <w:r w:rsidR="006413E3">
        <w:t>ni</w:t>
      </w:r>
      <w:r w:rsidR="000C1F15">
        <w:t>.</w:t>
      </w:r>
      <w:r w:rsidR="006413E3">
        <w:t xml:space="preserve"> To se može samo dogoditi u slučaju da se radi o nekoj rekurzivnoj grani zato što početno</w:t>
      </w:r>
      <w:r w:rsidR="005C2231">
        <w:rPr>
          <w:i/>
          <w:iCs/>
        </w:rPr>
        <w:t xml:space="preserve"> s </w:t>
      </w:r>
      <w:r w:rsidR="005C2231">
        <w:t xml:space="preserve">i </w:t>
      </w:r>
      <w:r w:rsidR="005C2231">
        <w:rPr>
          <w:i/>
          <w:iCs/>
        </w:rPr>
        <w:t xml:space="preserve">U </w:t>
      </w:r>
      <w:r w:rsidR="005C2231">
        <w:t xml:space="preserve">zavise od </w:t>
      </w:r>
      <w:r w:rsidR="005C2231">
        <w:rPr>
          <w:i/>
          <w:iCs/>
        </w:rPr>
        <w:t>V</w:t>
      </w:r>
      <w:r w:rsidR="005C2231">
        <w:t xml:space="preserve"> grafa kao što možemo videti u formulama 2.1.3. i 2.1.4.</w:t>
      </w:r>
    </w:p>
    <w:p w14:paraId="4AEF2E4E" w14:textId="4BD3F2DC" w:rsidR="00F72968" w:rsidRDefault="00F72968" w:rsidP="00F72968">
      <w:pPr>
        <w:pStyle w:val="IVnivonaslova-Pododeljak"/>
      </w:pPr>
      <w:r>
        <w:t>Implementacija trivijalnog algoritma za pokrivanje skupa</w:t>
      </w:r>
    </w:p>
    <w:p w14:paraId="1D18B851" w14:textId="58C4E365" w:rsidR="00327A2F" w:rsidRDefault="00327A2F" w:rsidP="00BC1FC5">
      <w:pPr>
        <w:pStyle w:val="Osnovnitekst"/>
      </w:pPr>
      <w:r>
        <w:t xml:space="preserve">Sada kada smo završili sa teorijskom analizom algoritma </w:t>
      </w:r>
      <w:r w:rsidR="00BC1FC5">
        <w:t>prelazimo na samu implementaciju. Pre nego sto počnemo analizu cele implementacije algori</w:t>
      </w:r>
      <w:r w:rsidR="00D974E9">
        <w:t>t</w:t>
      </w:r>
      <w:r w:rsidR="00BC1FC5">
        <w:t xml:space="preserve">ma prvo ćemo se fokusirati na par funkcija koje su važne za samu  </w:t>
      </w:r>
      <w:r w:rsidR="00D974E9">
        <w:t>implementaciju i koju ćemo koristiti u kasnijim implementacijama.</w:t>
      </w:r>
    </w:p>
    <w:p w14:paraId="226CFDF3"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Take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4A57289F"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toBeTaken</w:t>
      </w:r>
      <w:r>
        <w:rPr>
          <w:rFonts w:ascii="Courier New" w:hAnsi="Courier New" w:cs="Courier New"/>
          <w:b/>
          <w:bCs/>
          <w:color w:val="000080"/>
          <w:sz w:val="20"/>
          <w:szCs w:val="20"/>
          <w:highlight w:val="white"/>
          <w:lang w:val="en-GB"/>
        </w:rPr>
        <w:t>,</w:t>
      </w:r>
    </w:p>
    <w:p w14:paraId="0CBE3155"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77774DFC"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36F7C105"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59B4BC0D"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059F1365"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42B7C6E8"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1F569B7C"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897986C"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toBeTaken</w:t>
      </w:r>
      <w:r>
        <w:rPr>
          <w:rFonts w:ascii="Courier New" w:hAnsi="Courier New" w:cs="Courier New"/>
          <w:b/>
          <w:bCs/>
          <w:color w:val="000080"/>
          <w:sz w:val="20"/>
          <w:szCs w:val="20"/>
          <w:highlight w:val="white"/>
          <w:lang w:val="en-GB"/>
        </w:rPr>
        <w:t>)</w:t>
      </w:r>
    </w:p>
    <w:p w14:paraId="4ABF3FCD"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5FF69C6"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modifiedSet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5289A3A6"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filter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toBeTaken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p>
    <w:p w14:paraId="05580587"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1CD8C6F0"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modifiedSet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isEmpty</w:t>
      </w:r>
      <w:r>
        <w:rPr>
          <w:rFonts w:ascii="Courier New" w:hAnsi="Courier New" w:cs="Courier New"/>
          <w:b/>
          <w:bCs/>
          <w:color w:val="000080"/>
          <w:sz w:val="20"/>
          <w:szCs w:val="20"/>
          <w:highlight w:val="white"/>
          <w:lang w:val="en-GB"/>
        </w:rPr>
        <w:t>())</w:t>
      </w:r>
    </w:p>
    <w:p w14:paraId="4354B62F"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3DE107A"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modifiedSet</w:t>
      </w:r>
      <w:r>
        <w:rPr>
          <w:rFonts w:ascii="Courier New" w:hAnsi="Courier New" w:cs="Courier New"/>
          <w:b/>
          <w:bCs/>
          <w:color w:val="000080"/>
          <w:sz w:val="20"/>
          <w:szCs w:val="20"/>
          <w:highlight w:val="white"/>
          <w:lang w:val="en-GB"/>
        </w:rPr>
        <w:t>);</w:t>
      </w:r>
    </w:p>
    <w:p w14:paraId="192AE546"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fixIndexesMap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j</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1DAA76D0"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j</w:t>
      </w:r>
      <w:r>
        <w:rPr>
          <w:rFonts w:ascii="Courier New" w:hAnsi="Courier New" w:cs="Courier New"/>
          <w:b/>
          <w:bCs/>
          <w:color w:val="000080"/>
          <w:sz w:val="20"/>
          <w:szCs w:val="20"/>
          <w:highlight w:val="white"/>
          <w:lang w:val="en-GB"/>
        </w:rPr>
        <w:t>++;</w:t>
      </w:r>
    </w:p>
    <w:p w14:paraId="2F9CCEDF"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DB91B87"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161CDB4"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101D4D0F"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F21E3AF" w14:textId="77777777" w:rsidR="00D974E9" w:rsidRDefault="00D974E9" w:rsidP="00D974E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newSetOfSets</w:t>
      </w:r>
      <w:r>
        <w:rPr>
          <w:rFonts w:ascii="Courier New" w:hAnsi="Courier New" w:cs="Courier New"/>
          <w:b/>
          <w:bCs/>
          <w:color w:val="000080"/>
          <w:sz w:val="20"/>
          <w:szCs w:val="20"/>
          <w:highlight w:val="white"/>
          <w:lang w:val="en-GB"/>
        </w:rPr>
        <w:t>;</w:t>
      </w:r>
    </w:p>
    <w:p w14:paraId="14547DB9" w14:textId="563EA585" w:rsidR="00D974E9" w:rsidRDefault="00D974E9" w:rsidP="00D974E9">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3C60BD81" w14:textId="395F981D" w:rsidR="00D974E9" w:rsidRDefault="00D974E9" w:rsidP="00D974E9">
      <w:pPr>
        <w:pStyle w:val="Oznakaslike"/>
      </w:pPr>
      <w:r>
        <w:t>Primer koda 3.4.1.</w:t>
      </w:r>
    </w:p>
    <w:p w14:paraId="46D2DAC2" w14:textId="6E41817E" w:rsidR="00A873D7" w:rsidRDefault="00D974E9" w:rsidP="00A873D7">
      <w:pPr>
        <w:pStyle w:val="Osnovnitekst"/>
      </w:pPr>
      <w:r>
        <w:t xml:space="preserve">U kodu 3.4.1. možemo videti implementaciju funkcije </w:t>
      </w:r>
      <w:r w:rsidRPr="00D974E9">
        <w:rPr>
          <w:rStyle w:val="PromenljivaizkodaChar"/>
        </w:rPr>
        <w:t>Take</w:t>
      </w:r>
      <w:r w:rsidR="003B51B0" w:rsidRPr="003B51B0">
        <w:rPr>
          <w:rStyle w:val="PromenljivaizkodaChar"/>
          <w:i w:val="0"/>
          <w:iCs/>
        </w:rPr>
        <w:t>,</w:t>
      </w:r>
      <w:r>
        <w:t xml:space="preserve"> koja se koristi u implementaciji algoritma da </w:t>
      </w:r>
      <w:r w:rsidR="003B51B0">
        <w:t>simulira prvu granu pseudokoda</w:t>
      </w:r>
      <w:r w:rsidR="00465FC1">
        <w:t>,</w:t>
      </w:r>
      <w:r w:rsidR="003B51B0">
        <w:t xml:space="preserve"> </w:t>
      </w:r>
      <w:r w:rsidR="00F60703">
        <w:t>odnosno</w:t>
      </w:r>
      <w:r w:rsidR="003B51B0">
        <w:t xml:space="preserve"> služi da bi uzela određeni skup za rešenj. Vidimo da</w:t>
      </w:r>
      <w:r w:rsidR="00A873D7">
        <w:t xml:space="preserve"> su dva parametra funkcije </w:t>
      </w:r>
      <w:r w:rsidR="00A873D7" w:rsidRPr="00A873D7">
        <w:rPr>
          <w:rStyle w:val="PromenljivaizkodaChar"/>
        </w:rPr>
        <w:t>setOfSets</w:t>
      </w:r>
      <w:r w:rsidR="00A873D7">
        <w:t xml:space="preserve"> i </w:t>
      </w:r>
      <w:r w:rsidR="00A873D7" w:rsidRPr="00A873D7">
        <w:rPr>
          <w:rStyle w:val="PromenljivaizkodaChar"/>
        </w:rPr>
        <w:t>toBeTaken</w:t>
      </w:r>
      <w:r w:rsidR="00A873D7">
        <w:t xml:space="preserve">, ove promenljive respektivno predstavljaju skup skupova </w:t>
      </w:r>
      <w:r w:rsidR="00A873D7">
        <w:rPr>
          <w:i/>
          <w:iCs/>
        </w:rPr>
        <w:t>s</w:t>
      </w:r>
      <w:r w:rsidR="00A873D7">
        <w:t xml:space="preserve"> iz pseudokoda i skup maksimalne kardinalnosti  </w:t>
      </w:r>
      <w:r w:rsidR="00A873D7">
        <w:rPr>
          <w:i/>
          <w:iCs/>
        </w:rPr>
        <w:t>S</w:t>
      </w:r>
      <w:r w:rsidR="00A873D7">
        <w:t xml:space="preserve">. Takođe vidimo da postoji još jedan parametar </w:t>
      </w:r>
      <w:r w:rsidR="00A873D7" w:rsidRPr="00A873D7">
        <w:rPr>
          <w:rStyle w:val="PromenljivaizkodaChar"/>
        </w:rPr>
        <w:t>fixIndexesMap</w:t>
      </w:r>
      <w:r w:rsidR="00A873D7">
        <w:rPr>
          <w:rStyle w:val="PromenljivaizkodaChar"/>
        </w:rPr>
        <w:t xml:space="preserve"> </w:t>
      </w:r>
      <w:r w:rsidR="00A873D7" w:rsidRPr="00A873D7">
        <w:t>on će se kasnije koristiti</w:t>
      </w:r>
      <w:r w:rsidR="00A873D7">
        <w:rPr>
          <w:rStyle w:val="PromenljivaizkodaChar"/>
          <w:i w:val="0"/>
          <w:iCs/>
        </w:rPr>
        <w:t xml:space="preserve"> </w:t>
      </w:r>
      <w:r w:rsidR="00A873D7">
        <w:t xml:space="preserve">u funkciji </w:t>
      </w:r>
      <w:r w:rsidR="004B4162">
        <w:t xml:space="preserve">iz koda </w:t>
      </w:r>
      <w:r w:rsidR="00086302">
        <w:t>3.4.3. da popravi rešenje koje dobijemo od samog algoritma, dok o</w:t>
      </w:r>
      <w:r w:rsidR="004B4162">
        <w:t>v</w:t>
      </w:r>
      <w:r w:rsidR="00086302">
        <w:t xml:space="preserve">de služi samo da </w:t>
      </w:r>
      <w:r w:rsidR="00086302">
        <w:lastRenderedPageBreak/>
        <w:t xml:space="preserve">zabeleži promene između novog </w:t>
      </w:r>
      <w:r w:rsidR="00086302">
        <w:rPr>
          <w:i/>
          <w:iCs/>
        </w:rPr>
        <w:t>s</w:t>
      </w:r>
      <w:r w:rsidR="00086302">
        <w:t xml:space="preserve">, koji smo napravili za sledeću iteraciju algoritma, i starog </w:t>
      </w:r>
      <w:r w:rsidR="00086302">
        <w:rPr>
          <w:i/>
          <w:iCs/>
        </w:rPr>
        <w:t>s</w:t>
      </w:r>
      <w:r w:rsidR="00086302">
        <w:t xml:space="preserve">. Sama funkcija radi vrlo jednostavno uzima sve skupove iz </w:t>
      </w:r>
      <w:r w:rsidR="00086302" w:rsidRPr="00086302">
        <w:rPr>
          <w:rStyle w:val="PromenljivaizkodaChar"/>
        </w:rPr>
        <w:t>setOfSets</w:t>
      </w:r>
      <w:r w:rsidR="00086302">
        <w:t xml:space="preserve"> </w:t>
      </w:r>
      <w:r w:rsidR="003D0EAB">
        <w:t xml:space="preserve">izbacuje iz njih sve elemente skupa </w:t>
      </w:r>
      <w:r w:rsidR="003D0EAB" w:rsidRPr="003D0EAB">
        <w:rPr>
          <w:rStyle w:val="PromenljivaizkodaChar"/>
        </w:rPr>
        <w:t>toBeTaken</w:t>
      </w:r>
      <w:r w:rsidR="003D0EAB">
        <w:t xml:space="preserve"> i ako nisu prazni stavlja ih u </w:t>
      </w:r>
      <w:r w:rsidR="003D0EAB" w:rsidRPr="003D0EAB">
        <w:rPr>
          <w:rStyle w:val="PromenljivaizkodaChar"/>
        </w:rPr>
        <w:t>newSetOfSets</w:t>
      </w:r>
      <w:r w:rsidR="003D0EAB">
        <w:t xml:space="preserve"> koji kasnije vraća kao novo </w:t>
      </w:r>
      <w:r w:rsidR="003D0EAB">
        <w:rPr>
          <w:i/>
          <w:iCs/>
        </w:rPr>
        <w:t>s</w:t>
      </w:r>
      <w:r w:rsidR="003D0EAB">
        <w:t>.</w:t>
      </w:r>
    </w:p>
    <w:p w14:paraId="05653A2C"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Remove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1775670E"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toBeTaken</w:t>
      </w:r>
      <w:r>
        <w:rPr>
          <w:rFonts w:ascii="Courier New" w:hAnsi="Courier New" w:cs="Courier New"/>
          <w:b/>
          <w:bCs/>
          <w:color w:val="000080"/>
          <w:sz w:val="20"/>
          <w:szCs w:val="20"/>
          <w:highlight w:val="white"/>
          <w:lang w:val="en-GB"/>
        </w:rPr>
        <w:t>,</w:t>
      </w:r>
    </w:p>
    <w:p w14:paraId="0DFF38FD"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1339FE88"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32E658DC"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49EBC544"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4FB9745"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2E71C89"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273EB852"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C31E1B4"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toBeTaken</w:t>
      </w:r>
      <w:r>
        <w:rPr>
          <w:rFonts w:ascii="Courier New" w:hAnsi="Courier New" w:cs="Courier New"/>
          <w:b/>
          <w:bCs/>
          <w:color w:val="000080"/>
          <w:sz w:val="20"/>
          <w:szCs w:val="20"/>
          <w:highlight w:val="white"/>
          <w:lang w:val="en-GB"/>
        </w:rPr>
        <w:t>)</w:t>
      </w:r>
    </w:p>
    <w:p w14:paraId="10AC8DE9"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6CCDD1D"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3C4B8797"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fixIndexesMap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j</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389D6E78"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j</w:t>
      </w:r>
      <w:r>
        <w:rPr>
          <w:rFonts w:ascii="Courier New" w:hAnsi="Courier New" w:cs="Courier New"/>
          <w:b/>
          <w:bCs/>
          <w:color w:val="000080"/>
          <w:sz w:val="20"/>
          <w:szCs w:val="20"/>
          <w:highlight w:val="white"/>
          <w:lang w:val="en-GB"/>
        </w:rPr>
        <w:t>++;</w:t>
      </w:r>
    </w:p>
    <w:p w14:paraId="0AA3B76E"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5C0B587"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0D00C939"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23446A0" w14:textId="77777777" w:rsidR="001F3B5F" w:rsidRDefault="001F3B5F" w:rsidP="0075676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newSetOfSets</w:t>
      </w:r>
      <w:r>
        <w:rPr>
          <w:rFonts w:ascii="Courier New" w:hAnsi="Courier New" w:cs="Courier New"/>
          <w:b/>
          <w:bCs/>
          <w:color w:val="000080"/>
          <w:sz w:val="20"/>
          <w:szCs w:val="20"/>
          <w:highlight w:val="white"/>
          <w:lang w:val="en-GB"/>
        </w:rPr>
        <w:t>;</w:t>
      </w:r>
    </w:p>
    <w:p w14:paraId="4AFA114E" w14:textId="551F5F5F" w:rsidR="001F3B5F" w:rsidRDefault="001F3B5F" w:rsidP="00756767">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2F9A9ADA" w14:textId="5CCC589F" w:rsidR="00756767" w:rsidRDefault="00756767" w:rsidP="00756767">
      <w:pPr>
        <w:pStyle w:val="Oznakaslike"/>
      </w:pPr>
      <w:r>
        <w:t>Primer koda 3.4.2.</w:t>
      </w:r>
    </w:p>
    <w:p w14:paraId="2670C632" w14:textId="66EF6260" w:rsidR="00C05969" w:rsidRDefault="00C05969" w:rsidP="00A57EF7">
      <w:pPr>
        <w:pStyle w:val="Osnovnitekst"/>
      </w:pPr>
      <w:r>
        <w:t xml:space="preserve">Možemo videti da funkcija </w:t>
      </w:r>
      <w:r w:rsidRPr="00C05969">
        <w:rPr>
          <w:rStyle w:val="PromenljivaizkodaChar"/>
        </w:rPr>
        <w:t>Remove</w:t>
      </w:r>
      <w:r>
        <w:t xml:space="preserve"> iz koda 3.4.2. isto kao </w:t>
      </w:r>
      <w:r w:rsidRPr="00C05969">
        <w:rPr>
          <w:rStyle w:val="PromenljivaizkodaChar"/>
        </w:rPr>
        <w:t>Take</w:t>
      </w:r>
      <w:r>
        <w:t xml:space="preserve"> iz koda 3.4.1. predstavlja granu iz pseudokoda. U ovoj situaciji ne uzimamo</w:t>
      </w:r>
      <w:r w:rsidR="00A57EF7">
        <w:t xml:space="preserve"> </w:t>
      </w:r>
      <w:r w:rsidR="00A57EF7" w:rsidRPr="00A57EF7">
        <w:rPr>
          <w:rStyle w:val="PromenljivaizkodaChar"/>
        </w:rPr>
        <w:t>toBeTaken</w:t>
      </w:r>
      <w:r w:rsidR="00A57EF7">
        <w:t xml:space="preserve"> kao deo rešenja nego ga već samo izbacujemo iz </w:t>
      </w:r>
      <w:r w:rsidR="00A57EF7" w:rsidRPr="00A57EF7">
        <w:rPr>
          <w:rStyle w:val="PromenljivaizkodaChar"/>
        </w:rPr>
        <w:t>setOfSets</w:t>
      </w:r>
      <w:r w:rsidR="00A57EF7">
        <w:t xml:space="preserve">, što znači da nema potrebe da njegove elemente izbacimo iz svih ostalih skupova. </w:t>
      </w:r>
      <w:r w:rsidR="00A57EF7" w:rsidRPr="00A57EF7">
        <w:rPr>
          <w:rStyle w:val="PromenljivaizkodaChar"/>
        </w:rPr>
        <w:t>fixIndexesMap</w:t>
      </w:r>
      <w:r w:rsidR="00A57EF7">
        <w:t xml:space="preserve"> kao i u </w:t>
      </w:r>
      <w:r w:rsidR="00A57EF7" w:rsidRPr="00A57EF7">
        <w:rPr>
          <w:rStyle w:val="PromenljivaizkodaChar"/>
        </w:rPr>
        <w:t>Take</w:t>
      </w:r>
      <w:r w:rsidR="00A57EF7">
        <w:t xml:space="preserve"> označava samo promene između </w:t>
      </w:r>
      <w:r w:rsidR="00A57EF7" w:rsidRPr="00A57EF7">
        <w:rPr>
          <w:rStyle w:val="PromenljivaizkodaChar"/>
        </w:rPr>
        <w:t>newSetOfSets</w:t>
      </w:r>
      <w:r w:rsidR="00A57EF7">
        <w:t xml:space="preserve"> i </w:t>
      </w:r>
      <w:r w:rsidR="00A57EF7" w:rsidRPr="00A57EF7">
        <w:rPr>
          <w:rStyle w:val="PromenljivaizkodaChar"/>
        </w:rPr>
        <w:t>setOfSets</w:t>
      </w:r>
      <w:r w:rsidR="00A57EF7">
        <w:t>.</w:t>
      </w:r>
    </w:p>
    <w:p w14:paraId="78CF7DE2" w14:textId="77777777" w:rsidR="004B4162" w:rsidRDefault="004B4162" w:rsidP="004B416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RestoreSolution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solution</w:t>
      </w:r>
      <w:r>
        <w:rPr>
          <w:rFonts w:ascii="Courier New" w:hAnsi="Courier New" w:cs="Courier New"/>
          <w:b/>
          <w:bCs/>
          <w:color w:val="000080"/>
          <w:sz w:val="20"/>
          <w:szCs w:val="20"/>
          <w:highlight w:val="white"/>
          <w:lang w:val="en-GB"/>
        </w:rPr>
        <w:t>,</w:t>
      </w:r>
    </w:p>
    <w:p w14:paraId="4B1D340C" w14:textId="694FEA4C" w:rsidR="004B4162" w:rsidRDefault="004B4162" w:rsidP="004B416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w:t>
      </w:r>
      <w:r>
        <w:rPr>
          <w:rFonts w:ascii="Courier New" w:hAnsi="Courier New" w:cs="Courier New"/>
          <w:b/>
          <w:bCs/>
          <w:color w:val="000080"/>
          <w:sz w:val="20"/>
          <w:szCs w:val="20"/>
          <w:highlight w:val="white"/>
          <w:lang w:val="en-GB"/>
        </w:rPr>
        <w:t>)</w:t>
      </w:r>
    </w:p>
    <w:p w14:paraId="3A6299C9" w14:textId="77777777" w:rsidR="004B4162" w:rsidRDefault="004B4162" w:rsidP="004B416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3B27D4C" w14:textId="77777777" w:rsidR="004B4162" w:rsidRDefault="004B4162" w:rsidP="004B416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217DBF2D" w14:textId="77777777" w:rsidR="004B4162" w:rsidRDefault="004B4162" w:rsidP="004B416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p>
    <w:p w14:paraId="089DE6D4" w14:textId="39DC63B7" w:rsidR="004B4162" w:rsidRDefault="004B4162" w:rsidP="004B4162">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56EA31DB" w14:textId="670C4E84" w:rsidR="004B4162" w:rsidRDefault="004B4162" w:rsidP="004B4162">
      <w:pPr>
        <w:pStyle w:val="Oznakaslike"/>
      </w:pPr>
      <w:r>
        <w:t>Primer koda 3.4.3.</w:t>
      </w:r>
    </w:p>
    <w:p w14:paraId="5E2D12EA" w14:textId="1D089B7B" w:rsidR="004B4162" w:rsidRDefault="00FC31CB" w:rsidP="004B4162">
      <w:pPr>
        <w:pStyle w:val="Osnovnitekst"/>
      </w:pPr>
      <w:r>
        <w:t xml:space="preserve">Kod 3.4.3. sadrži definiciju funkcije </w:t>
      </w:r>
      <w:r w:rsidRPr="00FC31CB">
        <w:rPr>
          <w:rStyle w:val="PromenljivaizkodaChar"/>
        </w:rPr>
        <w:t>RestoreSolution</w:t>
      </w:r>
      <w:r>
        <w:t xml:space="preserve"> koja ima parametre </w:t>
      </w:r>
      <w:r w:rsidRPr="00FC31CB">
        <w:rPr>
          <w:rStyle w:val="PromenljivaizkodaChar"/>
        </w:rPr>
        <w:t>solution</w:t>
      </w:r>
      <w:r>
        <w:t xml:space="preserve"> i </w:t>
      </w:r>
      <w:r w:rsidRPr="00FC31CB">
        <w:rPr>
          <w:rStyle w:val="PromenljivaizkodaChar"/>
        </w:rPr>
        <w:t>fixIndexes</w:t>
      </w:r>
      <w:r>
        <w:t xml:space="preserve">. </w:t>
      </w:r>
      <w:r w:rsidRPr="00FC31CB">
        <w:rPr>
          <w:rStyle w:val="PromenljivaizkodaChar"/>
        </w:rPr>
        <w:t>fixIndexes</w:t>
      </w:r>
      <w:r>
        <w:t xml:space="preserve"> je isti parametar  kao i </w:t>
      </w:r>
      <w:r w:rsidRPr="00FC31CB">
        <w:rPr>
          <w:rStyle w:val="PromenljivaizkodaChar"/>
        </w:rPr>
        <w:t>fixIndexesMap</w:t>
      </w:r>
      <w:r>
        <w:t xml:space="preserve"> iz funkcija </w:t>
      </w:r>
      <w:r w:rsidRPr="00FC31CB">
        <w:rPr>
          <w:rStyle w:val="PromenljivaizkodaChar"/>
        </w:rPr>
        <w:t>Take</w:t>
      </w:r>
      <w:r>
        <w:t xml:space="preserve"> i </w:t>
      </w:r>
      <w:r w:rsidRPr="00FC31CB">
        <w:rPr>
          <w:rStyle w:val="PromenljivaizkodaChar"/>
        </w:rPr>
        <w:t>Remove</w:t>
      </w:r>
      <w:r>
        <w:t xml:space="preserve">. Dok </w:t>
      </w:r>
      <w:r w:rsidRPr="00FC31CB">
        <w:rPr>
          <w:rStyle w:val="PromenljivaizkodaChar"/>
        </w:rPr>
        <w:t>solution</w:t>
      </w:r>
      <w:r>
        <w:t xml:space="preserve"> predstavlja rešenje samog algoritma</w:t>
      </w:r>
      <w:r w:rsidR="00465FC1">
        <w:t>,</w:t>
      </w:r>
      <w:r>
        <w:t xml:space="preserve"> </w:t>
      </w:r>
      <w:r w:rsidR="00F60703">
        <w:t>odnosno</w:t>
      </w:r>
      <w:r>
        <w:t xml:space="preserve"> skup pokrivanja za</w:t>
      </w:r>
      <w:r w:rsidR="00E62B3A">
        <w:t xml:space="preserve"> trenutni</w:t>
      </w:r>
      <w:r>
        <w:t xml:space="preserve"> </w:t>
      </w:r>
      <w:r w:rsidRPr="00FC31CB">
        <w:rPr>
          <w:i/>
          <w:iCs/>
        </w:rPr>
        <w:t>s</w:t>
      </w:r>
      <w:r>
        <w:t xml:space="preserve"> i </w:t>
      </w:r>
      <w:r w:rsidRPr="00FC31CB">
        <w:rPr>
          <w:i/>
          <w:iCs/>
        </w:rPr>
        <w:t>U</w:t>
      </w:r>
      <w:r>
        <w:t>.</w:t>
      </w:r>
      <w:r w:rsidR="00E62B3A">
        <w:t xml:space="preserve"> Vidimo da ne sadrži druge skupove u sebi nego već cele brojeve. Ovi celi brojevi u stvari predstavljaju indekse samih skupova. Koriste se kao rešenje zbog čega je i potrebno koristiti fixIndexes, da bi se indeksi novog </w:t>
      </w:r>
      <w:r w:rsidR="00E62B3A">
        <w:rPr>
          <w:i/>
          <w:iCs/>
        </w:rPr>
        <w:t xml:space="preserve">s </w:t>
      </w:r>
      <w:r w:rsidR="00E62B3A">
        <w:t xml:space="preserve">zamenili, pravim indeksima skupova, iz starog </w:t>
      </w:r>
      <w:r w:rsidR="00E62B3A">
        <w:rPr>
          <w:i/>
          <w:iCs/>
        </w:rPr>
        <w:t xml:space="preserve">s </w:t>
      </w:r>
      <w:r w:rsidR="00F60703">
        <w:t>odnosno</w:t>
      </w:r>
      <w:r w:rsidR="00E62B3A">
        <w:t xml:space="preserve"> sa </w:t>
      </w:r>
      <w:r w:rsidR="00E62B3A">
        <w:lastRenderedPageBreak/>
        <w:t>indeksima iz skupa za koje smo tražili rešenje.</w:t>
      </w:r>
      <w:r w:rsidR="003152F1">
        <w:t xml:space="preserve"> Ove funkcije </w:t>
      </w:r>
      <w:r w:rsidR="003152F1" w:rsidRPr="0045750F">
        <w:rPr>
          <w:rStyle w:val="PromenljivaizkodaChar"/>
        </w:rPr>
        <w:t>Take</w:t>
      </w:r>
      <w:r w:rsidR="003152F1">
        <w:t xml:space="preserve">, </w:t>
      </w:r>
      <w:r w:rsidR="003152F1" w:rsidRPr="0045750F">
        <w:rPr>
          <w:rStyle w:val="PromenljivaizkodaChar"/>
        </w:rPr>
        <w:t>Remove</w:t>
      </w:r>
      <w:r w:rsidR="003152F1">
        <w:t xml:space="preserve"> i </w:t>
      </w:r>
      <w:r w:rsidR="003152F1" w:rsidRPr="0045750F">
        <w:rPr>
          <w:rStyle w:val="PromenljivaizkodaChar"/>
        </w:rPr>
        <w:t>RestoreSolution</w:t>
      </w:r>
      <w:r w:rsidR="003152F1">
        <w:t xml:space="preserve"> se koriste u </w:t>
      </w:r>
      <w:r w:rsidR="00682249">
        <w:t>sve tri implementacije</w:t>
      </w:r>
      <w:r w:rsidR="003152F1">
        <w:t xml:space="preserve"> algoritama koj</w:t>
      </w:r>
      <w:r w:rsidR="00682249">
        <w:t>e</w:t>
      </w:r>
      <w:r w:rsidR="003152F1">
        <w:t xml:space="preserve"> obrađujemo u ovom po</w:t>
      </w:r>
      <w:r w:rsidR="005F24D0">
        <w:t>t</w:t>
      </w:r>
      <w:r w:rsidR="003152F1">
        <w:t>poglavlju.</w:t>
      </w:r>
    </w:p>
    <w:p w14:paraId="383778D4"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MSC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4323331C"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386C87B3"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369E9F4A"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isEmpty</w:t>
      </w:r>
      <w:r>
        <w:rPr>
          <w:rFonts w:ascii="Courier New" w:hAnsi="Courier New" w:cs="Courier New"/>
          <w:b/>
          <w:bCs/>
          <w:color w:val="000080"/>
          <w:sz w:val="20"/>
          <w:szCs w:val="20"/>
          <w:highlight w:val="white"/>
          <w:lang w:val="en-GB"/>
        </w:rPr>
        <w:t>())</w:t>
      </w:r>
    </w:p>
    <w:p w14:paraId="7E51BBBC"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09C240B"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universe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isEmpty</w:t>
      </w:r>
      <w:r>
        <w:rPr>
          <w:rFonts w:ascii="Courier New" w:hAnsi="Courier New" w:cs="Courier New"/>
          <w:b/>
          <w:bCs/>
          <w:color w:val="000080"/>
          <w:sz w:val="20"/>
          <w:szCs w:val="20"/>
          <w:highlight w:val="white"/>
          <w:lang w:val="en-GB"/>
        </w:rPr>
        <w:t>())</w:t>
      </w:r>
    </w:p>
    <w:p w14:paraId="211F8081"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5091ABC8"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7F77E61A"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5C37A78"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maxCardinality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GetMaxCardinality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p>
    <w:p w14:paraId="273E0D5C"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indexMaxCardinality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indexOf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maxCardinality</w:t>
      </w:r>
      <w:r>
        <w:rPr>
          <w:rFonts w:ascii="Courier New" w:hAnsi="Courier New" w:cs="Courier New"/>
          <w:b/>
          <w:bCs/>
          <w:color w:val="000080"/>
          <w:sz w:val="20"/>
          <w:szCs w:val="20"/>
          <w:highlight w:val="white"/>
          <w:lang w:val="en-GB"/>
        </w:rPr>
        <w:t>);</w:t>
      </w:r>
    </w:p>
    <w:p w14:paraId="12934C01"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7D78414"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61F2B234"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newUniverse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36AB64E9"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filter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maxCardinality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p>
    <w:p w14:paraId="684B0753"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2164DC56"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Take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maxCardinality</w:t>
      </w:r>
      <w:r>
        <w:rPr>
          <w:rFonts w:ascii="Courier New" w:hAnsi="Courier New" w:cs="Courier New"/>
          <w:b/>
          <w:bCs/>
          <w:color w:val="000080"/>
          <w:sz w:val="20"/>
          <w:szCs w:val="20"/>
          <w:highlight w:val="white"/>
          <w:lang w:val="en-GB"/>
        </w:rPr>
        <w:t>,</w:t>
      </w:r>
    </w:p>
    <w:p w14:paraId="35659946"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fixIndexesMap</w:t>
      </w:r>
      <w:r>
        <w:rPr>
          <w:rFonts w:ascii="Courier New" w:hAnsi="Courier New" w:cs="Courier New"/>
          <w:b/>
          <w:bCs/>
          <w:color w:val="000080"/>
          <w:sz w:val="20"/>
          <w:szCs w:val="20"/>
          <w:highlight w:val="white"/>
          <w:lang w:val="en-GB"/>
        </w:rPr>
        <w:t>);</w:t>
      </w:r>
    </w:p>
    <w:p w14:paraId="15B5D797"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C1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MSC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newUniverse</w:t>
      </w:r>
      <w:r>
        <w:rPr>
          <w:rFonts w:ascii="Courier New" w:hAnsi="Courier New" w:cs="Courier New"/>
          <w:b/>
          <w:bCs/>
          <w:color w:val="000080"/>
          <w:sz w:val="20"/>
          <w:szCs w:val="20"/>
          <w:highlight w:val="white"/>
          <w:lang w:val="en-GB"/>
        </w:rPr>
        <w:t>);</w:t>
      </w:r>
    </w:p>
    <w:p w14:paraId="7C1C886E"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C1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6DAAD639"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DE9490F"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RestoreSolution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09A4A423"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C1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indexMaxCardinality</w:t>
      </w:r>
      <w:r>
        <w:rPr>
          <w:rFonts w:ascii="Courier New" w:hAnsi="Courier New" w:cs="Courier New"/>
          <w:b/>
          <w:bCs/>
          <w:color w:val="000080"/>
          <w:sz w:val="20"/>
          <w:szCs w:val="20"/>
          <w:highlight w:val="white"/>
          <w:lang w:val="en-GB"/>
        </w:rPr>
        <w:t>);</w:t>
      </w:r>
    </w:p>
    <w:p w14:paraId="0C398479"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159BBA73"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124C92DD"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fixIndexesMap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1EAAEDE5"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newUniverse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1E753A38"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Remove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maxCardinality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12472986"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C2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MSC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newUniverse</w:t>
      </w:r>
      <w:r>
        <w:rPr>
          <w:rFonts w:ascii="Courier New" w:hAnsi="Courier New" w:cs="Courier New"/>
          <w:b/>
          <w:bCs/>
          <w:color w:val="000080"/>
          <w:sz w:val="20"/>
          <w:szCs w:val="20"/>
          <w:highlight w:val="white"/>
          <w:lang w:val="en-GB"/>
        </w:rPr>
        <w:t>);</w:t>
      </w:r>
    </w:p>
    <w:p w14:paraId="4F10AF7A"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C2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4E28C532"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RestoreSolution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0D21DBE5"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66FD93AA"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C1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C2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2916D8CB"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6C87BD22"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C1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2E6FB5F1"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C2</w:t>
      </w:r>
      <w:r>
        <w:rPr>
          <w:rFonts w:ascii="Courier New" w:hAnsi="Courier New" w:cs="Courier New"/>
          <w:b/>
          <w:bCs/>
          <w:color w:val="000080"/>
          <w:sz w:val="20"/>
          <w:szCs w:val="20"/>
          <w:highlight w:val="white"/>
          <w:lang w:val="en-GB"/>
        </w:rPr>
        <w:t>;</w:t>
      </w:r>
    </w:p>
    <w:p w14:paraId="0EA3AA4E"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C2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37C93E50"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C1</w:t>
      </w:r>
      <w:r>
        <w:rPr>
          <w:rFonts w:ascii="Courier New" w:hAnsi="Courier New" w:cs="Courier New"/>
          <w:b/>
          <w:bCs/>
          <w:color w:val="000080"/>
          <w:sz w:val="20"/>
          <w:szCs w:val="20"/>
          <w:highlight w:val="white"/>
          <w:lang w:val="en-GB"/>
        </w:rPr>
        <w:t>;</w:t>
      </w:r>
    </w:p>
    <w:p w14:paraId="3E6863F2" w14:textId="77777777" w:rsidR="006355DB" w:rsidRDefault="006355DB" w:rsidP="006355D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C1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C2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C1</w:t>
      </w:r>
      <w:r>
        <w:rPr>
          <w:rFonts w:ascii="Courier New" w:hAnsi="Courier New" w:cs="Courier New"/>
          <w:b/>
          <w:bCs/>
          <w:color w:val="000080"/>
          <w:sz w:val="20"/>
          <w:szCs w:val="20"/>
          <w:highlight w:val="white"/>
          <w:lang w:val="en-GB"/>
        </w:rPr>
        <w:t>;</w:t>
      </w:r>
    </w:p>
    <w:p w14:paraId="429926EC" w14:textId="38C2BA0F" w:rsidR="006355DB" w:rsidRDefault="006355DB" w:rsidP="006355DB">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2168A61F" w14:textId="2C1F9163" w:rsidR="006355DB" w:rsidRDefault="006355DB" w:rsidP="006355DB">
      <w:pPr>
        <w:pStyle w:val="Oznakaslike"/>
      </w:pPr>
      <w:r>
        <w:t>Primer koda 3.4.4.</w:t>
      </w:r>
    </w:p>
    <w:p w14:paraId="5219590F" w14:textId="4E2F3443" w:rsidR="001922F7" w:rsidRPr="00DA5F0D" w:rsidRDefault="001922F7" w:rsidP="001922F7">
      <w:pPr>
        <w:pStyle w:val="Osnovnitekst"/>
      </w:pPr>
      <w:r>
        <w:t xml:space="preserve">Prilikom implementacije algoritma u kodu 3.4.4. pokušali smo što manje da odstupamo od pseudokoda. </w:t>
      </w:r>
      <w:r w:rsidR="00394A94">
        <w:t xml:space="preserve">Vidimo kako se </w:t>
      </w:r>
      <w:r w:rsidR="00394A94" w:rsidRPr="00065B70">
        <w:rPr>
          <w:rStyle w:val="PromenljivaizkodaChar"/>
        </w:rPr>
        <w:t>Take</w:t>
      </w:r>
      <w:r w:rsidR="00394A94">
        <w:t xml:space="preserve"> i </w:t>
      </w:r>
      <w:r w:rsidR="00394A94" w:rsidRPr="00065B70">
        <w:rPr>
          <w:rStyle w:val="PromenljivaizkodaChar"/>
        </w:rPr>
        <w:t>Remove</w:t>
      </w:r>
      <w:r w:rsidR="00394A94">
        <w:t xml:space="preserve"> koriste za računanje novog </w:t>
      </w:r>
      <w:r w:rsidR="00394A94">
        <w:rPr>
          <w:i/>
          <w:iCs/>
        </w:rPr>
        <w:t>s</w:t>
      </w:r>
      <w:r w:rsidR="00394A94">
        <w:t xml:space="preserve">, u kodu </w:t>
      </w:r>
      <w:r w:rsidR="00394A94" w:rsidRPr="00065B70">
        <w:rPr>
          <w:rStyle w:val="PromenljivaizkodaChar"/>
        </w:rPr>
        <w:t>newSetOfSets</w:t>
      </w:r>
      <w:r w:rsidR="00394A94">
        <w:t xml:space="preserve">. Kako se rezultati rekurzivnih poziva </w:t>
      </w:r>
      <w:r w:rsidR="00394A94" w:rsidRPr="00065B70">
        <w:rPr>
          <w:rStyle w:val="PromenljivaizkodaChar"/>
        </w:rPr>
        <w:t>C1</w:t>
      </w:r>
      <w:r w:rsidR="00394A94">
        <w:t xml:space="preserve"> i </w:t>
      </w:r>
      <w:r w:rsidR="00394A94" w:rsidRPr="00065B70">
        <w:rPr>
          <w:rStyle w:val="PromenljivaizkodaChar"/>
        </w:rPr>
        <w:t>C2</w:t>
      </w:r>
      <w:r w:rsidR="00394A94">
        <w:t xml:space="preserve"> popravljaju sa </w:t>
      </w:r>
      <w:r w:rsidR="00394A94" w:rsidRPr="00065B70">
        <w:rPr>
          <w:rStyle w:val="PromenljivaizkodaChar"/>
        </w:rPr>
        <w:t>RestoreSolution</w:t>
      </w:r>
      <w:r w:rsidR="00394A94">
        <w:t xml:space="preserve"> koristeći </w:t>
      </w:r>
      <w:r w:rsidR="00394A94" w:rsidRPr="00065B70">
        <w:rPr>
          <w:rStyle w:val="PromenljivaizkodaChar"/>
        </w:rPr>
        <w:t>fixIndexesMap</w:t>
      </w:r>
      <w:r w:rsidR="00394A94">
        <w:t xml:space="preserve"> i kako se na kraju porede da bi se odlučilo koji rezultat da se vrati.</w:t>
      </w:r>
      <w:r w:rsidR="00065B70">
        <w:t xml:space="preserve"> </w:t>
      </w:r>
      <w:r w:rsidR="00DA5F0D">
        <w:t xml:space="preserve">Takođe možemo ovde videti kako se računa novo </w:t>
      </w:r>
      <w:r w:rsidR="00DA5F0D">
        <w:rPr>
          <w:i/>
          <w:iCs/>
        </w:rPr>
        <w:t>U</w:t>
      </w:r>
      <w:r w:rsidR="00DA5F0D">
        <w:t xml:space="preserve">, u kodu </w:t>
      </w:r>
      <w:r w:rsidR="00DA5F0D" w:rsidRPr="00DA5F0D">
        <w:rPr>
          <w:rStyle w:val="PromenljivaizkodaChar"/>
        </w:rPr>
        <w:t>newUniverse</w:t>
      </w:r>
      <w:r w:rsidR="00DA5F0D" w:rsidRPr="00DA5F0D">
        <w:t>,</w:t>
      </w:r>
      <w:r w:rsidR="00DA5F0D">
        <w:t xml:space="preserve"> kod prve grane </w:t>
      </w:r>
      <w:r w:rsidR="00DA5F0D">
        <w:lastRenderedPageBreak/>
        <w:t xml:space="preserve">filtriranjem svih elementa koji ne pripadaju skupu maksimalne kardinalnosti, dok kod druge grane novo </w:t>
      </w:r>
      <w:r w:rsidR="00DA5F0D">
        <w:rPr>
          <w:i/>
          <w:iCs/>
        </w:rPr>
        <w:t>U</w:t>
      </w:r>
      <w:r w:rsidR="00DA5F0D">
        <w:t xml:space="preserve"> je jednako starom </w:t>
      </w:r>
      <w:r w:rsidR="00DA5F0D">
        <w:rPr>
          <w:i/>
          <w:iCs/>
        </w:rPr>
        <w:t>U</w:t>
      </w:r>
      <w:r w:rsidR="00DA5F0D">
        <w:t>.</w:t>
      </w:r>
    </w:p>
    <w:p w14:paraId="34BAFEFA" w14:textId="4C2ECCE9" w:rsidR="00516743" w:rsidRPr="00536887" w:rsidRDefault="00516743" w:rsidP="00516743">
      <w:pPr>
        <w:pStyle w:val="IIInivonaslova-Odeljak"/>
        <w:rPr>
          <w:lang w:val="sr-Latn-RS"/>
        </w:rPr>
      </w:pPr>
      <w:bookmarkStart w:id="58" w:name="_Toc114504327"/>
      <w:bookmarkStart w:id="59" w:name="_Toc114758506"/>
      <w:bookmarkStart w:id="60" w:name="_Toc114770377"/>
      <w:bookmarkStart w:id="61" w:name="_Hlk114693078"/>
      <w:r w:rsidRPr="00536887">
        <w:rPr>
          <w:lang w:val="sr-Latn-RS"/>
        </w:rPr>
        <w:t>Fomin et al. algoritam za pokrivanje skupa</w:t>
      </w:r>
      <w:bookmarkEnd w:id="58"/>
      <w:bookmarkEnd w:id="59"/>
      <w:bookmarkEnd w:id="60"/>
    </w:p>
    <w:bookmarkEnd w:id="61"/>
    <w:p w14:paraId="64862E0C" w14:textId="03605A18" w:rsidR="00516743" w:rsidRPr="007B5A10" w:rsidRDefault="007E1A66" w:rsidP="00516743">
      <w:pPr>
        <w:pStyle w:val="Osnovnitekst"/>
        <w:rPr>
          <w:lang w:val="sr-Latn-RS"/>
        </w:rPr>
      </w:pPr>
      <w:r>
        <w:rPr>
          <w:lang w:val="sr-Latn-RS"/>
        </w:rPr>
        <w:t>Algoritam koji ćemo sada obraditi predstavlja prvu unapređenu verziju algoritma iz poglavlja 3.4.1.</w:t>
      </w:r>
      <w:r w:rsidR="00CE04D7">
        <w:rPr>
          <w:lang w:val="sr-Latn-RS"/>
        </w:rPr>
        <w:t xml:space="preserve"> Analiza ovog algoritma se može naći u </w:t>
      </w:r>
      <w:r w:rsidR="00CE04D7">
        <w:rPr>
          <w:lang w:val="sr-Latn-RS"/>
        </w:rPr>
        <w:fldChar w:fldCharType="begin"/>
      </w:r>
      <w:r w:rsidR="00CE04D7">
        <w:rPr>
          <w:lang w:val="sr-Latn-RS"/>
        </w:rPr>
        <w:instrText xml:space="preserve"> REF _Ref114612969 \r \h </w:instrText>
      </w:r>
      <w:r w:rsidR="00CE04D7">
        <w:rPr>
          <w:lang w:val="sr-Latn-RS"/>
        </w:rPr>
      </w:r>
      <w:r w:rsidR="00CE04D7">
        <w:rPr>
          <w:lang w:val="sr-Latn-RS"/>
        </w:rPr>
        <w:fldChar w:fldCharType="separate"/>
      </w:r>
      <w:r w:rsidR="00CE04D7">
        <w:rPr>
          <w:lang w:val="sr-Latn-RS"/>
        </w:rPr>
        <w:t>[10]</w:t>
      </w:r>
      <w:r w:rsidR="00CE04D7">
        <w:rPr>
          <w:lang w:val="sr-Latn-RS"/>
        </w:rPr>
        <w:fldChar w:fldCharType="end"/>
      </w:r>
      <w:r w:rsidR="00CE04D7">
        <w:rPr>
          <w:lang w:val="sr-Latn-RS"/>
        </w:rPr>
        <w:t xml:space="preserve"> i </w:t>
      </w:r>
      <w:r w:rsidR="00CE04D7">
        <w:rPr>
          <w:lang w:val="sr-Latn-RS"/>
        </w:rPr>
        <w:fldChar w:fldCharType="begin"/>
      </w:r>
      <w:r w:rsidR="00CE04D7">
        <w:rPr>
          <w:lang w:val="sr-Latn-RS"/>
        </w:rPr>
        <w:instrText xml:space="preserve"> REF _Ref114584271 \r \h </w:instrText>
      </w:r>
      <w:r w:rsidR="00CE04D7">
        <w:rPr>
          <w:lang w:val="sr-Latn-RS"/>
        </w:rPr>
      </w:r>
      <w:r w:rsidR="00CE04D7">
        <w:rPr>
          <w:lang w:val="sr-Latn-RS"/>
        </w:rPr>
        <w:fldChar w:fldCharType="separate"/>
      </w:r>
      <w:r w:rsidR="00CE04D7">
        <w:rPr>
          <w:lang w:val="sr-Latn-RS"/>
        </w:rPr>
        <w:t>[6]</w:t>
      </w:r>
      <w:r w:rsidR="00CE04D7">
        <w:rPr>
          <w:lang w:val="sr-Latn-RS"/>
        </w:rPr>
        <w:fldChar w:fldCharType="end"/>
      </w:r>
      <w:r w:rsidR="007B5A10">
        <w:rPr>
          <w:lang w:val="sr-Latn-RS"/>
        </w:rPr>
        <w:t xml:space="preserve"> i vremenske je složenosti </w:t>
      </w:r>
      <w:r w:rsidR="007B5A10">
        <w:rPr>
          <w:i/>
          <w:iCs/>
          <w:lang w:val="sr-Latn-RS"/>
        </w:rPr>
        <w:t>O</w:t>
      </w:r>
      <w:r w:rsidR="007B5A10">
        <w:rPr>
          <w:lang w:val="sr-Latn-RS"/>
        </w:rPr>
        <w:t>(</w:t>
      </w:r>
      <w:r w:rsidR="00301F56" w:rsidRPr="00301F56">
        <w:rPr>
          <w:i/>
          <w:iCs/>
          <w:lang w:val="sr-Latn-RS"/>
        </w:rPr>
        <w:t>1.5263</w:t>
      </w:r>
      <w:r w:rsidR="00301F56">
        <w:rPr>
          <w:i/>
          <w:iCs/>
          <w:vertAlign w:val="superscript"/>
          <w:lang w:val="sr-Latn-RS"/>
        </w:rPr>
        <w:t>n</w:t>
      </w:r>
      <w:r w:rsidR="007B5A10">
        <w:rPr>
          <w:lang w:val="sr-Latn-RS"/>
        </w:rPr>
        <w:t>)</w:t>
      </w:r>
      <w:r w:rsidR="000B5606">
        <w:rPr>
          <w:lang w:val="sr-Latn-RS"/>
        </w:rPr>
        <w:t xml:space="preserve"> </w:t>
      </w:r>
      <w:r w:rsidR="00301F56">
        <w:rPr>
          <w:lang w:val="sr-Latn-RS"/>
        </w:rPr>
        <w:fldChar w:fldCharType="begin"/>
      </w:r>
      <w:r w:rsidR="00301F56">
        <w:rPr>
          <w:lang w:val="sr-Latn-RS"/>
        </w:rPr>
        <w:instrText xml:space="preserve"> REF _Ref114584271 \r \h </w:instrText>
      </w:r>
      <w:r w:rsidR="00301F56">
        <w:rPr>
          <w:lang w:val="sr-Latn-RS"/>
        </w:rPr>
      </w:r>
      <w:r w:rsidR="00301F56">
        <w:rPr>
          <w:lang w:val="sr-Latn-RS"/>
        </w:rPr>
        <w:fldChar w:fldCharType="separate"/>
      </w:r>
      <w:r w:rsidR="00301F56">
        <w:rPr>
          <w:lang w:val="sr-Latn-RS"/>
        </w:rPr>
        <w:t>[6]</w:t>
      </w:r>
      <w:r w:rsidR="00301F56">
        <w:rPr>
          <w:lang w:val="sr-Latn-RS"/>
        </w:rPr>
        <w:fldChar w:fldCharType="end"/>
      </w:r>
      <w:r w:rsidR="00301F56">
        <w:rPr>
          <w:lang w:val="sr-Latn-RS"/>
        </w:rPr>
        <w:t>.</w:t>
      </w:r>
    </w:p>
    <w:p w14:paraId="7ECE30B6" w14:textId="2812E63C" w:rsidR="00CE04D7" w:rsidRDefault="00CE04D7" w:rsidP="00CE04D7">
      <w:pPr>
        <w:pStyle w:val="SlikeTabele"/>
      </w:pPr>
      <w:r>
        <w:rPr>
          <w:noProof/>
        </w:rPr>
        <w:drawing>
          <wp:inline distT="0" distB="0" distL="0" distR="0" wp14:anchorId="6A239DE3" wp14:editId="03709D0E">
            <wp:extent cx="6120130" cy="221043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2210435"/>
                    </a:xfrm>
                    <a:prstGeom prst="rect">
                      <a:avLst/>
                    </a:prstGeom>
                  </pic:spPr>
                </pic:pic>
              </a:graphicData>
            </a:graphic>
          </wp:inline>
        </w:drawing>
      </w:r>
    </w:p>
    <w:p w14:paraId="78175A78" w14:textId="226CFFB2" w:rsidR="00CE04D7" w:rsidRDefault="00CE04D7" w:rsidP="00CE04D7">
      <w:pPr>
        <w:pStyle w:val="Oznakaslike"/>
      </w:pPr>
      <w:bookmarkStart w:id="62" w:name="_Hlk114727050"/>
      <w:r>
        <w:t>Slika 3.4.2. P</w:t>
      </w:r>
      <w:r w:rsidR="002D01BB">
        <w:t>seudokod Fomin et al. algoritma</w:t>
      </w:r>
      <w:r w:rsidR="000B5606">
        <w:t xml:space="preserve"> </w:t>
      </w:r>
      <w:r w:rsidR="002D01BB">
        <w:fldChar w:fldCharType="begin"/>
      </w:r>
      <w:r w:rsidR="002D01BB">
        <w:instrText xml:space="preserve"> REF _Ref114584271 \r \h </w:instrText>
      </w:r>
      <w:r w:rsidR="002D01BB">
        <w:fldChar w:fldCharType="separate"/>
      </w:r>
      <w:r w:rsidR="002D01BB">
        <w:t>[6]</w:t>
      </w:r>
      <w:r w:rsidR="002D01BB">
        <w:fldChar w:fldCharType="end"/>
      </w:r>
    </w:p>
    <w:bookmarkEnd w:id="62"/>
    <w:p w14:paraId="327C1A7A" w14:textId="25981D38" w:rsidR="002D01BB" w:rsidRDefault="002D01BB" w:rsidP="002D01BB">
      <w:pPr>
        <w:pStyle w:val="Osnovnitekst"/>
      </w:pPr>
      <w:r>
        <w:t xml:space="preserve">Kao što možemo videti na slici 3.4.2. pseudokod ovog algoritma sadrži ceo pseudokod algoritma na slici 3.4.1. </w:t>
      </w:r>
      <w:r w:rsidR="00794B97">
        <w:t>Tako da nećemo se baviti analizom delova koje smo prošli u poglavlju 3.4.1. Već ćemo se baviti samo novim granama koje su uvedene u ovom algoritmu.</w:t>
      </w:r>
      <w:r w:rsidR="008C5583">
        <w:t xml:space="preserve"> Nove grane ćemo analizirati istim redosledom kojim se javljaju u pseudokod.</w:t>
      </w:r>
    </w:p>
    <w:p w14:paraId="57A5AF0E" w14:textId="257FFACD" w:rsidR="008C5583" w:rsidRDefault="008C5583" w:rsidP="002D01BB">
      <w:pPr>
        <w:pStyle w:val="Osnovnitekst"/>
      </w:pPr>
      <w:r>
        <w:t xml:space="preserve">Tako da novu granu koju ćemo obraditi jeste grana koja se javlja na liniji 3. Ova grana je prilično jednostavna i nema potrebe da se na njoj zadržavamo previše. Uslov ulaska u granu jeste ako u univerzum </w:t>
      </w:r>
      <w:r>
        <w:rPr>
          <w:i/>
          <w:iCs/>
        </w:rPr>
        <w:t>U</w:t>
      </w:r>
      <w:r>
        <w:t xml:space="preserve"> postoji element </w:t>
      </w:r>
      <w:r>
        <w:rPr>
          <w:i/>
          <w:iCs/>
        </w:rPr>
        <w:t>e</w:t>
      </w:r>
      <w:r>
        <w:t xml:space="preserve"> čija je frekvencija </w:t>
      </w:r>
      <w:r w:rsidRPr="008C5583">
        <w:rPr>
          <w:i/>
          <w:iCs/>
        </w:rPr>
        <w:t>f</w:t>
      </w:r>
      <w:r>
        <w:t>(</w:t>
      </w:r>
      <w:r>
        <w:rPr>
          <w:i/>
          <w:iCs/>
        </w:rPr>
        <w:t>e</w:t>
      </w:r>
      <w:r>
        <w:t xml:space="preserve">) </w:t>
      </w:r>
      <w:r w:rsidR="00BC0533">
        <w:t>jedan</w:t>
      </w:r>
      <w:r>
        <w:t xml:space="preserve">. Drugim rečima element </w:t>
      </w:r>
      <w:r>
        <w:rPr>
          <w:i/>
          <w:iCs/>
        </w:rPr>
        <w:t>e</w:t>
      </w:r>
      <w:r>
        <w:t xml:space="preserve"> se nalazi samo u jednom skupu. Ako takav element postoji onda skup u kome se nalazi se uzima kao deo rešenja.</w:t>
      </w:r>
      <w:r w:rsidR="007B5A10">
        <w:t xml:space="preserve"> Ovo pravilo je vrlo logično sam problem zahteva da unija svih skupova u pokrivajući skup daje kao rezultat univerzum </w:t>
      </w:r>
      <w:r w:rsidR="007B5A10">
        <w:rPr>
          <w:i/>
          <w:iCs/>
        </w:rPr>
        <w:t>U</w:t>
      </w:r>
      <w:r w:rsidR="007B5A10">
        <w:t xml:space="preserve">, a pošto se element </w:t>
      </w:r>
      <w:r w:rsidR="007B5A10">
        <w:rPr>
          <w:i/>
          <w:iCs/>
        </w:rPr>
        <w:t>e</w:t>
      </w:r>
      <w:r w:rsidR="007B5A10">
        <w:t xml:space="preserve"> nalazi samo u jednom skupu taj skup mora biti deo rešenja.</w:t>
      </w:r>
      <w:r w:rsidR="00301F56">
        <w:t xml:space="preserve"> Postupak uzimanja skupa koji sadrži </w:t>
      </w:r>
      <w:r w:rsidR="00301F56">
        <w:rPr>
          <w:i/>
          <w:iCs/>
        </w:rPr>
        <w:t>e</w:t>
      </w:r>
      <w:r w:rsidR="00301F56">
        <w:t xml:space="preserve"> je isti kao i kod prve grane algoritma iz poglavlja 3.4.1.</w:t>
      </w:r>
    </w:p>
    <w:p w14:paraId="2D153278" w14:textId="6EDD56E7" w:rsidR="00301F56" w:rsidRDefault="003B3E96" w:rsidP="002D01BB">
      <w:pPr>
        <w:pStyle w:val="Osnovnitekst"/>
      </w:pPr>
      <w:r>
        <w:t xml:space="preserve">Druga grana koju ćemo analizirati nalazi se na liniji 5. Kod ove grane gledaju se dva skupa </w:t>
      </w:r>
      <w:r w:rsidRPr="003B3E96">
        <w:rPr>
          <w:i/>
          <w:iCs/>
        </w:rPr>
        <w:t>R</w:t>
      </w:r>
      <w:r>
        <w:t xml:space="preserve"> i </w:t>
      </w:r>
      <w:r w:rsidRPr="003B3E96">
        <w:rPr>
          <w:i/>
          <w:iCs/>
        </w:rPr>
        <w:t>Q</w:t>
      </w:r>
      <w:r>
        <w:t xml:space="preserve"> iz skupa skupova </w:t>
      </w:r>
      <w:r>
        <w:rPr>
          <w:i/>
          <w:iCs/>
        </w:rPr>
        <w:t>s</w:t>
      </w:r>
      <w:r w:rsidR="00CD04CC">
        <w:t xml:space="preserve"> i uslov ulaska u granu je sledeći. Mora da</w:t>
      </w:r>
      <w:r>
        <w:t xml:space="preserve"> postoji </w:t>
      </w:r>
      <w:r w:rsidR="00CD04CC">
        <w:t xml:space="preserve">barem jedan </w:t>
      </w:r>
      <w:r>
        <w:t>par skupova</w:t>
      </w:r>
      <w:r w:rsidR="00CD04CC">
        <w:t xml:space="preserve"> </w:t>
      </w:r>
      <w:r w:rsidR="00CD04CC" w:rsidRPr="00CD04CC">
        <w:rPr>
          <w:i/>
          <w:iCs/>
        </w:rPr>
        <w:t>R</w:t>
      </w:r>
      <w:r w:rsidR="00CD04CC">
        <w:t xml:space="preserve"> i </w:t>
      </w:r>
      <w:r w:rsidR="00CD04CC" w:rsidRPr="00CD04CC">
        <w:rPr>
          <w:i/>
          <w:iCs/>
        </w:rPr>
        <w:t>Q</w:t>
      </w:r>
      <w:r w:rsidR="00CD04CC">
        <w:t xml:space="preserve"> takav da je skup </w:t>
      </w:r>
      <w:r w:rsidR="00CD04CC" w:rsidRPr="00CD04CC">
        <w:rPr>
          <w:i/>
          <w:iCs/>
        </w:rPr>
        <w:t>R</w:t>
      </w:r>
      <w:r w:rsidR="00CD04CC">
        <w:t xml:space="preserve"> podskup skupa </w:t>
      </w:r>
      <w:r w:rsidR="00CD04CC" w:rsidRPr="00CD04CC">
        <w:rPr>
          <w:i/>
          <w:iCs/>
        </w:rPr>
        <w:t>Q</w:t>
      </w:r>
      <w:r w:rsidR="00CD04CC">
        <w:t xml:space="preserve">. Ako je ovaj uslov zadovoljen možemo izbaciti skup </w:t>
      </w:r>
      <w:r w:rsidR="00CD04CC">
        <w:rPr>
          <w:i/>
          <w:iCs/>
        </w:rPr>
        <w:t>R</w:t>
      </w:r>
      <w:r w:rsidR="00CD04CC">
        <w:t xml:space="preserve"> iz </w:t>
      </w:r>
      <w:r w:rsidR="00CD04CC">
        <w:lastRenderedPageBreak/>
        <w:t xml:space="preserve">skupa skupova. Ovo činimo na isti način kao i u drugoj grani kod algoritma u poglavlju 3.4.1 Razlog zbog čega se ovo može raditi je vrlo jednostavan. Ako skup </w:t>
      </w:r>
      <w:r w:rsidR="00CD04CC" w:rsidRPr="00CD04CC">
        <w:rPr>
          <w:i/>
          <w:iCs/>
        </w:rPr>
        <w:t>Q</w:t>
      </w:r>
      <w:r w:rsidR="00CD04CC">
        <w:rPr>
          <w:i/>
          <w:iCs/>
        </w:rPr>
        <w:t xml:space="preserve"> </w:t>
      </w:r>
      <w:r w:rsidR="00CD04CC">
        <w:t xml:space="preserve">sadrži sve iste elemente skupa </w:t>
      </w:r>
      <w:r w:rsidR="00CD04CC">
        <w:rPr>
          <w:i/>
          <w:iCs/>
        </w:rPr>
        <w:t>R</w:t>
      </w:r>
      <w:r w:rsidR="00CD04CC">
        <w:t xml:space="preserve"> </w:t>
      </w:r>
      <w:r w:rsidR="00290BC9">
        <w:t xml:space="preserve">mi nikada nećemo imati potrebu da dodamo skup </w:t>
      </w:r>
      <w:r w:rsidR="00290BC9">
        <w:rPr>
          <w:i/>
          <w:iCs/>
        </w:rPr>
        <w:t>R</w:t>
      </w:r>
      <w:r w:rsidR="00290BC9">
        <w:t xml:space="preserve"> u naše rešenje. Zato što možemo pokriti sve elemente iz skupa </w:t>
      </w:r>
      <w:r w:rsidR="00290BC9">
        <w:rPr>
          <w:i/>
          <w:iCs/>
        </w:rPr>
        <w:t>R</w:t>
      </w:r>
      <w:r w:rsidR="00290BC9">
        <w:t xml:space="preserve"> biranjem skupa </w:t>
      </w:r>
      <w:r w:rsidR="00290BC9">
        <w:rPr>
          <w:i/>
          <w:iCs/>
        </w:rPr>
        <w:t>Q</w:t>
      </w:r>
      <w:r w:rsidR="00290BC9">
        <w:t xml:space="preserve"> dok suprotno nije moguće.</w:t>
      </w:r>
    </w:p>
    <w:p w14:paraId="3C5BC977" w14:textId="59349F7A" w:rsidR="0054667F" w:rsidRDefault="0054667F" w:rsidP="002D01BB">
      <w:pPr>
        <w:pStyle w:val="Osnovnitekst"/>
      </w:pPr>
      <w:r>
        <w:t>Poslednja nova grana u ovom algoritmu počinje na liniji</w:t>
      </w:r>
      <w:r w:rsidR="0008295C">
        <w:t xml:space="preserve"> 7 u pseudokodu datom na slici 3.4.2</w:t>
      </w:r>
      <w:r>
        <w:t xml:space="preserve">. Uslov da bi se ušlo u ovu granu jeste da skup </w:t>
      </w:r>
      <w:r>
        <w:rPr>
          <w:i/>
          <w:iCs/>
        </w:rPr>
        <w:t xml:space="preserve">S </w:t>
      </w:r>
      <w:r>
        <w:t>sadrži dva ili manje elementa</w:t>
      </w:r>
      <w:r w:rsidR="00465FC1">
        <w:t>,</w:t>
      </w:r>
      <w:r>
        <w:t xml:space="preserve"> </w:t>
      </w:r>
      <w:r w:rsidR="00F60703">
        <w:t>odnosno</w:t>
      </w:r>
      <w:r>
        <w:t xml:space="preserve"> da skup najveće kardinalnosti iz skupa skupova </w:t>
      </w:r>
      <w:r>
        <w:rPr>
          <w:i/>
          <w:iCs/>
        </w:rPr>
        <w:t>s</w:t>
      </w:r>
      <w:r>
        <w:t xml:space="preserve"> ima kardinalnost manju ili jednaku dva.</w:t>
      </w:r>
      <w:r w:rsidR="00C876BC">
        <w:t xml:space="preserve"> </w:t>
      </w:r>
      <w:r w:rsidR="005C4450">
        <w:t xml:space="preserve">Ovo znači da ne postoji nijedna </w:t>
      </w:r>
      <w:r w:rsidR="000C42E2">
        <w:t xml:space="preserve">skup koji sadrži više od dva elementa. Tu osobinu možemo iskoristiti da skup pokrivanja koristeći </w:t>
      </w:r>
      <w:r w:rsidR="00901BFC">
        <w:t xml:space="preserve">maksimalno </w:t>
      </w:r>
      <w:bookmarkStart w:id="63" w:name="_Hlk114698986"/>
      <w:r w:rsidR="00901BFC">
        <w:t xml:space="preserve">podudaranje kardinalnosti </w:t>
      </w:r>
      <w:bookmarkEnd w:id="63"/>
      <w:r w:rsidR="00901BFC">
        <w:t>(</w:t>
      </w:r>
      <w:r w:rsidR="00901BFC" w:rsidRPr="00901BFC">
        <w:rPr>
          <w:i/>
          <w:iCs/>
        </w:rPr>
        <w:t>maximum matching</w:t>
      </w:r>
      <w:r w:rsidR="00901BFC">
        <w:t>). Maksimalno podudaranje je problem u teoriji grafova koji se bavi</w:t>
      </w:r>
      <w:r w:rsidR="001E3157">
        <w:t xml:space="preserve"> nalaženjem maksimalnim broj</w:t>
      </w:r>
      <w:r w:rsidR="001456FC">
        <w:t>em</w:t>
      </w:r>
      <w:r w:rsidR="001E3157">
        <w:t xml:space="preserve"> veza u grafu, </w:t>
      </w:r>
      <w:r w:rsidR="001456FC">
        <w:t xml:space="preserve">takvih da </w:t>
      </w:r>
      <w:r w:rsidR="00571CF6">
        <w:t>nijedna od izabranih veza ne deli čvor ni sa jednom drugom izabranom vezom. Primer maksimalnog podudaranja možemo videti na slici 3.4.3.</w:t>
      </w:r>
    </w:p>
    <w:p w14:paraId="1D7D3EF5" w14:textId="7E1B235D" w:rsidR="00571CF6" w:rsidRDefault="00571CF6" w:rsidP="00571CF6">
      <w:pPr>
        <w:pStyle w:val="SlikeTabele"/>
      </w:pPr>
      <w:r>
        <w:rPr>
          <w:noProof/>
        </w:rPr>
        <w:drawing>
          <wp:inline distT="0" distB="0" distL="0" distR="0" wp14:anchorId="5B0BA647" wp14:editId="2B2323A4">
            <wp:extent cx="3658111" cy="1705213"/>
            <wp:effectExtent l="0" t="0" r="0" b="0"/>
            <wp:docPr id="7" name="Picture 7"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58111" cy="1705213"/>
                    </a:xfrm>
                    <a:prstGeom prst="rect">
                      <a:avLst/>
                    </a:prstGeom>
                  </pic:spPr>
                </pic:pic>
              </a:graphicData>
            </a:graphic>
          </wp:inline>
        </w:drawing>
      </w:r>
    </w:p>
    <w:p w14:paraId="7228B05A" w14:textId="6B0E3B58" w:rsidR="00571CF6" w:rsidRDefault="00571CF6" w:rsidP="00571CF6">
      <w:pPr>
        <w:pStyle w:val="Oznakaslike"/>
      </w:pPr>
      <w:r>
        <w:t xml:space="preserve">Slika 3.4.3 primer </w:t>
      </w:r>
      <w:r w:rsidR="00C92BA0">
        <w:t>maksimalnog podudaranja kardinalnosti</w:t>
      </w:r>
    </w:p>
    <w:p w14:paraId="1C07A0D2" w14:textId="23F899D7" w:rsidR="00C92BA0" w:rsidRDefault="00C92BA0" w:rsidP="00C92BA0">
      <w:pPr>
        <w:pStyle w:val="Osnovnitekst"/>
      </w:pPr>
      <w:r>
        <w:t>Da bi smo ovo iskoristili moramo pretvoriti skupove nazad u graf. Ovo je prilično jednostavno učiniti tako što ćemo sve elemente univerzuma ubaciti u graf kao čvorove dok će skupovi predstavljati veze između čvorova.</w:t>
      </w:r>
      <w:r w:rsidR="0061729B">
        <w:t xml:space="preserve"> </w:t>
      </w:r>
      <w:r w:rsidR="005140E0">
        <w:t>R</w:t>
      </w:r>
      <w:r w:rsidR="0061729B">
        <w:t xml:space="preserve">ešenje maksimalnog podudaranja možemo iskoristiti </w:t>
      </w:r>
      <w:r w:rsidR="005140E0">
        <w:t>na sledeći način.</w:t>
      </w:r>
      <w:r w:rsidR="0061729B">
        <w:t xml:space="preserve"> </w:t>
      </w:r>
      <w:r w:rsidR="005140E0">
        <w:t>Uzimamo sve skupove koji kada su se pretvorili u veze se nalaze u rešenju maksimalnog podudaranja. Te skupove zatim dodamo u rešenje pokrivajućeg skupa i dodamo takođe ostale skupove koji sadrže po jedan čvor</w:t>
      </w:r>
      <w:r w:rsidR="00ED3188">
        <w:t>,</w:t>
      </w:r>
      <w:r w:rsidR="005140E0">
        <w:t xml:space="preserve"> a da pritom ti čvorovi ne pripadaju nijednoj vezi koja je bila rešenje maksimalnog podudaranja.</w:t>
      </w:r>
    </w:p>
    <w:p w14:paraId="13329723" w14:textId="0AFA02A8" w:rsidR="003D344B" w:rsidRDefault="003D344B" w:rsidP="003D344B">
      <w:pPr>
        <w:pStyle w:val="IVnivonaslova-Pododeljak"/>
      </w:pPr>
      <w:r>
        <w:t>Implementacija</w:t>
      </w:r>
      <w:r w:rsidRPr="003D344B">
        <w:t xml:space="preserve"> Fomin et al. algoritam</w:t>
      </w:r>
      <w:r w:rsidR="005001BF">
        <w:t>a</w:t>
      </w:r>
      <w:r w:rsidRPr="003D344B">
        <w:t xml:space="preserve"> za pokrivanje skupa</w:t>
      </w:r>
    </w:p>
    <w:p w14:paraId="3A475678" w14:textId="77777777" w:rsidR="00384A7B" w:rsidRDefault="003D344B" w:rsidP="009C4190">
      <w:pPr>
        <w:pStyle w:val="Osnovnitekst"/>
      </w:pPr>
      <w:r>
        <w:t>Kod analize same implementacije ovog algoritma nećemo vršiti analizu celog koda nego već, kao i kod teorijske analize, samo novih grana u poređenju sa algoritmom iz poglavlja 3.4.1.</w:t>
      </w:r>
      <w:r w:rsidR="00937465">
        <w:t xml:space="preserve"> </w:t>
      </w:r>
      <w:r w:rsidR="00937465">
        <w:lastRenderedPageBreak/>
        <w:t>Prvu stvar koju ćemo analizirati jeste implementaciju grane koja se nalazi na liniji 3 u pseudokodu na slici 3.4.2.</w:t>
      </w:r>
    </w:p>
    <w:p w14:paraId="28B551EF" w14:textId="12FDA4D8"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BranchOne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4F150C0C"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757C1A79"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3510864C"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indexOfSetWithFrequencyOneElement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55FCF2A4"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63F56008"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realUniverse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p>
    <w:p w14:paraId="577206AB"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p>
    <w:p w14:paraId="4C76C050"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realUniverse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addAll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02BC9003"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realUniverse</w:t>
      </w:r>
      <w:r>
        <w:rPr>
          <w:rFonts w:ascii="Courier New" w:hAnsi="Courier New" w:cs="Courier New"/>
          <w:b/>
          <w:bCs/>
          <w:color w:val="000080"/>
          <w:sz w:val="20"/>
          <w:szCs w:val="20"/>
          <w:highlight w:val="white"/>
          <w:lang w:val="en-GB"/>
        </w:rPr>
        <w:t>)</w:t>
      </w:r>
    </w:p>
    <w:p w14:paraId="16ED797E"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F5A854F"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frequency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EB8EA7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570784A3"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56783DE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DEB94D8"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p>
    <w:p w14:paraId="31B9F8B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6873A94"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frequency</w:t>
      </w:r>
      <w:r>
        <w:rPr>
          <w:rFonts w:ascii="Courier New" w:hAnsi="Courier New" w:cs="Courier New"/>
          <w:b/>
          <w:bCs/>
          <w:color w:val="000080"/>
          <w:sz w:val="20"/>
          <w:szCs w:val="20"/>
          <w:highlight w:val="white"/>
          <w:lang w:val="en-GB"/>
        </w:rPr>
        <w:t>++;</w:t>
      </w:r>
    </w:p>
    <w:p w14:paraId="4CDF1F2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indexOfSetWithFrequencyOneElement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26BAD76A"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w:t>
      </w:r>
      <w:r>
        <w:rPr>
          <w:rFonts w:ascii="Courier New" w:hAnsi="Courier New" w:cs="Courier New"/>
          <w:b/>
          <w:bCs/>
          <w:color w:val="000080"/>
          <w:sz w:val="20"/>
          <w:szCs w:val="20"/>
          <w:highlight w:val="white"/>
          <w:lang w:val="en-GB"/>
        </w:rPr>
        <w:t>;</w:t>
      </w:r>
    </w:p>
    <w:p w14:paraId="68E6B27B"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55A02A1"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1923D48D"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E9DD4A8"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frequency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57F3E3AF"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42728252"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indexOfSetWithFrequencyOneElement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3DFE642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6354CFE8"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7B8E9C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indexOfSetWithFrequencyOneElement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1BED1963"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1F3B73D"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final</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finalSetWithFOneElement </w:t>
      </w:r>
      <w:r>
        <w:rPr>
          <w:rFonts w:ascii="Courier New" w:hAnsi="Courier New" w:cs="Courier New"/>
          <w:b/>
          <w:bCs/>
          <w:color w:val="000080"/>
          <w:sz w:val="20"/>
          <w:szCs w:val="20"/>
          <w:highlight w:val="white"/>
          <w:lang w:val="en-GB"/>
        </w:rPr>
        <w:t>=</w:t>
      </w:r>
    </w:p>
    <w:p w14:paraId="2DC99BEB"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SetWithFrequencyOneElement</w:t>
      </w:r>
      <w:r>
        <w:rPr>
          <w:rFonts w:ascii="Courier New" w:hAnsi="Courier New" w:cs="Courier New"/>
          <w:b/>
          <w:bCs/>
          <w:color w:val="000080"/>
          <w:sz w:val="20"/>
          <w:szCs w:val="20"/>
          <w:highlight w:val="white"/>
          <w:lang w:val="en-GB"/>
        </w:rPr>
        <w:t>;</w:t>
      </w:r>
    </w:p>
    <w:p w14:paraId="2A6F4A7C"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0A892ECC"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newUniverse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4BD500FB"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filter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finalSetWithFOneElement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p>
    <w:p w14:paraId="459371DA"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44839BC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Take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p>
    <w:p w14:paraId="07FBE422"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SetWithFrequencyOneElement</w:t>
      </w:r>
      <w:r>
        <w:rPr>
          <w:rFonts w:ascii="Courier New" w:hAnsi="Courier New" w:cs="Courier New"/>
          <w:b/>
          <w:bCs/>
          <w:color w:val="000080"/>
          <w:sz w:val="20"/>
          <w:szCs w:val="20"/>
          <w:highlight w:val="white"/>
          <w:lang w:val="en-GB"/>
        </w:rPr>
        <w:t>,</w:t>
      </w:r>
    </w:p>
    <w:p w14:paraId="656BA0B9"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fixIndexesMap</w:t>
      </w:r>
      <w:r>
        <w:rPr>
          <w:rFonts w:ascii="Courier New" w:hAnsi="Courier New" w:cs="Courier New"/>
          <w:b/>
          <w:bCs/>
          <w:color w:val="000080"/>
          <w:sz w:val="20"/>
          <w:szCs w:val="20"/>
          <w:highlight w:val="white"/>
          <w:lang w:val="en-GB"/>
        </w:rPr>
        <w:t>);</w:t>
      </w:r>
    </w:p>
    <w:p w14:paraId="6D01D822"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setCover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MSC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newUniverse</w:t>
      </w:r>
      <w:r>
        <w:rPr>
          <w:rFonts w:ascii="Courier New" w:hAnsi="Courier New" w:cs="Courier New"/>
          <w:b/>
          <w:bCs/>
          <w:color w:val="000080"/>
          <w:sz w:val="20"/>
          <w:szCs w:val="20"/>
          <w:highlight w:val="white"/>
          <w:lang w:val="en-GB"/>
        </w:rPr>
        <w:t>);</w:t>
      </w:r>
    </w:p>
    <w:p w14:paraId="7ACD8503"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setCover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3974BD40"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E8D0F2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RestoreSolution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setCover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148B08E9"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setCover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indexOfSetWithFrequencyOneElement</w:t>
      </w:r>
      <w:r>
        <w:rPr>
          <w:rFonts w:ascii="Courier New" w:hAnsi="Courier New" w:cs="Courier New"/>
          <w:b/>
          <w:bCs/>
          <w:color w:val="000080"/>
          <w:sz w:val="20"/>
          <w:szCs w:val="20"/>
          <w:highlight w:val="white"/>
          <w:lang w:val="en-GB"/>
        </w:rPr>
        <w:t>);</w:t>
      </w:r>
    </w:p>
    <w:p w14:paraId="34E19FE6"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EBFF872"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setCover</w:t>
      </w:r>
      <w:r>
        <w:rPr>
          <w:rFonts w:ascii="Courier New" w:hAnsi="Courier New" w:cs="Courier New"/>
          <w:b/>
          <w:bCs/>
          <w:color w:val="000080"/>
          <w:sz w:val="20"/>
          <w:szCs w:val="20"/>
          <w:highlight w:val="white"/>
          <w:lang w:val="en-GB"/>
        </w:rPr>
        <w:t>;</w:t>
      </w:r>
    </w:p>
    <w:p w14:paraId="35AB089A"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D75D7F4" w14:textId="77777777" w:rsidR="00384A7B" w:rsidRDefault="00384A7B" w:rsidP="00384A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4672C216" w14:textId="27A9AAE4" w:rsidR="003D344B" w:rsidRDefault="00384A7B" w:rsidP="00384A7B">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330DBE0D" w14:textId="4B36B52F" w:rsidR="00384A7B" w:rsidRDefault="00384A7B" w:rsidP="00384A7B">
      <w:pPr>
        <w:pStyle w:val="Oznakaslike"/>
      </w:pPr>
      <w:r>
        <w:t>Primer koda 3.4.5.</w:t>
      </w:r>
    </w:p>
    <w:p w14:paraId="3E383E8B" w14:textId="2B7D8985" w:rsidR="00794B97" w:rsidRDefault="00384A7B" w:rsidP="006B51E9">
      <w:pPr>
        <w:pStyle w:val="Osnovnitekst"/>
      </w:pPr>
      <w:r>
        <w:t>Implementacija ove grane je prilično jednostavna</w:t>
      </w:r>
      <w:r w:rsidR="00B7213C">
        <w:t xml:space="preserve">. Prva stvar koja se obrađuje u kodu jeste traženje da li postoji skup koji sadrži element frekvencije jedan. Vidimo da je ovo realizovano </w:t>
      </w:r>
      <w:r w:rsidR="00B7213C">
        <w:lastRenderedPageBreak/>
        <w:t xml:space="preserve">koristeći </w:t>
      </w:r>
      <w:r w:rsidR="006B51E9">
        <w:t xml:space="preserve">foreach petlje i promenljive </w:t>
      </w:r>
      <w:r w:rsidR="006B51E9" w:rsidRPr="006B51E9">
        <w:rPr>
          <w:rStyle w:val="PromenljivaizkodaChar"/>
        </w:rPr>
        <w:t>realUniverse</w:t>
      </w:r>
      <w:r w:rsidR="006B51E9">
        <w:rPr>
          <w:rStyle w:val="PromenljivaizkodaChar"/>
        </w:rPr>
        <w:t xml:space="preserve"> </w:t>
      </w:r>
      <w:r w:rsidR="006B51E9" w:rsidRPr="006B51E9">
        <w:t>koja</w:t>
      </w:r>
      <w:r w:rsidR="006B51E9">
        <w:t xml:space="preserve"> </w:t>
      </w:r>
      <w:r w:rsidR="001F51E4">
        <w:t>sadrži elemente svih skupova koji pripadaju skupu skupova</w:t>
      </w:r>
      <w:r w:rsidR="003B5DC8">
        <w:t>,</w:t>
      </w:r>
      <w:r w:rsidR="001F51E4">
        <w:t xml:space="preserve"> u kodu </w:t>
      </w:r>
      <w:r w:rsidR="001F51E4" w:rsidRPr="001F51E4">
        <w:rPr>
          <w:rStyle w:val="PromenljivaizkodaChar"/>
        </w:rPr>
        <w:t>setOfSets</w:t>
      </w:r>
      <w:r w:rsidR="001F51E4" w:rsidRPr="001F51E4">
        <w:t>.</w:t>
      </w:r>
      <w:r w:rsidR="001F51E4">
        <w:t xml:space="preserve"> Nakon toga vidimo u kodu 3.4.5. ako postoji takav element, skup koji sadrži taj element se uzima kao deo rešenja, koristeći metodu </w:t>
      </w:r>
      <w:r w:rsidR="001F51E4" w:rsidRPr="001F51E4">
        <w:rPr>
          <w:rStyle w:val="PromenljivaizkodaChar"/>
        </w:rPr>
        <w:t>Take</w:t>
      </w:r>
      <w:r w:rsidR="001F51E4" w:rsidRPr="001F51E4">
        <w:t>,</w:t>
      </w:r>
      <w:r w:rsidR="001F51E4">
        <w:t xml:space="preserve"> koja je definisana u kodu 3.4.1. Ako nema takvog skupa implementacija grane vraća </w:t>
      </w:r>
      <w:r w:rsidR="001F51E4" w:rsidRPr="001F51E4">
        <w:rPr>
          <w:i/>
          <w:iCs/>
        </w:rPr>
        <w:t>null</w:t>
      </w:r>
      <w:r w:rsidR="001F51E4">
        <w:t>.</w:t>
      </w:r>
    </w:p>
    <w:p w14:paraId="42F5010B"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BranchTwo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4C35CBC0"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46D66CE6"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2B1C9FD4"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042C4D8E"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32A7E347"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6DC6F873"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53655EF"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108B5292"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setI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setJ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setI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containsAll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setJ</w:t>
      </w:r>
      <w:r>
        <w:rPr>
          <w:rFonts w:ascii="Courier New" w:hAnsi="Courier New" w:cs="Courier New"/>
          <w:b/>
          <w:bCs/>
          <w:color w:val="000080"/>
          <w:sz w:val="20"/>
          <w:szCs w:val="20"/>
          <w:highlight w:val="white"/>
          <w:lang w:val="en-GB"/>
        </w:rPr>
        <w:t>))</w:t>
      </w:r>
    </w:p>
    <w:p w14:paraId="4BEB6CFA"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1C086AB"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setI</w:t>
      </w:r>
      <w:r>
        <w:rPr>
          <w:rFonts w:ascii="Courier New" w:hAnsi="Courier New" w:cs="Courier New"/>
          <w:b/>
          <w:bCs/>
          <w:color w:val="000080"/>
          <w:sz w:val="20"/>
          <w:szCs w:val="20"/>
          <w:highlight w:val="white"/>
          <w:lang w:val="en-GB"/>
        </w:rPr>
        <w:t>;</w:t>
      </w:r>
    </w:p>
    <w:p w14:paraId="71FB0B69"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setJ</w:t>
      </w:r>
      <w:r>
        <w:rPr>
          <w:rFonts w:ascii="Courier New" w:hAnsi="Courier New" w:cs="Courier New"/>
          <w:b/>
          <w:bCs/>
          <w:color w:val="000080"/>
          <w:sz w:val="20"/>
          <w:szCs w:val="20"/>
          <w:highlight w:val="white"/>
          <w:lang w:val="en-GB"/>
        </w:rPr>
        <w:t>;</w:t>
      </w:r>
    </w:p>
    <w:p w14:paraId="46F1AB50"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4045F2C1"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67EB605"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5619CAD6"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36875899"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15EABCB"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27F145CB"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E0F3551"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587D4F16"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p>
    <w:p w14:paraId="5A4FDB61"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Remove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449FF0A7"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setCover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MSC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46E01D65"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setCover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1ED486A8"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RestoreSolution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setCover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fixIndexesMap</w:t>
      </w:r>
      <w:r>
        <w:rPr>
          <w:rFonts w:ascii="Courier New" w:hAnsi="Courier New" w:cs="Courier New"/>
          <w:b/>
          <w:bCs/>
          <w:color w:val="000080"/>
          <w:sz w:val="20"/>
          <w:szCs w:val="20"/>
          <w:highlight w:val="white"/>
          <w:lang w:val="en-GB"/>
        </w:rPr>
        <w:t>);</w:t>
      </w:r>
    </w:p>
    <w:p w14:paraId="5A3EA223"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setCover</w:t>
      </w:r>
      <w:r>
        <w:rPr>
          <w:rFonts w:ascii="Courier New" w:hAnsi="Courier New" w:cs="Courier New"/>
          <w:b/>
          <w:bCs/>
          <w:color w:val="000080"/>
          <w:sz w:val="20"/>
          <w:szCs w:val="20"/>
          <w:highlight w:val="white"/>
          <w:lang w:val="en-GB"/>
        </w:rPr>
        <w:t>;</w:t>
      </w:r>
    </w:p>
    <w:p w14:paraId="2FDF0104"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1936CA4D" w14:textId="77777777" w:rsidR="001F51E4" w:rsidRDefault="001F51E4" w:rsidP="001F51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2EF50704" w14:textId="533319B9" w:rsidR="001F51E4" w:rsidRDefault="001F51E4" w:rsidP="001F51E4">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6A6EA3D9" w14:textId="33E4FA4A" w:rsidR="001F51E4" w:rsidRDefault="001F51E4" w:rsidP="001F51E4">
      <w:pPr>
        <w:pStyle w:val="Oznakaslike"/>
      </w:pPr>
      <w:r>
        <w:t>Primer koda 3.4.6.</w:t>
      </w:r>
    </w:p>
    <w:p w14:paraId="7262B109" w14:textId="5D95746B" w:rsidR="001E70CA" w:rsidRDefault="00DA41EB" w:rsidP="001E70CA">
      <w:pPr>
        <w:pStyle w:val="Osnovnitekst"/>
      </w:pPr>
      <w:r>
        <w:t>U kodu 3.4.6 vidimo implementaciju druge grane koja se nalazi na liniji 5 u pseudokodu datom na slici 3.4.2. Sama implementacija je relativno prosta</w:t>
      </w:r>
      <w:r w:rsidR="00725592">
        <w:t>.</w:t>
      </w:r>
      <w:r>
        <w:t xml:space="preserve"> </w:t>
      </w:r>
      <w:r w:rsidR="00725592">
        <w:t>Poređuje svaki skup sa svakim dok ne nađe dva skup koja zadovoljavaju uslov da je jedan skup podskup drugog skupa.</w:t>
      </w:r>
      <w:r w:rsidR="00E84E2A">
        <w:t xml:space="preserve"> Ako je pronađen par skupova koji zadovoljavaju ovaj uslov, koristi se funkcija </w:t>
      </w:r>
      <w:r w:rsidR="00E84E2A" w:rsidRPr="00E84E2A">
        <w:rPr>
          <w:rStyle w:val="PromenljivaizkodaChar"/>
        </w:rPr>
        <w:t>Remove</w:t>
      </w:r>
      <w:r w:rsidR="00E84E2A">
        <w:t xml:space="preserve"> iz koda 3.4.2 da izbaci skup koji predstavlja podskup drugog skupa. U slučaju da nije pronađen </w:t>
      </w:r>
      <w:r w:rsidR="008D59F7">
        <w:t xml:space="preserve">par skupova koji zadovoljavaju ovaj uslov implementacija će kao i u prethodnom slučaju vratiti </w:t>
      </w:r>
      <w:r w:rsidR="008D59F7" w:rsidRPr="008D59F7">
        <w:rPr>
          <w:i/>
          <w:iCs/>
        </w:rPr>
        <w:t>null</w:t>
      </w:r>
      <w:r w:rsidR="008D59F7">
        <w:t>.</w:t>
      </w:r>
    </w:p>
    <w:p w14:paraId="49A01F5C" w14:textId="4A6D08F4" w:rsidR="008D59F7" w:rsidRDefault="008D59F7" w:rsidP="001E70CA">
      <w:pPr>
        <w:pStyle w:val="Osnovnitekst"/>
      </w:pPr>
      <w:r>
        <w:t>Poslednja nova grana ovog algoritma koja je implementirana može se videti u kodu 3.4.7.</w:t>
      </w:r>
      <w:r w:rsidR="00F135A8">
        <w:t xml:space="preserve"> Ona predstavlja implementaciju grane koja se nalazi na liniji 7 u pseudokodu datom na slici 3.4.2. Sama implementacija koristi već napravljenu implementaciju</w:t>
      </w:r>
      <w:r w:rsidR="00F135A8" w:rsidRPr="00F135A8">
        <w:t xml:space="preserve"> </w:t>
      </w:r>
      <w:r w:rsidR="00F135A8">
        <w:t xml:space="preserve">maksimalnog podudaranja kardinalnosti čiju implementaciju možemo naći </w:t>
      </w:r>
      <w:r w:rsidR="00F135A8">
        <w:fldChar w:fldCharType="begin"/>
      </w:r>
      <w:r w:rsidR="00F135A8">
        <w:instrText xml:space="preserve"> REF _Ref114699037 \r \h </w:instrText>
      </w:r>
      <w:r w:rsidR="00F135A8">
        <w:fldChar w:fldCharType="separate"/>
      </w:r>
      <w:r w:rsidR="00F135A8">
        <w:t>[11]</w:t>
      </w:r>
      <w:r w:rsidR="00F135A8">
        <w:fldChar w:fldCharType="end"/>
      </w:r>
      <w:r w:rsidR="00F135A8">
        <w:t>.</w:t>
      </w:r>
      <w:r w:rsidR="003B5DC8">
        <w:t xml:space="preserve"> Sama implementacija je prilično prosta i </w:t>
      </w:r>
      <w:r w:rsidR="003B5DC8">
        <w:lastRenderedPageBreak/>
        <w:t xml:space="preserve">jedina stvar koja bi možda trebala da se naglasi jeste to što se koristi </w:t>
      </w:r>
      <w:r w:rsidR="003B5DC8" w:rsidRPr="00B44CE5">
        <w:rPr>
          <w:rStyle w:val="PromenljivaizkodaChar"/>
        </w:rPr>
        <w:t>indexMap</w:t>
      </w:r>
      <w:r w:rsidR="003B5DC8">
        <w:t xml:space="preserve"> da bi se pratila konekcija između </w:t>
      </w:r>
      <w:r w:rsidR="00B44CE5">
        <w:t>skupova i veza koje se dobijaju kao rezultat maksimalnog podudaranja.</w:t>
      </w:r>
    </w:p>
    <w:p w14:paraId="4D8CC5BD"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protected</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BranchThree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2C8AB58F"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6063F6E1"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602FDF6"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maxCardinality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GetMaxCardinality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p>
    <w:p w14:paraId="6BD5B99B"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maxCardinality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14:paraId="013E573D"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FA5703D"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UndirectedGraph</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graphForEdmondsMatching </w:t>
      </w:r>
      <w:r>
        <w:rPr>
          <w:rFonts w:ascii="Courier New" w:hAnsi="Courier New" w:cs="Courier New"/>
          <w:b/>
          <w:bCs/>
          <w:color w:val="000080"/>
          <w:sz w:val="20"/>
          <w:szCs w:val="20"/>
          <w:highlight w:val="white"/>
          <w:lang w:val="en-GB"/>
        </w:rPr>
        <w:t>=</w:t>
      </w:r>
    </w:p>
    <w:p w14:paraId="18CFAD0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UndirectedGraph</w:t>
      </w:r>
      <w:r>
        <w:rPr>
          <w:rFonts w:ascii="Courier New" w:hAnsi="Courier New" w:cs="Courier New"/>
          <w:b/>
          <w:bCs/>
          <w:color w:val="000080"/>
          <w:sz w:val="20"/>
          <w:szCs w:val="20"/>
          <w:highlight w:val="white"/>
          <w:lang w:val="en-GB"/>
        </w:rPr>
        <w:t>&lt;&gt;();</w:t>
      </w:r>
    </w:p>
    <w:p w14:paraId="722DB4D0"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tmp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5E7E9682"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graphForEdmondsMatching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addNode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w:t>
      </w:r>
      <w:r>
        <w:rPr>
          <w:rFonts w:ascii="Courier New" w:hAnsi="Courier New" w:cs="Courier New"/>
          <w:b/>
          <w:bCs/>
          <w:color w:val="000080"/>
          <w:sz w:val="20"/>
          <w:szCs w:val="20"/>
          <w:highlight w:val="white"/>
          <w:lang w:val="en-GB"/>
        </w:rPr>
        <w:t>);</w:t>
      </w:r>
    </w:p>
    <w:p w14:paraId="3960D850"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53573BCB"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14:paraId="549DC691"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graphForEdmondsMatching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addEdge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tmp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43D79120"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graphForEdmondsMatching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EdmondsMatching</w:t>
      </w:r>
    </w:p>
    <w:p w14:paraId="3FE75A68"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maximumMatching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graphForEdmondsMatching</w:t>
      </w:r>
      <w:r>
        <w:rPr>
          <w:rFonts w:ascii="Courier New" w:hAnsi="Courier New" w:cs="Courier New"/>
          <w:b/>
          <w:bCs/>
          <w:color w:val="000080"/>
          <w:sz w:val="20"/>
          <w:szCs w:val="20"/>
          <w:highlight w:val="white"/>
          <w:lang w:val="en-GB"/>
        </w:rPr>
        <w:t>);</w:t>
      </w:r>
    </w:p>
    <w:p w14:paraId="29842332"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4D46FFB8"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setCover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37CD056B"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p>
    <w:p w14:paraId="4F55AFF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indexMap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254C6542"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ED5563C"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tmpList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595A4404"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6F02FFB"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r>
        <w:rPr>
          <w:rFonts w:ascii="Courier New" w:hAnsi="Courier New" w:cs="Courier New"/>
          <w:color w:val="000000"/>
          <w:sz w:val="20"/>
          <w:szCs w:val="20"/>
          <w:highlight w:val="white"/>
          <w:lang w:val="en-GB"/>
        </w:rPr>
        <w:t>tmpList</w:t>
      </w:r>
      <w:r>
        <w:rPr>
          <w:rFonts w:ascii="Courier New" w:hAnsi="Courier New" w:cs="Courier New"/>
          <w:b/>
          <w:bCs/>
          <w:color w:val="000080"/>
          <w:sz w:val="20"/>
          <w:szCs w:val="20"/>
          <w:highlight w:val="white"/>
          <w:lang w:val="en-GB"/>
        </w:rPr>
        <w:t>);</w:t>
      </w:r>
    </w:p>
    <w:p w14:paraId="776DAAEA"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4542C13A"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CFBAF6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indexMap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4E84DA62"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59BAC4E1"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D1FDF6D"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7ACB43D1"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2F5A66E"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vertex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graphForEdmondsMatching</w:t>
      </w:r>
      <w:r>
        <w:rPr>
          <w:rFonts w:ascii="Courier New" w:hAnsi="Courier New" w:cs="Courier New"/>
          <w:b/>
          <w:bCs/>
          <w:color w:val="000080"/>
          <w:sz w:val="20"/>
          <w:szCs w:val="20"/>
          <w:highlight w:val="white"/>
          <w:lang w:val="en-GB"/>
        </w:rPr>
        <w:t>)</w:t>
      </w:r>
    </w:p>
    <w:p w14:paraId="04FEAD65"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94EB09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edges </w:t>
      </w:r>
      <w:r>
        <w:rPr>
          <w:rFonts w:ascii="Courier New" w:hAnsi="Courier New" w:cs="Courier New"/>
          <w:b/>
          <w:bCs/>
          <w:color w:val="000080"/>
          <w:sz w:val="20"/>
          <w:szCs w:val="20"/>
          <w:highlight w:val="white"/>
          <w:lang w:val="en-GB"/>
        </w:rPr>
        <w:t>=</w:t>
      </w:r>
    </w:p>
    <w:p w14:paraId="1AD973D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r>
        <w:rPr>
          <w:rFonts w:ascii="Courier New" w:hAnsi="Courier New" w:cs="Courier New"/>
          <w:color w:val="000000"/>
          <w:sz w:val="20"/>
          <w:szCs w:val="20"/>
          <w:highlight w:val="white"/>
          <w:lang w:val="en-GB"/>
        </w:rPr>
        <w:t>graphForEdmondsMatching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edgesFrom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vertex</w:t>
      </w:r>
      <w:r>
        <w:rPr>
          <w:rFonts w:ascii="Courier New" w:hAnsi="Courier New" w:cs="Courier New"/>
          <w:b/>
          <w:bCs/>
          <w:color w:val="000080"/>
          <w:sz w:val="20"/>
          <w:szCs w:val="20"/>
          <w:highlight w:val="white"/>
          <w:lang w:val="en-GB"/>
        </w:rPr>
        <w:t>));</w:t>
      </w:r>
    </w:p>
    <w:p w14:paraId="233DB08F"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edges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vertex</w:t>
      </w:r>
      <w:r>
        <w:rPr>
          <w:rFonts w:ascii="Courier New" w:hAnsi="Courier New" w:cs="Courier New"/>
          <w:b/>
          <w:bCs/>
          <w:color w:val="000080"/>
          <w:sz w:val="20"/>
          <w:szCs w:val="20"/>
          <w:highlight w:val="white"/>
          <w:lang w:val="en-GB"/>
        </w:rPr>
        <w:t>);</w:t>
      </w:r>
    </w:p>
    <w:p w14:paraId="10AB334C"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check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sets</w:t>
      </w:r>
      <w:r>
        <w:rPr>
          <w:rFonts w:ascii="Courier New" w:hAnsi="Courier New" w:cs="Courier New"/>
          <w:b/>
          <w:bCs/>
          <w:color w:val="000080"/>
          <w:sz w:val="20"/>
          <w:szCs w:val="20"/>
          <w:highlight w:val="white"/>
          <w:lang w:val="en-GB"/>
        </w:rPr>
        <w:t>)</w:t>
      </w:r>
    </w:p>
    <w:p w14:paraId="12DB99D1"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DA8AB0A"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check</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equals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edges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w:t>
      </w:r>
    </w:p>
    <w:p w14:paraId="1AB65662"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setCover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indexMap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check</w:t>
      </w:r>
      <w:r>
        <w:rPr>
          <w:rFonts w:ascii="Courier New" w:hAnsi="Courier New" w:cs="Courier New"/>
          <w:b/>
          <w:bCs/>
          <w:color w:val="000080"/>
          <w:sz w:val="20"/>
          <w:szCs w:val="20"/>
          <w:highlight w:val="white"/>
          <w:lang w:val="en-GB"/>
        </w:rPr>
        <w:t>)))</w:t>
      </w:r>
    </w:p>
    <w:p w14:paraId="601CA678"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setCover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indexMap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check</w:t>
      </w:r>
      <w:r>
        <w:rPr>
          <w:rFonts w:ascii="Courier New" w:hAnsi="Courier New" w:cs="Courier New"/>
          <w:b/>
          <w:bCs/>
          <w:color w:val="000080"/>
          <w:sz w:val="20"/>
          <w:szCs w:val="20"/>
          <w:highlight w:val="white"/>
          <w:lang w:val="en-GB"/>
        </w:rPr>
        <w:t>));</w:t>
      </w:r>
    </w:p>
    <w:p w14:paraId="462B44A0"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4F491B5"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5868F97"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setCover</w:t>
      </w:r>
      <w:r>
        <w:rPr>
          <w:rFonts w:ascii="Courier New" w:hAnsi="Courier New" w:cs="Courier New"/>
          <w:b/>
          <w:bCs/>
          <w:color w:val="000080"/>
          <w:sz w:val="20"/>
          <w:szCs w:val="20"/>
          <w:highlight w:val="white"/>
          <w:lang w:val="en-GB"/>
        </w:rPr>
        <w:t>;</w:t>
      </w:r>
    </w:p>
    <w:p w14:paraId="063F6E99"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A8295C9" w14:textId="77777777" w:rsidR="003B5DC8" w:rsidRDefault="003B5DC8" w:rsidP="003B5D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62A123D8" w14:textId="4299E685" w:rsidR="00F135A8" w:rsidRDefault="003B5DC8" w:rsidP="003B5DC8">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252D4646" w14:textId="425F6678" w:rsidR="003B5DC8" w:rsidRPr="001E70CA" w:rsidRDefault="003B5DC8" w:rsidP="003B5DC8">
      <w:pPr>
        <w:pStyle w:val="Oznakaslike"/>
      </w:pPr>
      <w:r>
        <w:t>Primer koda 3.4.7.</w:t>
      </w:r>
    </w:p>
    <w:p w14:paraId="75F37C4C" w14:textId="54C62C47" w:rsidR="00516743" w:rsidRPr="00536887" w:rsidRDefault="00516743" w:rsidP="00516743">
      <w:pPr>
        <w:pStyle w:val="IIInivonaslova-Odeljak"/>
        <w:rPr>
          <w:lang w:val="sr-Latn-RS"/>
        </w:rPr>
      </w:pPr>
      <w:bookmarkStart w:id="64" w:name="_Toc114504328"/>
      <w:bookmarkStart w:id="65" w:name="_Toc114758507"/>
      <w:bookmarkStart w:id="66" w:name="_Toc114770378"/>
      <w:r w:rsidRPr="00536887">
        <w:rPr>
          <w:lang w:val="sr-Latn-RS"/>
        </w:rPr>
        <w:t>Rooji et al. algoritam za pokrivanje skupa</w:t>
      </w:r>
      <w:bookmarkEnd w:id="64"/>
      <w:bookmarkEnd w:id="65"/>
      <w:bookmarkEnd w:id="66"/>
    </w:p>
    <w:p w14:paraId="519D762F" w14:textId="419F8B5B" w:rsidR="00516743" w:rsidRDefault="008048AA" w:rsidP="00516743">
      <w:pPr>
        <w:pStyle w:val="Osnovnitekst"/>
        <w:rPr>
          <w:lang w:val="sr-Latn-RS"/>
        </w:rPr>
      </w:pPr>
      <w:r>
        <w:rPr>
          <w:lang w:val="sr-Latn-RS"/>
        </w:rPr>
        <w:t xml:space="preserve">Ovo je poslednji algoritam koji ćemo analizirati u ovom radu. On je takođe najbolji po pitanju vremenske složenosti od svih egzaktnih algoritma koje smo do sada radili. Predstavlja </w:t>
      </w:r>
      <w:r>
        <w:rPr>
          <w:lang w:val="sr-Latn-RS"/>
        </w:rPr>
        <w:lastRenderedPageBreak/>
        <w:t>direktno poboljšanje algoritma iz poglavlja 3.4.2.</w:t>
      </w:r>
      <w:r w:rsidR="00464666">
        <w:rPr>
          <w:lang w:val="sr-Latn-RS"/>
        </w:rPr>
        <w:t xml:space="preserve"> Algoritam je prvi put osmišljen u radu </w:t>
      </w:r>
      <w:r w:rsidR="00464666">
        <w:rPr>
          <w:lang w:val="sr-Latn-RS"/>
        </w:rPr>
        <w:fldChar w:fldCharType="begin"/>
      </w:r>
      <w:r w:rsidR="00464666">
        <w:rPr>
          <w:lang w:val="sr-Latn-RS"/>
        </w:rPr>
        <w:instrText xml:space="preserve"> REF _Ref114584271 \r \h </w:instrText>
      </w:r>
      <w:r w:rsidR="00464666">
        <w:rPr>
          <w:lang w:val="sr-Latn-RS"/>
        </w:rPr>
      </w:r>
      <w:r w:rsidR="00464666">
        <w:rPr>
          <w:lang w:val="sr-Latn-RS"/>
        </w:rPr>
        <w:fldChar w:fldCharType="separate"/>
      </w:r>
      <w:r w:rsidR="00464666">
        <w:rPr>
          <w:lang w:val="sr-Latn-RS"/>
        </w:rPr>
        <w:t>[6]</w:t>
      </w:r>
      <w:r w:rsidR="00464666">
        <w:rPr>
          <w:lang w:val="sr-Latn-RS"/>
        </w:rPr>
        <w:fldChar w:fldCharType="end"/>
      </w:r>
      <w:r w:rsidR="00464666">
        <w:rPr>
          <w:lang w:val="sr-Latn-RS"/>
        </w:rPr>
        <w:t xml:space="preserve"> gde je vršena i analiza njegove vremenske složenosti i zaključilo se da je </w:t>
      </w:r>
      <w:r w:rsidR="00464666">
        <w:rPr>
          <w:i/>
          <w:iCs/>
          <w:lang w:val="sr-Latn-RS"/>
        </w:rPr>
        <w:t>O</w:t>
      </w:r>
      <w:r w:rsidR="00464666">
        <w:rPr>
          <w:lang w:val="sr-Latn-RS"/>
        </w:rPr>
        <w:t>(</w:t>
      </w:r>
      <w:r w:rsidR="00464666" w:rsidRPr="00464666">
        <w:rPr>
          <w:i/>
          <w:iCs/>
          <w:lang w:val="sr-Latn-RS"/>
        </w:rPr>
        <w:t>1.4969</w:t>
      </w:r>
      <w:r w:rsidR="00464666" w:rsidRPr="00464666">
        <w:rPr>
          <w:i/>
          <w:iCs/>
          <w:vertAlign w:val="superscript"/>
          <w:lang w:val="sr-Latn-RS"/>
        </w:rPr>
        <w:t>n</w:t>
      </w:r>
      <w:r w:rsidR="00464666">
        <w:rPr>
          <w:lang w:val="sr-Latn-RS"/>
        </w:rPr>
        <w:t>).</w:t>
      </w:r>
    </w:p>
    <w:p w14:paraId="587E0A91" w14:textId="29BEE3D9" w:rsidR="00464666" w:rsidRDefault="00464666" w:rsidP="00464666">
      <w:pPr>
        <w:pStyle w:val="SlikeTabele"/>
      </w:pPr>
      <w:r>
        <w:rPr>
          <w:noProof/>
        </w:rPr>
        <w:drawing>
          <wp:inline distT="0" distB="0" distL="0" distR="0" wp14:anchorId="7ED4CCF7" wp14:editId="0A1DB72F">
            <wp:extent cx="6120130" cy="3815715"/>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0130" cy="3815715"/>
                    </a:xfrm>
                    <a:prstGeom prst="rect">
                      <a:avLst/>
                    </a:prstGeom>
                  </pic:spPr>
                </pic:pic>
              </a:graphicData>
            </a:graphic>
          </wp:inline>
        </w:drawing>
      </w:r>
    </w:p>
    <w:p w14:paraId="1B37D633" w14:textId="4A9A1340" w:rsidR="006A38D5" w:rsidRDefault="006A38D5" w:rsidP="006A38D5">
      <w:pPr>
        <w:pStyle w:val="Oznakaslike"/>
      </w:pPr>
      <w:r w:rsidRPr="006A38D5">
        <w:t>Slika 3.4.</w:t>
      </w:r>
      <w:r>
        <w:t>3</w:t>
      </w:r>
      <w:r w:rsidRPr="006A38D5">
        <w:t xml:space="preserve">. Pseudokod </w:t>
      </w:r>
      <w:r>
        <w:t>Rooji</w:t>
      </w:r>
      <w:r w:rsidRPr="006A38D5">
        <w:t xml:space="preserve"> et al. algoritma</w:t>
      </w:r>
      <w:r w:rsidR="000B5606">
        <w:t xml:space="preserve"> </w:t>
      </w:r>
      <w:r>
        <w:fldChar w:fldCharType="begin"/>
      </w:r>
      <w:r>
        <w:instrText xml:space="preserve"> REF _Ref114584271 \r \h </w:instrText>
      </w:r>
      <w:r>
        <w:fldChar w:fldCharType="separate"/>
      </w:r>
      <w:r>
        <w:t>[6]</w:t>
      </w:r>
      <w:r>
        <w:fldChar w:fldCharType="end"/>
      </w:r>
    </w:p>
    <w:p w14:paraId="6FE4DC60" w14:textId="6DC31D1A" w:rsidR="006A38D5" w:rsidRDefault="006A38D5" w:rsidP="006A38D5">
      <w:pPr>
        <w:pStyle w:val="Osnovnitekst"/>
      </w:pPr>
      <w:r>
        <w:t>Kao što smo u pseudokodu algoritma na slici 3.4.2. videli da sadrži sve elemente pseudokoda algoritma sa slike 3.4.1. u sebi, isto tako možemo primeti da pseudokod dat na slici 3.4.3. sadrži u sebi</w:t>
      </w:r>
      <w:r w:rsidR="000412EC">
        <w:t xml:space="preserve"> sve</w:t>
      </w:r>
      <w:r>
        <w:t xml:space="preserve"> elemente iz pseudokoda na slici 3.4.2.</w:t>
      </w:r>
      <w:r w:rsidR="000412EC">
        <w:t xml:space="preserve"> Samim tim isto kao u poglavlju 3.4.2. nećemo vršiti analizu celog algoritma već samo novih grana.</w:t>
      </w:r>
    </w:p>
    <w:p w14:paraId="71406760" w14:textId="62E41C99" w:rsidR="000412EC" w:rsidRDefault="000412EC" w:rsidP="006A38D5">
      <w:pPr>
        <w:pStyle w:val="Osnovnitekst"/>
      </w:pPr>
      <w:r>
        <w:t>Prvu novu granu koju primećujemo kod samog algoritma jeste grana koja počinje na liniji 7.</w:t>
      </w:r>
      <w:r w:rsidR="00E25461">
        <w:rPr>
          <w:lang w:val="en-GB"/>
        </w:rPr>
        <w:t xml:space="preserve"> </w:t>
      </w:r>
      <w:r w:rsidR="00E25461" w:rsidRPr="00E25461">
        <w:t xml:space="preserve">Možemo </w:t>
      </w:r>
      <w:r w:rsidR="00E25461">
        <w:t xml:space="preserve">videti da je ulov za ovu granu da postoje elementi </w:t>
      </w:r>
      <w:r w:rsidR="00E25461">
        <w:rPr>
          <w:i/>
          <w:iCs/>
        </w:rPr>
        <w:t>e1</w:t>
      </w:r>
      <w:r w:rsidR="00E25461">
        <w:t xml:space="preserve"> i </w:t>
      </w:r>
      <w:r w:rsidR="00E25461">
        <w:rPr>
          <w:i/>
          <w:iCs/>
        </w:rPr>
        <w:t>e2</w:t>
      </w:r>
      <w:r w:rsidR="00E25461">
        <w:t xml:space="preserve"> takvi da zadovoljavaju uslov </w:t>
      </w:r>
      <w:r w:rsidR="00E25461">
        <w:rPr>
          <w:i/>
          <w:iCs/>
        </w:rPr>
        <w:t>s</w:t>
      </w:r>
      <w:r w:rsidR="00E25461">
        <w:t>(</w:t>
      </w:r>
      <w:r w:rsidR="00E25461" w:rsidRPr="00E25461">
        <w:rPr>
          <w:i/>
          <w:iCs/>
        </w:rPr>
        <w:t>e1</w:t>
      </w:r>
      <w:r w:rsidR="00E25461">
        <w:t xml:space="preserve">) podskup </w:t>
      </w:r>
      <w:r w:rsidR="00E25461">
        <w:rPr>
          <w:i/>
          <w:iCs/>
        </w:rPr>
        <w:t>s</w:t>
      </w:r>
      <w:r w:rsidR="00E25461">
        <w:t>(</w:t>
      </w:r>
      <w:r w:rsidR="00E25461" w:rsidRPr="00E25461">
        <w:rPr>
          <w:i/>
          <w:iCs/>
        </w:rPr>
        <w:t>e2</w:t>
      </w:r>
      <w:r w:rsidR="00E25461">
        <w:t xml:space="preserve">). Ovo znači da skup skupova koji sadrže u sebi element </w:t>
      </w:r>
      <w:r w:rsidR="00E25461">
        <w:rPr>
          <w:i/>
          <w:iCs/>
        </w:rPr>
        <w:t>e2</w:t>
      </w:r>
      <w:r w:rsidR="00E25461">
        <w:t xml:space="preserve"> takođe sadrži sve skupove koji u sebi sadrže element </w:t>
      </w:r>
      <w:r w:rsidR="00E25461">
        <w:rPr>
          <w:i/>
          <w:iCs/>
        </w:rPr>
        <w:t>e1</w:t>
      </w:r>
      <w:r w:rsidR="00E25461">
        <w:t xml:space="preserve">. Ako postoje dva elementa koji zadovoljavaju ovaj uslov onda možemo izbaciti element </w:t>
      </w:r>
      <w:r w:rsidR="00E25461">
        <w:rPr>
          <w:i/>
          <w:iCs/>
        </w:rPr>
        <w:t>e2</w:t>
      </w:r>
      <w:r w:rsidR="00E25461">
        <w:t xml:space="preserve"> iz univerzuma i svih skupova. Znamo da ovo možemo učiniti zato </w:t>
      </w:r>
      <w:r w:rsidR="00BA360C">
        <w:t>što cilj algoritma je da pokriva sve skupove</w:t>
      </w:r>
      <w:r w:rsidR="009D1638">
        <w:t>,</w:t>
      </w:r>
      <w:r w:rsidR="00BA360C">
        <w:t xml:space="preserve"> </w:t>
      </w:r>
      <w:r w:rsidR="00F60703">
        <w:t>odnosno</w:t>
      </w:r>
      <w:r w:rsidR="00BA360C">
        <w:t xml:space="preserve"> da unija svih skupova koji su deo rešenja bude unija svih elementa. Izbacivanjem elementa </w:t>
      </w:r>
      <w:r w:rsidR="00BA360C">
        <w:rPr>
          <w:i/>
          <w:iCs/>
        </w:rPr>
        <w:t>e2</w:t>
      </w:r>
      <w:r w:rsidR="00BA360C">
        <w:t xml:space="preserve"> iz svih skupova možda na prvi pogled deluje kao da se suprotstavlja tom cilju pošto algoritam neće znati da treba da pokrije i element </w:t>
      </w:r>
      <w:r w:rsidR="00BA360C">
        <w:rPr>
          <w:i/>
          <w:iCs/>
        </w:rPr>
        <w:t>e2</w:t>
      </w:r>
      <w:r w:rsidR="00BA360C">
        <w:t xml:space="preserve">. Ovo u stvari nije problem zato što ako je zadovoljen uslov da je </w:t>
      </w:r>
      <w:r w:rsidR="00BA360C">
        <w:rPr>
          <w:i/>
          <w:iCs/>
        </w:rPr>
        <w:t>s</w:t>
      </w:r>
      <w:r w:rsidR="00BA360C">
        <w:t>(</w:t>
      </w:r>
      <w:r w:rsidR="00BA360C">
        <w:rPr>
          <w:i/>
          <w:iCs/>
        </w:rPr>
        <w:t>e1</w:t>
      </w:r>
      <w:r w:rsidR="00BA360C">
        <w:t xml:space="preserve">) podskup </w:t>
      </w:r>
      <w:r w:rsidR="00BA360C">
        <w:rPr>
          <w:i/>
          <w:iCs/>
        </w:rPr>
        <w:t>s</w:t>
      </w:r>
      <w:r w:rsidR="00BA360C">
        <w:t>(</w:t>
      </w:r>
      <w:r w:rsidR="00BA360C">
        <w:rPr>
          <w:i/>
          <w:iCs/>
        </w:rPr>
        <w:t>e2</w:t>
      </w:r>
      <w:r w:rsidR="00BA360C">
        <w:t xml:space="preserve">) time znamo da svaki </w:t>
      </w:r>
      <w:r w:rsidR="00BA360C">
        <w:lastRenderedPageBreak/>
        <w:t xml:space="preserve">skup koji sadrži element </w:t>
      </w:r>
      <w:r w:rsidR="00BA360C">
        <w:rPr>
          <w:i/>
          <w:iCs/>
        </w:rPr>
        <w:t xml:space="preserve">e1 </w:t>
      </w:r>
      <w:r w:rsidR="00BA360C">
        <w:t xml:space="preserve">će u isto vreme sadržati </w:t>
      </w:r>
      <w:r w:rsidR="00BA360C">
        <w:rPr>
          <w:i/>
          <w:iCs/>
        </w:rPr>
        <w:t>e2</w:t>
      </w:r>
      <w:r w:rsidR="00BA360C">
        <w:t xml:space="preserve">. Samim tim kada u rešenje ubacimo skup koji pokriva </w:t>
      </w:r>
      <w:r w:rsidR="00BA360C">
        <w:rPr>
          <w:i/>
          <w:iCs/>
        </w:rPr>
        <w:t xml:space="preserve">e1 </w:t>
      </w:r>
      <w:r w:rsidR="00BA360C">
        <w:t xml:space="preserve">mi ćemo indirektno pokrivati i </w:t>
      </w:r>
      <w:r w:rsidR="00BA360C">
        <w:rPr>
          <w:i/>
          <w:iCs/>
        </w:rPr>
        <w:t>e2</w:t>
      </w:r>
      <w:r w:rsidR="00BA360C">
        <w:t>.</w:t>
      </w:r>
    </w:p>
    <w:p w14:paraId="4EE2C463" w14:textId="3D61FDB6" w:rsidR="00BA360C" w:rsidRDefault="00BA360C" w:rsidP="002922F8">
      <w:pPr>
        <w:pStyle w:val="SlikeTabele"/>
      </w:pPr>
      <w:r>
        <w:rPr>
          <w:noProof/>
        </w:rPr>
        <w:drawing>
          <wp:inline distT="0" distB="0" distL="0" distR="0" wp14:anchorId="1E9B7D97" wp14:editId="0C47496F">
            <wp:extent cx="6120130" cy="3638550"/>
            <wp:effectExtent l="0" t="0" r="0" b="0"/>
            <wp:docPr id="12" name="Picture 1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circ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3638550"/>
                    </a:xfrm>
                    <a:prstGeom prst="rect">
                      <a:avLst/>
                    </a:prstGeom>
                  </pic:spPr>
                </pic:pic>
              </a:graphicData>
            </a:graphic>
          </wp:inline>
        </w:drawing>
      </w:r>
    </w:p>
    <w:p w14:paraId="632E2C0D" w14:textId="73DC9A44" w:rsidR="002922F8" w:rsidRDefault="002922F8" w:rsidP="002922F8">
      <w:pPr>
        <w:pStyle w:val="Oznakaslike"/>
      </w:pPr>
      <w:r>
        <w:t>Slika</w:t>
      </w:r>
      <w:r w:rsidR="005D5198">
        <w:t xml:space="preserve"> </w:t>
      </w:r>
      <w:r>
        <w:t xml:space="preserve">3.4.4. Primer skupova koji zadovoljavaju uslov </w:t>
      </w:r>
      <w:r>
        <w:rPr>
          <w:i/>
          <w:iCs/>
        </w:rPr>
        <w:t>s</w:t>
      </w:r>
      <w:r>
        <w:t>(</w:t>
      </w:r>
      <w:r>
        <w:rPr>
          <w:i/>
          <w:iCs/>
        </w:rPr>
        <w:t>e1</w:t>
      </w:r>
      <w:r>
        <w:t xml:space="preserve">) podskup </w:t>
      </w:r>
      <w:r>
        <w:rPr>
          <w:i/>
          <w:iCs/>
        </w:rPr>
        <w:t>s</w:t>
      </w:r>
      <w:r>
        <w:t>(</w:t>
      </w:r>
      <w:r>
        <w:rPr>
          <w:i/>
          <w:iCs/>
        </w:rPr>
        <w:t>e2</w:t>
      </w:r>
      <w:r>
        <w:t>)</w:t>
      </w:r>
    </w:p>
    <w:p w14:paraId="75D7B0FD" w14:textId="11644552" w:rsidR="002922F8" w:rsidRDefault="002922F8" w:rsidP="002922F8">
      <w:pPr>
        <w:pStyle w:val="Osnovnitekst"/>
      </w:pPr>
      <w:r>
        <w:t xml:space="preserve">Na slici 3.4.4. možemo i videti kako ovo pravilo radi. Izbacivanjem </w:t>
      </w:r>
      <w:r>
        <w:rPr>
          <w:i/>
          <w:iCs/>
        </w:rPr>
        <w:t>e2</w:t>
      </w:r>
      <w:r>
        <w:t xml:space="preserve"> nam neće promeniti izbor skupova. I dalje ćemo imati tri skupa od kojih moramo izabrati </w:t>
      </w:r>
      <w:r w:rsidR="005D5198">
        <w:t xml:space="preserve">dva kao rešenje. Samo što ovaj put element </w:t>
      </w:r>
      <w:r w:rsidR="005D5198">
        <w:rPr>
          <w:i/>
          <w:iCs/>
        </w:rPr>
        <w:t>e2</w:t>
      </w:r>
      <w:r w:rsidR="005D5198">
        <w:t xml:space="preserve"> uopšte ne moramo da uzimamo u obzir.</w:t>
      </w:r>
    </w:p>
    <w:p w14:paraId="2EEB45EE" w14:textId="2CE6E504" w:rsidR="00915D43" w:rsidRDefault="005D5198" w:rsidP="00915D43">
      <w:pPr>
        <w:pStyle w:val="Osnovnitekst"/>
      </w:pPr>
      <w:r>
        <w:t>Sledeća grana</w:t>
      </w:r>
      <w:r w:rsidR="00406682">
        <w:t xml:space="preserve"> koju ćemo analizirati</w:t>
      </w:r>
      <w:r>
        <w:t xml:space="preserve"> počinje na liniji 9 u pseudokodu na slici 3.4.3. </w:t>
      </w:r>
      <w:r w:rsidR="00406682">
        <w:t xml:space="preserve">U njoj možemo videti </w:t>
      </w:r>
      <w:r w:rsidR="00915D43">
        <w:t xml:space="preserve">uslov </w:t>
      </w:r>
      <w:r w:rsidR="0037169B">
        <w:t xml:space="preserve">za ulazak u granu koji </w:t>
      </w:r>
      <w:r w:rsidR="00915D43">
        <w:t xml:space="preserve">deluje malo kompleksnije </w:t>
      </w:r>
      <w:r w:rsidR="0037169B">
        <w:t>u odnosu na</w:t>
      </w:r>
      <w:r w:rsidR="00915D43">
        <w:t xml:space="preserve"> prethodne </w:t>
      </w:r>
      <w:r w:rsidR="0037169B">
        <w:t xml:space="preserve">uslove </w:t>
      </w:r>
      <w:r w:rsidR="00915D43">
        <w:t>koje smo analizirali</w:t>
      </w:r>
      <w:r w:rsidR="0037169B">
        <w:t>, ali</w:t>
      </w:r>
      <w:r w:rsidR="00915D43">
        <w:t xml:space="preserve"> on je i dalje sasvim logičan. </w:t>
      </w:r>
      <w:r w:rsidR="0037169B">
        <w:t xml:space="preserve">Sam uslov se može prevesti na sledeći način. Mora </w:t>
      </w:r>
      <w:r w:rsidR="00A976FF">
        <w:t>postojati</w:t>
      </w:r>
      <w:r w:rsidR="00915D43">
        <w:t xml:space="preserve"> skup </w:t>
      </w:r>
      <w:r w:rsidR="00915D43">
        <w:rPr>
          <w:i/>
          <w:iCs/>
        </w:rPr>
        <w:t>R</w:t>
      </w:r>
      <w:r w:rsidR="00915D43">
        <w:t xml:space="preserve"> koji sadrži elemente frekvencije dva, takav da unija</w:t>
      </w:r>
      <w:r w:rsidR="00393FB1">
        <w:t xml:space="preserve"> </w:t>
      </w:r>
      <w:r w:rsidR="00393FB1">
        <w:rPr>
          <w:i/>
          <w:iCs/>
        </w:rPr>
        <w:t>Q</w:t>
      </w:r>
      <w:r w:rsidR="00393FB1">
        <w:t>,</w:t>
      </w:r>
      <w:r w:rsidR="00393FB1" w:rsidRPr="00393FB1">
        <w:t xml:space="preserve"> </w:t>
      </w:r>
      <w:r w:rsidR="00393FB1">
        <w:t xml:space="preserve">izuzev samih elementa iz skupa </w:t>
      </w:r>
      <w:r w:rsidR="00393FB1">
        <w:rPr>
          <w:i/>
          <w:iCs/>
        </w:rPr>
        <w:t>R</w:t>
      </w:r>
      <w:r w:rsidR="00393FB1">
        <w:t xml:space="preserve">, sadrži manje elementa u odnosu na koliko skup </w:t>
      </w:r>
      <w:r w:rsidR="00393FB1">
        <w:rPr>
          <w:i/>
          <w:iCs/>
        </w:rPr>
        <w:t>R</w:t>
      </w:r>
      <w:r w:rsidR="00393FB1">
        <w:t xml:space="preserve"> ima elementa sa frekvencijom dva. </w:t>
      </w:r>
      <w:r w:rsidR="0037169B">
        <w:t xml:space="preserve">U ovom slučaju </w:t>
      </w:r>
      <w:r w:rsidR="0037169B">
        <w:rPr>
          <w:i/>
          <w:iCs/>
        </w:rPr>
        <w:t xml:space="preserve">Q </w:t>
      </w:r>
      <w:r w:rsidR="0037169B">
        <w:t xml:space="preserve">je unija svih skupova koji u sebi sadrže bilo koji element iz skupa </w:t>
      </w:r>
      <w:r w:rsidR="0037169B">
        <w:rPr>
          <w:i/>
          <w:iCs/>
        </w:rPr>
        <w:t>R</w:t>
      </w:r>
      <w:r w:rsidR="0037169B">
        <w:t xml:space="preserve"> čija je frekvencija dva. Ako je ovaj uslov tačan možemo uzeti skup </w:t>
      </w:r>
      <w:r w:rsidR="0037169B">
        <w:rPr>
          <w:i/>
          <w:iCs/>
        </w:rPr>
        <w:t>R</w:t>
      </w:r>
      <w:r w:rsidR="0037169B">
        <w:t xml:space="preserve"> kao deo rešenja.</w:t>
      </w:r>
      <w:r w:rsidR="00A736D5">
        <w:t xml:space="preserve"> Ovaj uslov kao i prethodni je najlakše potvrditi preko primer.</w:t>
      </w:r>
    </w:p>
    <w:p w14:paraId="30EC9635" w14:textId="233C0A99" w:rsidR="00A736D5" w:rsidRDefault="00A736D5" w:rsidP="00A736D5">
      <w:pPr>
        <w:pStyle w:val="SlikeTabele"/>
      </w:pPr>
      <w:r>
        <w:rPr>
          <w:noProof/>
        </w:rPr>
        <w:lastRenderedPageBreak/>
        <w:drawing>
          <wp:inline distT="0" distB="0" distL="0" distR="0" wp14:anchorId="2CED2305" wp14:editId="0CB552F4">
            <wp:extent cx="2999441" cy="2162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009535" cy="2170033"/>
                    </a:xfrm>
                    <a:prstGeom prst="rect">
                      <a:avLst/>
                    </a:prstGeom>
                  </pic:spPr>
                </pic:pic>
              </a:graphicData>
            </a:graphic>
          </wp:inline>
        </w:drawing>
      </w:r>
    </w:p>
    <w:p w14:paraId="516F4CA6" w14:textId="13E151F3" w:rsidR="00A736D5" w:rsidRDefault="00A736D5" w:rsidP="00A736D5">
      <w:pPr>
        <w:pStyle w:val="Oznakaslike"/>
      </w:pPr>
      <w:r>
        <w:t>Slika3.4.5. Primer skupova koji zadovoljavaju uslov grane</w:t>
      </w:r>
      <w:r w:rsidR="000B5606">
        <w:t xml:space="preserve"> </w:t>
      </w:r>
      <w:r>
        <w:fldChar w:fldCharType="begin"/>
      </w:r>
      <w:r>
        <w:instrText xml:space="preserve"> REF _Ref114584271 \r \h </w:instrText>
      </w:r>
      <w:r>
        <w:fldChar w:fldCharType="separate"/>
      </w:r>
      <w:r>
        <w:t>[6]</w:t>
      </w:r>
      <w:r>
        <w:fldChar w:fldCharType="end"/>
      </w:r>
    </w:p>
    <w:p w14:paraId="191ABE33" w14:textId="05E21E83" w:rsidR="00A736D5" w:rsidRDefault="00A736D5" w:rsidP="00A736D5">
      <w:pPr>
        <w:pStyle w:val="Osnovnitekst"/>
        <w:rPr>
          <w:lang w:val="sr-Latn-RS"/>
        </w:rPr>
      </w:pPr>
      <w:r>
        <w:t xml:space="preserve">Na slici 3.4.5. možemo videti skupove koji će zadovoljiti prethodni uslov. Ako uzmemo da je skup </w:t>
      </w:r>
      <w:r>
        <w:rPr>
          <w:i/>
          <w:iCs/>
        </w:rPr>
        <w:t>R</w:t>
      </w:r>
      <w:r>
        <w:t xml:space="preserve"> u ovom slučaju skup </w:t>
      </w:r>
      <w:r>
        <w:rPr>
          <w:i/>
          <w:iCs/>
        </w:rPr>
        <w:t>S</w:t>
      </w:r>
      <w:r>
        <w:t xml:space="preserve">  možemo videti da nema potrebe razmatrati svaki skup pojedinačno</w:t>
      </w:r>
      <w:r w:rsidR="008B554F">
        <w:t xml:space="preserve">. Ako uzmemo prethodno uslov i napravimo skup </w:t>
      </w:r>
      <w:r w:rsidR="008B554F">
        <w:rPr>
          <w:i/>
          <w:iCs/>
        </w:rPr>
        <w:t>Q</w:t>
      </w:r>
      <w:r w:rsidR="008B554F">
        <w:t xml:space="preserve"> on će biti unija skupova </w:t>
      </w:r>
      <w:r w:rsidR="008B554F" w:rsidRPr="008B554F">
        <w:rPr>
          <w:lang w:val="sr-Latn-RS"/>
        </w:rPr>
        <w:t>{</w:t>
      </w:r>
      <w:r w:rsidR="008B554F" w:rsidRPr="008B554F">
        <w:rPr>
          <w:i/>
          <w:iCs/>
          <w:lang w:val="sr-Latn-RS"/>
        </w:rPr>
        <w:t>e1</w:t>
      </w:r>
      <w:r w:rsidR="008B554F" w:rsidRPr="008B554F">
        <w:rPr>
          <w:lang w:val="sr-Latn-RS"/>
        </w:rPr>
        <w:t>,</w:t>
      </w:r>
      <w:r w:rsidR="008B554F" w:rsidRPr="008B554F">
        <w:rPr>
          <w:i/>
          <w:iCs/>
          <w:lang w:val="sr-Latn-RS"/>
        </w:rPr>
        <w:t xml:space="preserve"> e4</w:t>
      </w:r>
      <w:r w:rsidR="008B554F" w:rsidRPr="008B554F">
        <w:rPr>
          <w:lang w:val="sr-Latn-RS"/>
        </w:rPr>
        <w:t>}, {</w:t>
      </w:r>
      <w:r w:rsidR="008B554F" w:rsidRPr="008B554F">
        <w:rPr>
          <w:i/>
          <w:iCs/>
          <w:lang w:val="sr-Latn-RS"/>
        </w:rPr>
        <w:t>e2</w:t>
      </w:r>
      <w:r w:rsidR="008B554F" w:rsidRPr="008B554F">
        <w:rPr>
          <w:lang w:val="sr-Latn-RS"/>
        </w:rPr>
        <w:t xml:space="preserve">, </w:t>
      </w:r>
      <w:r w:rsidR="008B554F" w:rsidRPr="008B554F">
        <w:rPr>
          <w:i/>
          <w:iCs/>
          <w:lang w:val="sr-Latn-RS"/>
        </w:rPr>
        <w:t>e4</w:t>
      </w:r>
      <w:r w:rsidR="008B554F" w:rsidRPr="008B554F">
        <w:rPr>
          <w:lang w:val="sr-Latn-RS"/>
        </w:rPr>
        <w:t>} i {</w:t>
      </w:r>
      <w:r w:rsidR="008B554F" w:rsidRPr="008B554F">
        <w:rPr>
          <w:i/>
          <w:iCs/>
          <w:lang w:val="sr-Latn-RS"/>
        </w:rPr>
        <w:t>e3</w:t>
      </w:r>
      <w:r w:rsidR="008B554F" w:rsidRPr="008B554F">
        <w:rPr>
          <w:lang w:val="sr-Latn-RS"/>
        </w:rPr>
        <w:t xml:space="preserve">, </w:t>
      </w:r>
      <w:r w:rsidR="008B554F" w:rsidRPr="008B554F">
        <w:rPr>
          <w:i/>
          <w:iCs/>
          <w:lang w:val="sr-Latn-RS"/>
        </w:rPr>
        <w:t>e4</w:t>
      </w:r>
      <w:r w:rsidR="008B554F" w:rsidRPr="008B554F">
        <w:rPr>
          <w:lang w:val="sr-Latn-RS"/>
        </w:rPr>
        <w:t>}</w:t>
      </w:r>
      <w:r w:rsidR="008B554F">
        <w:rPr>
          <w:lang w:val="sr-Latn-RS"/>
        </w:rPr>
        <w:t xml:space="preserve"> to bi obično značilo da je skup </w:t>
      </w:r>
      <w:r w:rsidR="008B554F">
        <w:rPr>
          <w:i/>
          <w:iCs/>
          <w:lang w:val="sr-Latn-RS"/>
        </w:rPr>
        <w:t xml:space="preserve">Q </w:t>
      </w:r>
      <w:r w:rsidR="008B554F">
        <w:rPr>
          <w:lang w:val="en-GB"/>
        </w:rPr>
        <w:t xml:space="preserve">= </w:t>
      </w:r>
      <w:r w:rsidR="008B554F" w:rsidRPr="008B554F">
        <w:rPr>
          <w:lang w:val="sr-Latn-RS"/>
        </w:rPr>
        <w:t>{</w:t>
      </w:r>
      <w:r w:rsidR="008B554F" w:rsidRPr="008B554F">
        <w:rPr>
          <w:i/>
          <w:iCs/>
          <w:lang w:val="sr-Latn-RS"/>
        </w:rPr>
        <w:t>e1</w:t>
      </w:r>
      <w:r w:rsidR="008B554F" w:rsidRPr="008B554F">
        <w:rPr>
          <w:lang w:val="sr-Latn-RS"/>
        </w:rPr>
        <w:t xml:space="preserve">, </w:t>
      </w:r>
      <w:r w:rsidR="008B554F" w:rsidRPr="008B554F">
        <w:rPr>
          <w:i/>
          <w:iCs/>
          <w:lang w:val="sr-Latn-RS"/>
        </w:rPr>
        <w:t>e2</w:t>
      </w:r>
      <w:r w:rsidR="008B554F">
        <w:rPr>
          <w:lang w:val="sr-Latn-RS"/>
        </w:rPr>
        <w:t xml:space="preserve">, </w:t>
      </w:r>
      <w:r w:rsidR="008B554F" w:rsidRPr="008B554F">
        <w:rPr>
          <w:i/>
          <w:iCs/>
          <w:lang w:val="sr-Latn-RS"/>
        </w:rPr>
        <w:t>e3</w:t>
      </w:r>
      <w:r w:rsidR="008B554F">
        <w:rPr>
          <w:lang w:val="sr-Latn-RS"/>
        </w:rPr>
        <w:t xml:space="preserve">, </w:t>
      </w:r>
      <w:r w:rsidR="008B554F" w:rsidRPr="008B554F">
        <w:rPr>
          <w:i/>
          <w:iCs/>
          <w:lang w:val="sr-Latn-RS"/>
        </w:rPr>
        <w:t>e4</w:t>
      </w:r>
      <w:r w:rsidR="008B554F" w:rsidRPr="008B554F">
        <w:rPr>
          <w:lang w:val="sr-Latn-RS"/>
        </w:rPr>
        <w:t>}</w:t>
      </w:r>
      <w:r w:rsidR="008B554F">
        <w:rPr>
          <w:lang w:val="sr-Latn-RS"/>
        </w:rPr>
        <w:t xml:space="preserve">, ali po pravilu uslova izbacujemo sve elemente koji pripadaju skupu </w:t>
      </w:r>
      <w:r w:rsidR="008B554F">
        <w:rPr>
          <w:i/>
          <w:iCs/>
          <w:lang w:val="sr-Latn-RS"/>
        </w:rPr>
        <w:t>R</w:t>
      </w:r>
      <w:r w:rsidR="008B554F">
        <w:rPr>
          <w:lang w:val="sr-Latn-RS"/>
        </w:rPr>
        <w:t xml:space="preserve"> što znači da je </w:t>
      </w:r>
      <w:r w:rsidR="008B554F">
        <w:rPr>
          <w:i/>
          <w:iCs/>
          <w:lang w:val="sr-Latn-RS"/>
        </w:rPr>
        <w:t xml:space="preserve">Q </w:t>
      </w:r>
      <w:r w:rsidR="008B554F">
        <w:rPr>
          <w:lang w:val="en-GB"/>
        </w:rPr>
        <w:t xml:space="preserve">= </w:t>
      </w:r>
      <w:r w:rsidR="008B554F" w:rsidRPr="008B554F">
        <w:rPr>
          <w:lang w:val="sr-Latn-RS"/>
        </w:rPr>
        <w:t>{</w:t>
      </w:r>
      <w:r w:rsidR="008B554F" w:rsidRPr="008B554F">
        <w:rPr>
          <w:i/>
          <w:iCs/>
          <w:lang w:val="sr-Latn-RS"/>
        </w:rPr>
        <w:t>e4</w:t>
      </w:r>
      <w:r w:rsidR="008B554F" w:rsidRPr="008B554F">
        <w:rPr>
          <w:lang w:val="sr-Latn-RS"/>
        </w:rPr>
        <w:t>}</w:t>
      </w:r>
      <w:r w:rsidR="004C524D">
        <w:rPr>
          <w:lang w:val="sr-Latn-RS"/>
        </w:rPr>
        <w:t xml:space="preserve">. Pošto skup </w:t>
      </w:r>
      <w:r w:rsidR="004C524D">
        <w:rPr>
          <w:i/>
          <w:iCs/>
          <w:lang w:val="sr-Latn-RS"/>
        </w:rPr>
        <w:t>Q</w:t>
      </w:r>
      <w:r w:rsidR="004C524D">
        <w:rPr>
          <w:lang w:val="sr-Latn-RS"/>
        </w:rPr>
        <w:t xml:space="preserve"> sadrži samo jedan element</w:t>
      </w:r>
      <w:r w:rsidR="004379A0">
        <w:rPr>
          <w:lang w:val="sr-Latn-RS"/>
        </w:rPr>
        <w:t>,</w:t>
      </w:r>
      <w:r w:rsidR="004C524D">
        <w:rPr>
          <w:lang w:val="sr-Latn-RS"/>
        </w:rPr>
        <w:t xml:space="preserve"> a skup</w:t>
      </w:r>
      <w:r w:rsidR="004C524D">
        <w:rPr>
          <w:i/>
          <w:iCs/>
          <w:lang w:val="sr-Latn-RS"/>
        </w:rPr>
        <w:t xml:space="preserve"> R</w:t>
      </w:r>
      <w:r w:rsidR="004C524D">
        <w:rPr>
          <w:lang w:val="sr-Latn-RS"/>
        </w:rPr>
        <w:t xml:space="preserve"> sadrži tri elementa, čija je frekvencija dva, to znači da uzimamo skup </w:t>
      </w:r>
      <w:r w:rsidR="004C524D">
        <w:rPr>
          <w:i/>
          <w:iCs/>
          <w:lang w:val="sr-Latn-RS"/>
        </w:rPr>
        <w:t>R</w:t>
      </w:r>
      <w:r w:rsidR="004C524D">
        <w:rPr>
          <w:lang w:val="sr-Latn-RS"/>
        </w:rPr>
        <w:t xml:space="preserve"> kao deo rešenja što bi bila i tačna oduka za dobijanje minimalnog pokrivanja skupa.</w:t>
      </w:r>
    </w:p>
    <w:p w14:paraId="17EFE031" w14:textId="5FEB59E2" w:rsidR="008A34C9" w:rsidRDefault="008A34C9" w:rsidP="00A736D5">
      <w:pPr>
        <w:pStyle w:val="Osnovnitekst"/>
        <w:rPr>
          <w:lang w:val="sr-Latn-RS"/>
        </w:rPr>
      </w:pPr>
      <w:r>
        <w:rPr>
          <w:lang w:val="sr-Latn-RS"/>
        </w:rPr>
        <w:t>Poslednja grana koju ćemo analizirati počinje</w:t>
      </w:r>
      <w:r w:rsidR="00232CBE">
        <w:rPr>
          <w:lang w:val="sr-Latn-RS"/>
        </w:rPr>
        <w:t xml:space="preserve"> na liniji 11 u pseudokodu datom na slici 3.4.3. Uslov ove grane je prilično jednostavan, zahteva samo da postoji skup </w:t>
      </w:r>
      <w:r w:rsidR="00232CBE">
        <w:rPr>
          <w:i/>
          <w:iCs/>
          <w:lang w:val="sr-Latn-RS"/>
        </w:rPr>
        <w:t>R</w:t>
      </w:r>
      <w:r w:rsidR="00232CBE">
        <w:rPr>
          <w:lang w:val="sr-Latn-RS"/>
        </w:rPr>
        <w:t xml:space="preserve"> koji sadrži tačno dva </w:t>
      </w:r>
      <w:r w:rsidR="0076469B">
        <w:rPr>
          <w:lang w:val="sr-Latn-RS"/>
        </w:rPr>
        <w:t>elementa koji su frekvencije dva.</w:t>
      </w:r>
      <w:r w:rsidR="004536A8">
        <w:rPr>
          <w:lang w:val="sr-Latn-RS"/>
        </w:rPr>
        <w:t xml:space="preserve"> Ako postoji skup </w:t>
      </w:r>
      <w:r w:rsidR="004536A8">
        <w:rPr>
          <w:i/>
          <w:iCs/>
          <w:lang w:val="sr-Latn-RS"/>
        </w:rPr>
        <w:t>R</w:t>
      </w:r>
      <w:r w:rsidR="004536A8">
        <w:rPr>
          <w:lang w:val="sr-Latn-RS"/>
        </w:rPr>
        <w:t xml:space="preserve"> koji zadovoljava </w:t>
      </w:r>
      <w:r w:rsidR="00A25AFF">
        <w:rPr>
          <w:lang w:val="sr-Latn-RS"/>
        </w:rPr>
        <w:t xml:space="preserve">ovaj uslov radi se sledeće. Nalaze se skupovi </w:t>
      </w:r>
      <w:r w:rsidR="00A25AFF">
        <w:rPr>
          <w:i/>
          <w:iCs/>
          <w:lang w:val="sr-Latn-RS"/>
        </w:rPr>
        <w:t>R1</w:t>
      </w:r>
      <w:r w:rsidR="00A25AFF">
        <w:rPr>
          <w:lang w:val="sr-Latn-RS"/>
        </w:rPr>
        <w:t xml:space="preserve"> i </w:t>
      </w:r>
      <w:r w:rsidR="00A25AFF">
        <w:rPr>
          <w:i/>
          <w:iCs/>
          <w:lang w:val="sr-Latn-RS"/>
        </w:rPr>
        <w:t>R2</w:t>
      </w:r>
      <w:r w:rsidR="00A25AFF">
        <w:rPr>
          <w:lang w:val="sr-Latn-RS"/>
        </w:rPr>
        <w:t xml:space="preserve"> takvi da predstavljaju skupove u kojima se elementi skupa </w:t>
      </w:r>
      <w:r w:rsidR="00A25AFF">
        <w:rPr>
          <w:i/>
          <w:iCs/>
          <w:lang w:val="sr-Latn-RS"/>
        </w:rPr>
        <w:t>R</w:t>
      </w:r>
      <w:r w:rsidR="00A25AFF">
        <w:rPr>
          <w:lang w:val="sr-Latn-RS"/>
        </w:rPr>
        <w:t xml:space="preserve"> nalaze. Znamo da postoje samo dva takva skupa pošto je uslov grane da </w:t>
      </w:r>
      <w:r w:rsidR="00A25AFF">
        <w:rPr>
          <w:i/>
          <w:iCs/>
          <w:lang w:val="sr-Latn-RS"/>
        </w:rPr>
        <w:t>R</w:t>
      </w:r>
      <w:r w:rsidR="00A25AFF">
        <w:rPr>
          <w:lang w:val="sr-Latn-RS"/>
        </w:rPr>
        <w:t xml:space="preserve"> ima dva elementa i da oba elementa imaju frekvenciju dva</w:t>
      </w:r>
      <w:r w:rsidR="009D1638">
        <w:rPr>
          <w:lang w:val="sr-Latn-RS"/>
        </w:rPr>
        <w:t>,</w:t>
      </w:r>
      <w:r w:rsidR="00A25AFF">
        <w:rPr>
          <w:lang w:val="sr-Latn-RS"/>
        </w:rPr>
        <w:t xml:space="preserve"> </w:t>
      </w:r>
      <w:r w:rsidR="00F60703">
        <w:rPr>
          <w:lang w:val="sr-Latn-RS"/>
        </w:rPr>
        <w:t>odnosno</w:t>
      </w:r>
      <w:r w:rsidR="00A25AFF">
        <w:rPr>
          <w:lang w:val="sr-Latn-RS"/>
        </w:rPr>
        <w:t xml:space="preserve"> da se pojavljuju u dva skupa. Sada napravimo novi skup </w:t>
      </w:r>
      <w:r w:rsidR="00A25AFF">
        <w:rPr>
          <w:i/>
          <w:iCs/>
          <w:lang w:val="sr-Latn-RS"/>
        </w:rPr>
        <w:t>Q</w:t>
      </w:r>
      <w:r w:rsidR="00A25AFF">
        <w:rPr>
          <w:lang w:val="sr-Latn-RS"/>
        </w:rPr>
        <w:t xml:space="preserve"> koji predstavlja uniju skupa </w:t>
      </w:r>
      <w:r w:rsidR="00A25AFF">
        <w:rPr>
          <w:i/>
          <w:iCs/>
          <w:lang w:val="sr-Latn-RS"/>
        </w:rPr>
        <w:t xml:space="preserve">R1 </w:t>
      </w:r>
      <w:r w:rsidR="00A25AFF">
        <w:rPr>
          <w:lang w:val="sr-Latn-RS"/>
        </w:rPr>
        <w:t xml:space="preserve">i </w:t>
      </w:r>
      <w:r w:rsidR="00A25AFF">
        <w:rPr>
          <w:i/>
          <w:iCs/>
          <w:lang w:val="sr-Latn-RS"/>
        </w:rPr>
        <w:t xml:space="preserve">R2 </w:t>
      </w:r>
      <w:r w:rsidR="00A25AFF">
        <w:rPr>
          <w:lang w:val="sr-Latn-RS"/>
        </w:rPr>
        <w:t>i onda iz njega izbacimo elemente skupa</w:t>
      </w:r>
      <w:r w:rsidR="00A25AFF">
        <w:rPr>
          <w:i/>
          <w:iCs/>
          <w:lang w:val="sr-Latn-RS"/>
        </w:rPr>
        <w:t xml:space="preserve"> R</w:t>
      </w:r>
      <w:r w:rsidR="00597A25">
        <w:rPr>
          <w:lang w:val="sr-Latn-RS"/>
        </w:rPr>
        <w:t xml:space="preserve">. Posle toga napravimo novi </w:t>
      </w:r>
      <w:r w:rsidR="00597A25">
        <w:rPr>
          <w:i/>
          <w:iCs/>
          <w:lang w:val="sr-Latn-RS"/>
        </w:rPr>
        <w:t>s</w:t>
      </w:r>
      <w:r w:rsidR="00597A25">
        <w:rPr>
          <w:lang w:val="sr-Latn-RS"/>
        </w:rPr>
        <w:t xml:space="preserve"> i </w:t>
      </w:r>
      <w:r w:rsidR="00597A25">
        <w:rPr>
          <w:i/>
          <w:iCs/>
          <w:lang w:val="sr-Latn-RS"/>
        </w:rPr>
        <w:t>U</w:t>
      </w:r>
      <w:r w:rsidR="00597A25">
        <w:rPr>
          <w:lang w:val="sr-Latn-RS"/>
        </w:rPr>
        <w:t xml:space="preserve"> takv</w:t>
      </w:r>
      <w:r w:rsidR="00DB05F0">
        <w:rPr>
          <w:lang w:val="sr-Latn-RS"/>
        </w:rPr>
        <w:t xml:space="preserve">e da iz </w:t>
      </w:r>
      <w:r w:rsidR="00DB05F0">
        <w:rPr>
          <w:i/>
          <w:iCs/>
          <w:lang w:val="sr-Latn-RS"/>
        </w:rPr>
        <w:t xml:space="preserve">s </w:t>
      </w:r>
      <w:r w:rsidR="00DB05F0">
        <w:rPr>
          <w:lang w:val="sr-Latn-RS"/>
        </w:rPr>
        <w:t xml:space="preserve">izbacimo skupove </w:t>
      </w:r>
      <w:r w:rsidR="00DB05F0">
        <w:rPr>
          <w:i/>
          <w:iCs/>
          <w:lang w:val="sr-Latn-RS"/>
        </w:rPr>
        <w:t>R</w:t>
      </w:r>
      <w:r w:rsidR="00DB05F0">
        <w:rPr>
          <w:lang w:val="sr-Latn-RS"/>
        </w:rPr>
        <w:t>,</w:t>
      </w:r>
      <w:r w:rsidR="00DB05F0" w:rsidRPr="00DB05F0">
        <w:rPr>
          <w:i/>
          <w:iCs/>
          <w:lang w:val="sr-Latn-RS"/>
        </w:rPr>
        <w:t>R1</w:t>
      </w:r>
      <w:r w:rsidR="00DB05F0">
        <w:rPr>
          <w:lang w:val="sr-Latn-RS"/>
        </w:rPr>
        <w:t xml:space="preserve"> i </w:t>
      </w:r>
      <w:r w:rsidR="00DB05F0" w:rsidRPr="00DB05F0">
        <w:rPr>
          <w:i/>
          <w:iCs/>
          <w:lang w:val="sr-Latn-RS"/>
        </w:rPr>
        <w:t>R2</w:t>
      </w:r>
      <w:r w:rsidR="00DB05F0">
        <w:rPr>
          <w:lang w:val="sr-Latn-RS"/>
        </w:rPr>
        <w:t xml:space="preserve">, a ubacimo </w:t>
      </w:r>
      <w:r w:rsidR="00DB05F0">
        <w:rPr>
          <w:i/>
          <w:iCs/>
          <w:lang w:val="sr-Latn-RS"/>
        </w:rPr>
        <w:t>Q</w:t>
      </w:r>
      <w:r w:rsidR="00DB05F0">
        <w:rPr>
          <w:lang w:val="sr-Latn-RS"/>
        </w:rPr>
        <w:t xml:space="preserve">, dok novo </w:t>
      </w:r>
      <w:r w:rsidR="00DB05F0">
        <w:rPr>
          <w:i/>
          <w:iCs/>
          <w:lang w:val="sr-Latn-RS"/>
        </w:rPr>
        <w:t>U</w:t>
      </w:r>
      <w:r w:rsidR="00DB05F0">
        <w:rPr>
          <w:lang w:val="sr-Latn-RS"/>
        </w:rPr>
        <w:t xml:space="preserve"> pravimo tako što izbacimo elemente </w:t>
      </w:r>
      <w:r w:rsidR="00DB05F0">
        <w:rPr>
          <w:i/>
          <w:iCs/>
          <w:lang w:val="sr-Latn-RS"/>
        </w:rPr>
        <w:t>R</w:t>
      </w:r>
      <w:r w:rsidR="00DB05F0">
        <w:rPr>
          <w:lang w:val="sr-Latn-RS"/>
        </w:rPr>
        <w:t xml:space="preserve"> iz njega. Kada pokrenemo algoritam nad novim </w:t>
      </w:r>
      <w:r w:rsidR="00DB05F0">
        <w:rPr>
          <w:i/>
          <w:iCs/>
          <w:lang w:val="sr-Latn-RS"/>
        </w:rPr>
        <w:t>s</w:t>
      </w:r>
      <w:r w:rsidR="00DB05F0">
        <w:rPr>
          <w:lang w:val="sr-Latn-RS"/>
        </w:rPr>
        <w:t xml:space="preserve"> i </w:t>
      </w:r>
      <w:r w:rsidR="00DB05F0">
        <w:rPr>
          <w:i/>
          <w:iCs/>
          <w:lang w:val="sr-Latn-RS"/>
        </w:rPr>
        <w:t xml:space="preserve">U </w:t>
      </w:r>
      <w:r w:rsidR="00DB05F0">
        <w:rPr>
          <w:lang w:val="sr-Latn-RS"/>
        </w:rPr>
        <w:t xml:space="preserve">ako rešenje koje dobijemo nazad sadrži skup </w:t>
      </w:r>
      <w:r w:rsidR="00DB05F0">
        <w:rPr>
          <w:i/>
          <w:iCs/>
          <w:lang w:val="sr-Latn-RS"/>
        </w:rPr>
        <w:t>Q</w:t>
      </w:r>
      <w:r w:rsidR="00DB05F0">
        <w:rPr>
          <w:lang w:val="sr-Latn-RS"/>
        </w:rPr>
        <w:t xml:space="preserve"> to znači da trebamo vrati ti isto to rešenje, ali da zamenimo skup </w:t>
      </w:r>
      <w:r w:rsidR="00DB05F0">
        <w:rPr>
          <w:i/>
          <w:iCs/>
          <w:lang w:val="sr-Latn-RS"/>
        </w:rPr>
        <w:t>Q</w:t>
      </w:r>
      <w:r w:rsidR="00DB05F0">
        <w:rPr>
          <w:lang w:val="sr-Latn-RS"/>
        </w:rPr>
        <w:t xml:space="preserve"> skupovima </w:t>
      </w:r>
      <w:r w:rsidR="00DB05F0">
        <w:rPr>
          <w:i/>
          <w:iCs/>
          <w:lang w:val="sr-Latn-RS"/>
        </w:rPr>
        <w:t xml:space="preserve">R1 </w:t>
      </w:r>
      <w:r w:rsidR="00DB05F0">
        <w:rPr>
          <w:lang w:val="sr-Latn-RS"/>
        </w:rPr>
        <w:t xml:space="preserve">i </w:t>
      </w:r>
      <w:r w:rsidR="00DB05F0">
        <w:rPr>
          <w:i/>
          <w:iCs/>
          <w:lang w:val="sr-Latn-RS"/>
        </w:rPr>
        <w:t>R2</w:t>
      </w:r>
      <w:r w:rsidR="00DB05F0">
        <w:rPr>
          <w:lang w:val="sr-Latn-RS"/>
        </w:rPr>
        <w:t xml:space="preserve">. Ako rešenje koje smo dobili nazad ne sadrži skup </w:t>
      </w:r>
      <w:r w:rsidR="00DB05F0">
        <w:rPr>
          <w:i/>
          <w:iCs/>
          <w:lang w:val="sr-Latn-RS"/>
        </w:rPr>
        <w:t>Q</w:t>
      </w:r>
      <w:r w:rsidR="00DB05F0">
        <w:rPr>
          <w:lang w:val="sr-Latn-RS"/>
        </w:rPr>
        <w:t xml:space="preserve"> to znači da možemo samo dodati skup </w:t>
      </w:r>
      <w:r w:rsidR="00DB05F0">
        <w:rPr>
          <w:i/>
          <w:iCs/>
          <w:lang w:val="sr-Latn-RS"/>
        </w:rPr>
        <w:t>R</w:t>
      </w:r>
      <w:r w:rsidR="00DB05F0">
        <w:rPr>
          <w:lang w:val="sr-Latn-RS"/>
        </w:rPr>
        <w:t xml:space="preserve"> rešenju da bi smo pokrili njegove elemente.</w:t>
      </w:r>
    </w:p>
    <w:p w14:paraId="1FA79A41" w14:textId="67814989" w:rsidR="00DB05F0" w:rsidRDefault="00DB05F0" w:rsidP="00DB05F0">
      <w:pPr>
        <w:pStyle w:val="SlikeTabele"/>
      </w:pPr>
      <w:r>
        <w:rPr>
          <w:noProof/>
        </w:rPr>
        <w:lastRenderedPageBreak/>
        <w:drawing>
          <wp:inline distT="0" distB="0" distL="0" distR="0" wp14:anchorId="3CCD714F" wp14:editId="55D1AA5B">
            <wp:extent cx="1600000" cy="1228571"/>
            <wp:effectExtent l="0" t="0" r="0" b="0"/>
            <wp:docPr id="15" name="Picture 15" descr="A picture containing text, transport, handcar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transport, handcart, clip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00000" cy="1228571"/>
                    </a:xfrm>
                    <a:prstGeom prst="rect">
                      <a:avLst/>
                    </a:prstGeom>
                  </pic:spPr>
                </pic:pic>
              </a:graphicData>
            </a:graphic>
          </wp:inline>
        </w:drawing>
      </w:r>
    </w:p>
    <w:p w14:paraId="65EEFCDC" w14:textId="3DF41762" w:rsidR="00DB05F0" w:rsidRDefault="00DB05F0" w:rsidP="00DB05F0">
      <w:pPr>
        <w:pStyle w:val="Oznakaslike"/>
      </w:pPr>
      <w:r>
        <w:t xml:space="preserve">Slika 3.4.6. Primer </w:t>
      </w:r>
      <w:r w:rsidR="000B18AE">
        <w:t>koji sadrži skupove sa tačno dva elementa frekvencije dva</w:t>
      </w:r>
    </w:p>
    <w:p w14:paraId="5831D0CF" w14:textId="14DF5266" w:rsidR="000B18AE" w:rsidRDefault="000B18AE" w:rsidP="000B18AE">
      <w:pPr>
        <w:pStyle w:val="Osnovnitekst"/>
        <w:rPr>
          <w:lang w:val="sr-Latn-RS"/>
        </w:rPr>
      </w:pPr>
      <w:r>
        <w:t xml:space="preserve">Na slici 3.4.6. možemo videti tačno kako ova grana funkcioniše. Ako uzmemo da je </w:t>
      </w:r>
      <w:r>
        <w:rPr>
          <w:i/>
          <w:iCs/>
        </w:rPr>
        <w:t xml:space="preserve">R </w:t>
      </w:r>
      <w:r>
        <w:rPr>
          <w:i/>
          <w:iCs/>
          <w:lang w:val="en-GB"/>
        </w:rPr>
        <w:t xml:space="preserve">= </w:t>
      </w:r>
      <w:r>
        <w:rPr>
          <w:lang w:val="en-GB"/>
        </w:rPr>
        <w:t>{</w:t>
      </w:r>
      <w:r w:rsidRPr="000B18AE">
        <w:rPr>
          <w:i/>
          <w:iCs/>
          <w:lang w:val="en-GB"/>
        </w:rPr>
        <w:t>e1</w:t>
      </w:r>
      <w:r>
        <w:rPr>
          <w:lang w:val="en-GB"/>
        </w:rPr>
        <w:t xml:space="preserve">, </w:t>
      </w:r>
      <w:r w:rsidRPr="000B18AE">
        <w:rPr>
          <w:i/>
          <w:iCs/>
          <w:lang w:val="en-GB"/>
        </w:rPr>
        <w:t>e4</w:t>
      </w:r>
      <w:r>
        <w:rPr>
          <w:lang w:val="en-GB"/>
        </w:rPr>
        <w:t xml:space="preserve">} </w:t>
      </w:r>
      <w:r>
        <w:rPr>
          <w:lang w:val="sr-Latn-RS"/>
        </w:rPr>
        <w:t xml:space="preserve">tada možemo naći skupove </w:t>
      </w:r>
      <w:r>
        <w:rPr>
          <w:i/>
          <w:iCs/>
          <w:lang w:val="sr-Latn-RS"/>
        </w:rPr>
        <w:t xml:space="preserve">R1 </w:t>
      </w:r>
      <w:r>
        <w:rPr>
          <w:lang w:val="sr-Latn-RS"/>
        </w:rPr>
        <w:t xml:space="preserve">i </w:t>
      </w:r>
      <w:r>
        <w:rPr>
          <w:i/>
          <w:iCs/>
          <w:lang w:val="sr-Latn-RS"/>
        </w:rPr>
        <w:t>R2</w:t>
      </w:r>
      <w:r>
        <w:rPr>
          <w:lang w:val="sr-Latn-RS"/>
        </w:rPr>
        <w:t xml:space="preserve"> iste kao na slici 3.4.6. Kada sastavimo </w:t>
      </w:r>
      <w:r>
        <w:rPr>
          <w:i/>
          <w:iCs/>
          <w:lang w:val="sr-Latn-RS"/>
        </w:rPr>
        <w:t>Q</w:t>
      </w:r>
      <w:r>
        <w:rPr>
          <w:lang w:val="sr-Latn-RS"/>
        </w:rPr>
        <w:t xml:space="preserve"> i prosledimo ga sledećoj iteraciji algoritma dobićemo nazad rešenje koje sadrži skup </w:t>
      </w:r>
      <w:r>
        <w:rPr>
          <w:i/>
          <w:iCs/>
          <w:lang w:val="sr-Latn-RS"/>
        </w:rPr>
        <w:t>Q</w:t>
      </w:r>
      <w:r>
        <w:rPr>
          <w:lang w:val="sr-Latn-RS"/>
        </w:rPr>
        <w:t xml:space="preserve"> u sebi. Sada sa znamo da </w:t>
      </w:r>
      <w:r>
        <w:rPr>
          <w:i/>
          <w:iCs/>
          <w:lang w:val="sr-Latn-RS"/>
        </w:rPr>
        <w:t>Q</w:t>
      </w:r>
      <w:r>
        <w:rPr>
          <w:lang w:val="sr-Latn-RS"/>
        </w:rPr>
        <w:t xml:space="preserve"> u rešenju trebamo zameniti s</w:t>
      </w:r>
      <w:r w:rsidR="005F634D">
        <w:rPr>
          <w:lang w:val="sr-Latn-RS"/>
        </w:rPr>
        <w:t xml:space="preserve">a </w:t>
      </w:r>
      <w:r w:rsidR="005F634D">
        <w:rPr>
          <w:i/>
          <w:iCs/>
          <w:lang w:val="sr-Latn-RS"/>
        </w:rPr>
        <w:t xml:space="preserve">R1 </w:t>
      </w:r>
      <w:r w:rsidR="005F634D">
        <w:rPr>
          <w:lang w:val="sr-Latn-RS"/>
        </w:rPr>
        <w:t xml:space="preserve">i </w:t>
      </w:r>
      <w:r w:rsidR="005F634D">
        <w:rPr>
          <w:i/>
          <w:iCs/>
          <w:lang w:val="sr-Latn-RS"/>
        </w:rPr>
        <w:t>R2</w:t>
      </w:r>
      <w:r w:rsidR="005F634D">
        <w:rPr>
          <w:lang w:val="sr-Latn-RS"/>
        </w:rPr>
        <w:t xml:space="preserve"> i njega vratiti kao pravo rešenje. Ovo kao što vidimo sa slike 3.4.6. trebamo uraditi da bi smo dobili minimalni pokrivajući skup.</w:t>
      </w:r>
    </w:p>
    <w:p w14:paraId="5668BCA4" w14:textId="3444A081" w:rsidR="005F634D" w:rsidRDefault="005F634D" w:rsidP="005F634D">
      <w:pPr>
        <w:pStyle w:val="IVnivonaslova-Pododeljak"/>
      </w:pPr>
      <w:r>
        <w:t>Impl</w:t>
      </w:r>
      <w:r w:rsidR="005001BF">
        <w:t>ementacija Rooji et al. algoritma za pokrivanje skupa</w:t>
      </w:r>
    </w:p>
    <w:p w14:paraId="47CE348D" w14:textId="6E0F2A31" w:rsidR="005001BF" w:rsidRDefault="009A3838" w:rsidP="005001BF">
      <w:pPr>
        <w:pStyle w:val="Osnovnitekst"/>
      </w:pPr>
      <w:r>
        <w:t>Kao i kod implementacije Fomin et al. algoritma u ovoj sekciji nećemo vršiti analizu celog koda već samo najbitnijih delova.</w:t>
      </w:r>
    </w:p>
    <w:p w14:paraId="01867789"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&gt;&gt;&gt;</w:t>
      </w:r>
      <w:r>
        <w:rPr>
          <w:rFonts w:ascii="Courier New" w:hAnsi="Courier New" w:cs="Courier New"/>
          <w:color w:val="000000"/>
          <w:sz w:val="20"/>
          <w:szCs w:val="20"/>
          <w:highlight w:val="white"/>
          <w:lang w:val="en-GB"/>
        </w:rPr>
        <w:t xml:space="preserve"> subSetOfElements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1EA4634A"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2381E148"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48AC4C81"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setOfE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p>
    <w:p w14:paraId="14FFBBAF"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31CFD708"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p>
    <w:p w14:paraId="0D791910"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9C33567"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containsE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50E4B245"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setOfE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containsE</w:t>
      </w:r>
      <w:r>
        <w:rPr>
          <w:rFonts w:ascii="Courier New" w:hAnsi="Courier New" w:cs="Courier New"/>
          <w:b/>
          <w:bCs/>
          <w:color w:val="000080"/>
          <w:sz w:val="20"/>
          <w:szCs w:val="20"/>
          <w:highlight w:val="white"/>
          <w:lang w:val="en-GB"/>
        </w:rPr>
        <w:t>);</w:t>
      </w:r>
    </w:p>
    <w:p w14:paraId="7097D2A9"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B79962F"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subSetOfElements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setOfE</w:t>
      </w:r>
      <w:r>
        <w:rPr>
          <w:rFonts w:ascii="Courier New" w:hAnsi="Courier New" w:cs="Courier New"/>
          <w:b/>
          <w:bCs/>
          <w:color w:val="000080"/>
          <w:sz w:val="20"/>
          <w:szCs w:val="20"/>
          <w:highlight w:val="white"/>
          <w:lang w:val="en-GB"/>
        </w:rPr>
        <w:t>);</w:t>
      </w:r>
    </w:p>
    <w:p w14:paraId="5283350E"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0E974BD5"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Integer elementToRemove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5D44D383"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e1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34733E14"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442157E9"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subSetOfE1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subSetOfElements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e1</w:t>
      </w:r>
      <w:r>
        <w:rPr>
          <w:rFonts w:ascii="Courier New" w:hAnsi="Courier New" w:cs="Courier New"/>
          <w:b/>
          <w:bCs/>
          <w:color w:val="000080"/>
          <w:sz w:val="20"/>
          <w:szCs w:val="20"/>
          <w:highlight w:val="white"/>
          <w:lang w:val="en-GB"/>
        </w:rPr>
        <w:t>);</w:t>
      </w:r>
    </w:p>
    <w:p w14:paraId="4E366CE5"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e2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18FC7292"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7C41BAA"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subSetOfE2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subSetOfElements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e2</w:t>
      </w:r>
      <w:r>
        <w:rPr>
          <w:rFonts w:ascii="Courier New" w:hAnsi="Courier New" w:cs="Courier New"/>
          <w:b/>
          <w:bCs/>
          <w:color w:val="000080"/>
          <w:sz w:val="20"/>
          <w:szCs w:val="20"/>
          <w:highlight w:val="white"/>
          <w:lang w:val="en-GB"/>
        </w:rPr>
        <w:t>);</w:t>
      </w:r>
    </w:p>
    <w:p w14:paraId="29660D52"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e1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e2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subSetOfE2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containsAll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subSetOfE1</w:t>
      </w:r>
      <w:r>
        <w:rPr>
          <w:rFonts w:ascii="Courier New" w:hAnsi="Courier New" w:cs="Courier New"/>
          <w:b/>
          <w:bCs/>
          <w:color w:val="000080"/>
          <w:sz w:val="20"/>
          <w:szCs w:val="20"/>
          <w:highlight w:val="white"/>
          <w:lang w:val="en-GB"/>
        </w:rPr>
        <w:t>))</w:t>
      </w:r>
    </w:p>
    <w:p w14:paraId="4B19BDFB"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59A330E"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elementToRemove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e2</w:t>
      </w:r>
      <w:r>
        <w:rPr>
          <w:rFonts w:ascii="Courier New" w:hAnsi="Courier New" w:cs="Courier New"/>
          <w:b/>
          <w:bCs/>
          <w:color w:val="000080"/>
          <w:sz w:val="20"/>
          <w:szCs w:val="20"/>
          <w:highlight w:val="white"/>
          <w:lang w:val="en-GB"/>
        </w:rPr>
        <w:t>;</w:t>
      </w:r>
    </w:p>
    <w:p w14:paraId="77A57700"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21D32FD1"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DDE1F4C"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D636D32"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elementToRemove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3A60CEB0" w14:textId="77777777" w:rsidR="00FB1833" w:rsidRDefault="00FB1833" w:rsidP="00FB183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4F957783" w14:textId="72CA407F" w:rsidR="009A3838" w:rsidRDefault="00FB1833" w:rsidP="00FB1833">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54192DD0" w14:textId="768B819C" w:rsidR="00FB1833" w:rsidRDefault="00FB1833" w:rsidP="00FB1833">
      <w:pPr>
        <w:pStyle w:val="Oznakaslike"/>
      </w:pPr>
      <w:r>
        <w:t>Primer koda 3.4.7.</w:t>
      </w:r>
    </w:p>
    <w:p w14:paraId="60F83628" w14:textId="2146E9AF" w:rsidR="00FB1833" w:rsidRDefault="00FB1833" w:rsidP="00FB1833">
      <w:pPr>
        <w:pStyle w:val="Osnovnitekst"/>
        <w:spacing w:before="240"/>
      </w:pPr>
      <w:r>
        <w:lastRenderedPageBreak/>
        <w:t xml:space="preserve">U kodu 3.4.7. možemo videti deo implementacije prve grane koje smo analizirali u </w:t>
      </w:r>
      <w:r w:rsidR="00847FCB">
        <w:t>poglavlju</w:t>
      </w:r>
      <w:r>
        <w:t xml:space="preserve"> 3.4.3. Ovaj deo koda se konkretno odnosi na proveru da li postoje elementi </w:t>
      </w:r>
      <w:r>
        <w:rPr>
          <w:i/>
          <w:iCs/>
        </w:rPr>
        <w:t xml:space="preserve">e1 </w:t>
      </w:r>
      <w:r>
        <w:t xml:space="preserve">i </w:t>
      </w:r>
      <w:r>
        <w:rPr>
          <w:i/>
          <w:iCs/>
        </w:rPr>
        <w:t>e2</w:t>
      </w:r>
      <w:r>
        <w:t xml:space="preserve"> takvi da zadovoljavaju uslov da je </w:t>
      </w:r>
      <w:r>
        <w:rPr>
          <w:i/>
          <w:iCs/>
        </w:rPr>
        <w:t>s</w:t>
      </w:r>
      <w:r>
        <w:t>(</w:t>
      </w:r>
      <w:r>
        <w:rPr>
          <w:i/>
          <w:iCs/>
        </w:rPr>
        <w:t>e1</w:t>
      </w:r>
      <w:r>
        <w:t xml:space="preserve">) podskup </w:t>
      </w:r>
      <w:r>
        <w:rPr>
          <w:i/>
          <w:iCs/>
        </w:rPr>
        <w:t>s</w:t>
      </w:r>
      <w:r>
        <w:t>(</w:t>
      </w:r>
      <w:r w:rsidR="00356C24">
        <w:rPr>
          <w:i/>
          <w:iCs/>
        </w:rPr>
        <w:t>e2</w:t>
      </w:r>
      <w:r>
        <w:t>)</w:t>
      </w:r>
      <w:r w:rsidR="00356C24">
        <w:t xml:space="preserve">. Možemo videti da je sama implementacija vrlo jednostavna ali vremenski intenzivna. Prva stvar koja se radi u samoj implementaciji jeste pravljenje svih skupova </w:t>
      </w:r>
      <w:r w:rsidR="00356C24">
        <w:rPr>
          <w:i/>
          <w:iCs/>
        </w:rPr>
        <w:t>s</w:t>
      </w:r>
      <w:r w:rsidR="00356C24">
        <w:t>(</w:t>
      </w:r>
      <w:r w:rsidR="00356C24">
        <w:rPr>
          <w:i/>
          <w:iCs/>
        </w:rPr>
        <w:t>e</w:t>
      </w:r>
      <w:r w:rsidR="00356C24">
        <w:t xml:space="preserve">) gde </w:t>
      </w:r>
      <w:r w:rsidR="00356C24">
        <w:rPr>
          <w:i/>
          <w:iCs/>
        </w:rPr>
        <w:t xml:space="preserve">e </w:t>
      </w:r>
      <w:r w:rsidR="00356C24">
        <w:t xml:space="preserve">predstavlja bilo koji element iz </w:t>
      </w:r>
      <w:r w:rsidR="00356C24">
        <w:rPr>
          <w:i/>
          <w:iCs/>
        </w:rPr>
        <w:t>U</w:t>
      </w:r>
      <w:r w:rsidR="00356C24">
        <w:t xml:space="preserve">. Nakon čega se radi poređenje samih skupova </w:t>
      </w:r>
      <w:r w:rsidR="00356C24">
        <w:rPr>
          <w:i/>
          <w:iCs/>
        </w:rPr>
        <w:t>s</w:t>
      </w:r>
      <w:r w:rsidR="00356C24">
        <w:t>(</w:t>
      </w:r>
      <w:r w:rsidR="00356C24">
        <w:rPr>
          <w:i/>
          <w:iCs/>
        </w:rPr>
        <w:t>e</w:t>
      </w:r>
      <w:r w:rsidR="00356C24">
        <w:t>). Koje predstavlja poređenje svaki sa svakim.</w:t>
      </w:r>
    </w:p>
    <w:p w14:paraId="42F20381"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frequencyMap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FrequencyMapCalc</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p>
    <w:p w14:paraId="597D3ECF"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setToTake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null</w:t>
      </w:r>
      <w:r>
        <w:rPr>
          <w:rFonts w:ascii="Courier New" w:hAnsi="Courier New" w:cs="Courier New"/>
          <w:b/>
          <w:bCs/>
          <w:color w:val="000080"/>
          <w:sz w:val="20"/>
          <w:szCs w:val="20"/>
          <w:highlight w:val="white"/>
          <w:lang w:val="en-GB"/>
        </w:rPr>
        <w:t>;</w:t>
      </w:r>
    </w:p>
    <w:p w14:paraId="34DF67F6"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indexSetToTake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79A41D42"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28036577"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25583CB5"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451DA141"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setR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p>
    <w:p w14:paraId="1CC0089E"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Set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unionOfQ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HashSet</w:t>
      </w:r>
      <w:r>
        <w:rPr>
          <w:rFonts w:ascii="Courier New" w:hAnsi="Courier New" w:cs="Courier New"/>
          <w:b/>
          <w:bCs/>
          <w:color w:val="000080"/>
          <w:sz w:val="20"/>
          <w:szCs w:val="20"/>
          <w:highlight w:val="white"/>
          <w:lang w:val="en-GB"/>
        </w:rPr>
        <w:t>&lt;&gt;();</w:t>
      </w:r>
    </w:p>
    <w:p w14:paraId="0E174C40"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w:t>
      </w:r>
      <w:r>
        <w:rPr>
          <w:rFonts w:ascii="Courier New" w:hAnsi="Courier New" w:cs="Courier New"/>
          <w:b/>
          <w:bCs/>
          <w:color w:val="000080"/>
          <w:sz w:val="20"/>
          <w:szCs w:val="20"/>
          <w:highlight w:val="white"/>
          <w:lang w:val="en-GB"/>
        </w:rPr>
        <w:t>)</w:t>
      </w:r>
    </w:p>
    <w:p w14:paraId="2ED4E53B"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frequencyMap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equals</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14:paraId="386AC1D4"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729AC119"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35EEC92E"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p>
    <w:p w14:paraId="24A8AF2C"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unionOfQ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addAll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7654ED11"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setR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e</w:t>
      </w:r>
      <w:r>
        <w:rPr>
          <w:rFonts w:ascii="Courier New" w:hAnsi="Courier New" w:cs="Courier New"/>
          <w:b/>
          <w:bCs/>
          <w:color w:val="000080"/>
          <w:sz w:val="20"/>
          <w:szCs w:val="20"/>
          <w:highlight w:val="white"/>
          <w:lang w:val="en-GB"/>
        </w:rPr>
        <w:t>);</w:t>
      </w:r>
    </w:p>
    <w:p w14:paraId="3317AD52"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E60FE47"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 xml:space="preserve">unionOfQ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unionOfQ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filter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p>
    <w:p w14:paraId="5A07BB50"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toSet</w:t>
      </w:r>
      <w:r>
        <w:rPr>
          <w:rFonts w:ascii="Courier New" w:hAnsi="Courier New" w:cs="Courier New"/>
          <w:b/>
          <w:bCs/>
          <w:color w:val="000080"/>
          <w:sz w:val="20"/>
          <w:szCs w:val="20"/>
          <w:highlight w:val="white"/>
          <w:lang w:val="en-GB"/>
        </w:rPr>
        <w:t>());</w:t>
      </w:r>
    </w:p>
    <w:p w14:paraId="75A9DDE0"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unionOfQ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setR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p>
    <w:p w14:paraId="10B1D735"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1199D769"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setToTake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w:t>
      </w:r>
      <w:r>
        <w:rPr>
          <w:rFonts w:ascii="Courier New" w:hAnsi="Courier New" w:cs="Courier New"/>
          <w:b/>
          <w:bCs/>
          <w:color w:val="000080"/>
          <w:sz w:val="20"/>
          <w:szCs w:val="20"/>
          <w:highlight w:val="white"/>
          <w:lang w:val="en-GB"/>
        </w:rPr>
        <w:t>;</w:t>
      </w:r>
    </w:p>
    <w:p w14:paraId="55E991BD"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indexSetToTake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7C88DB25"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break</w:t>
      </w:r>
      <w:r>
        <w:rPr>
          <w:rFonts w:ascii="Courier New" w:hAnsi="Courier New" w:cs="Courier New"/>
          <w:b/>
          <w:bCs/>
          <w:color w:val="000080"/>
          <w:sz w:val="20"/>
          <w:szCs w:val="20"/>
          <w:highlight w:val="white"/>
          <w:lang w:val="en-GB"/>
        </w:rPr>
        <w:t>;</w:t>
      </w:r>
    </w:p>
    <w:p w14:paraId="294C1254"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667EBF7" w14:textId="77777777" w:rsidR="00D6157B" w:rsidRDefault="00D6157B" w:rsidP="00D6157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266440A1" w14:textId="3198D25D" w:rsidR="00356C24" w:rsidRDefault="00D6157B" w:rsidP="00D6157B">
      <w:pPr>
        <w:pStyle w:val="Osnovnitekst"/>
        <w:pBdr>
          <w:top w:val="single" w:sz="4" w:space="1" w:color="auto"/>
          <w:left w:val="single" w:sz="4" w:space="4" w:color="auto"/>
          <w:bottom w:val="single" w:sz="4" w:space="1" w:color="auto"/>
          <w:right w:val="single" w:sz="4" w:space="4" w:color="auto"/>
        </w:pBdr>
        <w:spacing w:before="240"/>
        <w:ind w:firstLine="0"/>
        <w:rPr>
          <w:rFonts w:ascii="Courier New" w:hAnsi="Courier New" w:cs="Courier New"/>
          <w:b/>
          <w:bCs/>
          <w:color w:val="000080"/>
          <w:sz w:val="20"/>
          <w:szCs w:val="20"/>
          <w:lang w:val="en-GB"/>
        </w:rPr>
      </w:pPr>
      <w:r>
        <w:rPr>
          <w:rFonts w:ascii="Courier New" w:hAnsi="Courier New" w:cs="Courier New"/>
          <w:b/>
          <w:bCs/>
          <w:color w:val="000080"/>
          <w:sz w:val="20"/>
          <w:szCs w:val="20"/>
          <w:highlight w:val="white"/>
          <w:lang w:val="en-GB"/>
        </w:rPr>
        <w:t>}</w:t>
      </w:r>
    </w:p>
    <w:p w14:paraId="4ECAF521" w14:textId="309100FC" w:rsidR="00D6157B" w:rsidRDefault="00D6157B" w:rsidP="00D6157B">
      <w:pPr>
        <w:pStyle w:val="Oznakaslike"/>
      </w:pPr>
      <w:r>
        <w:t>Primer koda 3.4.8.</w:t>
      </w:r>
    </w:p>
    <w:p w14:paraId="45DF9346" w14:textId="546465E0" w:rsidR="00D6157B" w:rsidRDefault="00D6157B" w:rsidP="00847FCB">
      <w:pPr>
        <w:pStyle w:val="Osnovnitekst"/>
      </w:pPr>
      <w:r>
        <w:t xml:space="preserve">Sledeći deo koda koji ćemo analizirati, dat u kodu 3.4.8. predstavlja implementaciju nalaženja skupa </w:t>
      </w:r>
      <w:r>
        <w:rPr>
          <w:i/>
          <w:iCs/>
        </w:rPr>
        <w:t>R</w:t>
      </w:r>
      <w:r>
        <w:t xml:space="preserve"> takvog da zadovoljava uslov dat u drugoj grani koju smo analizirali u </w:t>
      </w:r>
      <w:r w:rsidR="00847FCB">
        <w:t xml:space="preserve">poglavlju </w:t>
      </w:r>
      <w:r>
        <w:t xml:space="preserve">3.4.2. </w:t>
      </w:r>
      <w:r w:rsidR="00847FCB">
        <w:t xml:space="preserve">Slično kao i kod prethodne grane sama implementacija je prilično vremenski intenzivna zato što moramo iterirati kroz  skupove dok ne nađemo jedan koji nam zadovoljava uslov. Takođe konstrukcija samog skupa </w:t>
      </w:r>
      <w:r w:rsidR="00847FCB">
        <w:rPr>
          <w:i/>
          <w:iCs/>
        </w:rPr>
        <w:t>Q</w:t>
      </w:r>
      <w:r w:rsidR="00847FCB">
        <w:t xml:space="preserve">, u kodu označenog </w:t>
      </w:r>
      <w:r w:rsidR="00847FCB" w:rsidRPr="00847FCB">
        <w:rPr>
          <w:rStyle w:val="PromenljivaizkodaChar"/>
        </w:rPr>
        <w:t>unionOfQ</w:t>
      </w:r>
      <w:r w:rsidR="00847FCB">
        <w:rPr>
          <w:rStyle w:val="PromenljivaizkodaChar"/>
        </w:rPr>
        <w:t xml:space="preserve"> </w:t>
      </w:r>
      <w:r w:rsidR="00847FCB" w:rsidRPr="00847FCB">
        <w:t>se</w:t>
      </w:r>
      <w:r w:rsidR="00847FCB">
        <w:t xml:space="preserve"> radi u još jednoj petlji koja ponovo iterira kroz sve skupove da bi odredila </w:t>
      </w:r>
      <w:r w:rsidR="0046335B">
        <w:t xml:space="preserve">koji skup da doda svojoj uniji. Takođe možemo videti da se u implementaciji koristi promenljiva </w:t>
      </w:r>
      <w:r w:rsidR="0046335B" w:rsidRPr="0046335B">
        <w:rPr>
          <w:rStyle w:val="PromenljivaizkodaChar"/>
        </w:rPr>
        <w:t>frequencyMap</w:t>
      </w:r>
      <w:r w:rsidR="0046335B">
        <w:t>. Ona u sebi čuva frekvenciju svih elementa koji su deo univerzuma</w:t>
      </w:r>
      <w:r w:rsidR="002B1808">
        <w:t>. Ovo se uradilo da ne bi moralo u svakoj iteraciji petlje da se računa frekvencija elementa.</w:t>
      </w:r>
    </w:p>
    <w:p w14:paraId="7F9361AA"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lastRenderedPageBreak/>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Q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5416A6B3"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R1R2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04060942"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indexesR1R2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769DCF7D"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1F2DD630"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3C7EB8F1"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6489D6A8"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16FCD475"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tmpSet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w:t>
      </w:r>
      <w:r>
        <w:rPr>
          <w:rFonts w:ascii="Courier New" w:hAnsi="Courier New" w:cs="Courier New"/>
          <w:b/>
          <w:bCs/>
          <w:color w:val="000080"/>
          <w:sz w:val="20"/>
          <w:szCs w:val="20"/>
          <w:highlight w:val="white"/>
          <w:lang w:val="en-GB"/>
        </w:rPr>
        <w:t>)</w:t>
      </w:r>
    </w:p>
    <w:p w14:paraId="7C6F55C8"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63ACC38"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addAll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28B97635"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R1R2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6DF89E60"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bookmarkStart w:id="67" w:name="_Hlk114740447"/>
      <w:r>
        <w:rPr>
          <w:rFonts w:ascii="Courier New" w:hAnsi="Courier New" w:cs="Courier New"/>
          <w:color w:val="000000"/>
          <w:sz w:val="20"/>
          <w:szCs w:val="20"/>
          <w:highlight w:val="white"/>
          <w:lang w:val="en-GB"/>
        </w:rPr>
        <w:t>indexesR1R2</w:t>
      </w:r>
      <w:bookmarkEnd w:id="67"/>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p>
    <w:p w14:paraId="75E0C1E2"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A7AE26D"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674D5C04"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1DCFFF4A"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remove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4F817AB2"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Q</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remove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354CDD13"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60C9F6A5"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final</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finalR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w:t>
      </w:r>
      <w:r>
        <w:rPr>
          <w:rFonts w:ascii="Courier New" w:hAnsi="Courier New" w:cs="Courier New"/>
          <w:b/>
          <w:bCs/>
          <w:color w:val="000080"/>
          <w:sz w:val="20"/>
          <w:szCs w:val="20"/>
          <w:highlight w:val="white"/>
          <w:lang w:val="en-GB"/>
        </w:rPr>
        <w:t>;</w:t>
      </w:r>
    </w:p>
    <w:p w14:paraId="3F08027D"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fixIndexesMap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&lt;&gt;();</w:t>
      </w:r>
    </w:p>
    <w:p w14:paraId="31545A7D"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newSetOfSets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ArrayList</w:t>
      </w:r>
      <w:r>
        <w:rPr>
          <w:rFonts w:ascii="Courier New" w:hAnsi="Courier New" w:cs="Courier New"/>
          <w:b/>
          <w:bCs/>
          <w:color w:val="000080"/>
          <w:sz w:val="20"/>
          <w:szCs w:val="20"/>
          <w:highlight w:val="white"/>
          <w:lang w:val="en-GB"/>
        </w:rPr>
        <w:t>&lt;&gt;();</w:t>
      </w:r>
    </w:p>
    <w:p w14:paraId="0C204887"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newUniverse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universe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4D8B11B9"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filter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integer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finalR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contains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w:t>
      </w:r>
    </w:p>
    <w:p w14:paraId="6B33C643"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3C49F34C"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7C07874B"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47DE3C89"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p>
    <w:p w14:paraId="33C52A03"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Integer</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setOfSets</w:t>
      </w:r>
      <w:r>
        <w:rPr>
          <w:rFonts w:ascii="Courier New" w:hAnsi="Courier New" w:cs="Courier New"/>
          <w:b/>
          <w:bCs/>
          <w:color w:val="000080"/>
          <w:sz w:val="20"/>
          <w:szCs w:val="20"/>
          <w:highlight w:val="white"/>
          <w:lang w:val="en-GB"/>
        </w:rPr>
        <w:t>)</w:t>
      </w:r>
    </w:p>
    <w:p w14:paraId="2DE9918E"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481AD9A"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R1R2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&amp;&amp;</w:t>
      </w:r>
      <w:r>
        <w:rPr>
          <w:rFonts w:ascii="Courier New" w:hAnsi="Courier New" w:cs="Courier New"/>
          <w:color w:val="000000"/>
          <w:sz w:val="20"/>
          <w:szCs w:val="20"/>
          <w:highlight w:val="white"/>
          <w:lang w:val="en-GB"/>
        </w:rPr>
        <w:t xml:space="preserve"> tmpSet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R1R2</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2DEDF5EA"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1CFFED59"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tmpSet</w:t>
      </w:r>
      <w:r>
        <w:rPr>
          <w:rFonts w:ascii="Courier New" w:hAnsi="Courier New" w:cs="Courier New"/>
          <w:b/>
          <w:bCs/>
          <w:color w:val="000080"/>
          <w:sz w:val="20"/>
          <w:szCs w:val="20"/>
          <w:highlight w:val="white"/>
          <w:lang w:val="en-GB"/>
        </w:rPr>
        <w:t>);</w:t>
      </w:r>
    </w:p>
    <w:p w14:paraId="214132EB"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fixIndexesMap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j</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5D4B3511"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j</w:t>
      </w:r>
      <w:r>
        <w:rPr>
          <w:rFonts w:ascii="Courier New" w:hAnsi="Courier New" w:cs="Courier New"/>
          <w:b/>
          <w:bCs/>
          <w:color w:val="000080"/>
          <w:sz w:val="20"/>
          <w:szCs w:val="20"/>
          <w:highlight w:val="white"/>
          <w:lang w:val="en-GB"/>
        </w:rPr>
        <w:t>++;</w:t>
      </w:r>
    </w:p>
    <w:p w14:paraId="293FA2E5"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958FD3E"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i</w:t>
      </w:r>
      <w:r>
        <w:rPr>
          <w:rFonts w:ascii="Courier New" w:hAnsi="Courier New" w:cs="Courier New"/>
          <w:b/>
          <w:bCs/>
          <w:color w:val="000080"/>
          <w:sz w:val="20"/>
          <w:szCs w:val="20"/>
          <w:highlight w:val="white"/>
          <w:lang w:val="en-GB"/>
        </w:rPr>
        <w:t>++;</w:t>
      </w:r>
    </w:p>
    <w:p w14:paraId="35F7E307"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01CD6388"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p>
    <w:p w14:paraId="3F6FFFAB" w14:textId="77777777" w:rsidR="00C463EE" w:rsidRDefault="00C463EE" w:rsidP="00C463EE">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QIndex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p>
    <w:p w14:paraId="2AA51C84" w14:textId="76AD07C7" w:rsidR="002B1808" w:rsidRDefault="00C463EE" w:rsidP="00C463EE">
      <w:pPr>
        <w:pStyle w:val="Osnovnitekst"/>
        <w:pBdr>
          <w:top w:val="single" w:sz="4" w:space="1" w:color="auto"/>
          <w:left w:val="single" w:sz="4" w:space="4" w:color="auto"/>
          <w:bottom w:val="single" w:sz="4" w:space="1" w:color="auto"/>
          <w:right w:val="single" w:sz="4" w:space="4" w:color="auto"/>
        </w:pBdr>
        <w:ind w:firstLine="0"/>
        <w:rPr>
          <w:rFonts w:ascii="Courier New" w:hAnsi="Courier New" w:cs="Courier New"/>
          <w:b/>
          <w:bCs/>
          <w:color w:val="000080"/>
          <w:sz w:val="20"/>
          <w:szCs w:val="20"/>
          <w:lang w:val="en-GB"/>
        </w:rPr>
      </w:pPr>
      <w:r>
        <w:rPr>
          <w:rFonts w:ascii="Courier New" w:hAnsi="Courier New" w:cs="Courier New"/>
          <w:color w:val="000000"/>
          <w:sz w:val="20"/>
          <w:szCs w:val="20"/>
          <w:highlight w:val="white"/>
          <w:lang w:val="en-GB"/>
        </w:rPr>
        <w:t>newSetOfSets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add</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Q</w:t>
      </w:r>
      <w:r>
        <w:rPr>
          <w:rFonts w:ascii="Courier New" w:hAnsi="Courier New" w:cs="Courier New"/>
          <w:b/>
          <w:bCs/>
          <w:color w:val="000080"/>
          <w:sz w:val="20"/>
          <w:szCs w:val="20"/>
          <w:highlight w:val="white"/>
          <w:lang w:val="en-GB"/>
        </w:rPr>
        <w:t>);</w:t>
      </w:r>
    </w:p>
    <w:p w14:paraId="67106536" w14:textId="512028A2" w:rsidR="00C463EE" w:rsidRDefault="00C463EE" w:rsidP="00C463EE">
      <w:pPr>
        <w:pStyle w:val="Oznakaslike"/>
      </w:pPr>
      <w:r>
        <w:t>Primer koda 3.4.9.</w:t>
      </w:r>
    </w:p>
    <w:p w14:paraId="59C3B594" w14:textId="63252ECB" w:rsidR="00C463EE" w:rsidRPr="00977653" w:rsidRDefault="00C463EE" w:rsidP="00C463EE">
      <w:pPr>
        <w:pStyle w:val="Osnovnitekst"/>
      </w:pPr>
      <w:r>
        <w:t xml:space="preserve">Poslednji deo koda koji ćemo analizirati se odnosi na nalaženja skupova </w:t>
      </w:r>
      <w:r>
        <w:rPr>
          <w:i/>
          <w:iCs/>
        </w:rPr>
        <w:t>R1</w:t>
      </w:r>
      <w:r>
        <w:t xml:space="preserve"> i </w:t>
      </w:r>
      <w:r>
        <w:rPr>
          <w:i/>
          <w:iCs/>
        </w:rPr>
        <w:t>R2</w:t>
      </w:r>
      <w:r>
        <w:t xml:space="preserve"> kao i konstrukcij</w:t>
      </w:r>
      <w:r w:rsidR="0055279B">
        <w:t>e</w:t>
      </w:r>
      <w:r>
        <w:t xml:space="preserve"> skupa </w:t>
      </w:r>
      <w:r>
        <w:rPr>
          <w:i/>
          <w:iCs/>
        </w:rPr>
        <w:t xml:space="preserve">Q </w:t>
      </w:r>
      <w:r>
        <w:t xml:space="preserve">za </w:t>
      </w:r>
      <w:r w:rsidR="0055279B">
        <w:t>uslov na liniji 11 dat u pseudokodu na slici 3.4.3</w:t>
      </w:r>
      <w:r>
        <w:t>. Samo implementaciju možemo videti u kodu 3.4.9.</w:t>
      </w:r>
      <w:r w:rsidR="00007772">
        <w:t xml:space="preserve"> Primećujemo da je nalaženje skupova </w:t>
      </w:r>
      <w:r w:rsidR="00007772">
        <w:rPr>
          <w:i/>
          <w:iCs/>
        </w:rPr>
        <w:t>R1</w:t>
      </w:r>
      <w:r w:rsidR="00007772">
        <w:t xml:space="preserve"> i </w:t>
      </w:r>
      <w:r w:rsidR="00007772">
        <w:rPr>
          <w:i/>
          <w:iCs/>
        </w:rPr>
        <w:t>R2</w:t>
      </w:r>
      <w:r w:rsidR="00007772">
        <w:t xml:space="preserve"> kao i konstrukcija samog skupa </w:t>
      </w:r>
      <w:r w:rsidR="00007772">
        <w:rPr>
          <w:i/>
          <w:iCs/>
        </w:rPr>
        <w:t>Q</w:t>
      </w:r>
      <w:r w:rsidR="00007772">
        <w:t xml:space="preserve"> </w:t>
      </w:r>
      <w:r w:rsidR="000E5561">
        <w:t>trivijalna</w:t>
      </w:r>
      <w:r w:rsidR="007C4E0B">
        <w:t xml:space="preserve"> operacija</w:t>
      </w:r>
      <w:r w:rsidR="000E5561">
        <w:t>.</w:t>
      </w:r>
      <w:r w:rsidR="007C4E0B">
        <w:t xml:space="preserve"> Takođe vidimo u samom kodu da se sada </w:t>
      </w:r>
      <w:r w:rsidR="007C4E0B" w:rsidRPr="007C4E0B">
        <w:rPr>
          <w:rStyle w:val="PromenljivaizkodaChar"/>
        </w:rPr>
        <w:t>fixIndexesMap</w:t>
      </w:r>
      <w:r w:rsidR="007C4E0B">
        <w:t xml:space="preserve"> ne namešta koristeći funkcija </w:t>
      </w:r>
      <w:r w:rsidR="007C4E0B" w:rsidRPr="007C4E0B">
        <w:rPr>
          <w:rStyle w:val="PromenljivaizkodaChar"/>
        </w:rPr>
        <w:t>Remove</w:t>
      </w:r>
      <w:r w:rsidR="007C4E0B">
        <w:t xml:space="preserve"> niti </w:t>
      </w:r>
      <w:r w:rsidR="007C4E0B" w:rsidRPr="007C4E0B">
        <w:rPr>
          <w:rStyle w:val="PromenljivaizkodaChar"/>
        </w:rPr>
        <w:t>Take</w:t>
      </w:r>
      <w:r w:rsidR="007C4E0B">
        <w:t xml:space="preserve">. Ne možemo koristiti te funkcije u ovom slučaju zato što iz skupa skupova trebamo izbaciti dva skupa </w:t>
      </w:r>
      <w:r w:rsidR="007C4E0B" w:rsidRPr="007C4E0B">
        <w:rPr>
          <w:i/>
          <w:iCs/>
        </w:rPr>
        <w:t>R1</w:t>
      </w:r>
      <w:r w:rsidR="007C4E0B">
        <w:t xml:space="preserve"> i </w:t>
      </w:r>
      <w:r w:rsidR="007C4E0B" w:rsidRPr="007C4E0B">
        <w:rPr>
          <w:i/>
          <w:iCs/>
        </w:rPr>
        <w:t>R2</w:t>
      </w:r>
      <w:r w:rsidR="007C4E0B">
        <w:t>,</w:t>
      </w:r>
      <w:r w:rsidR="007C4E0B">
        <w:rPr>
          <w:i/>
          <w:iCs/>
        </w:rPr>
        <w:t xml:space="preserve"> </w:t>
      </w:r>
      <w:r w:rsidR="007C4E0B">
        <w:t xml:space="preserve">dok su te funkcije zamišljene da omoguće izbacivanje samo jednog skupa. U kodu isto vidimo da postoji promenljiva </w:t>
      </w:r>
      <w:r w:rsidR="007C4E0B" w:rsidRPr="007C4E0B">
        <w:rPr>
          <w:rStyle w:val="PromenljivaizkodaChar"/>
        </w:rPr>
        <w:t>indexesR1R2</w:t>
      </w:r>
      <w:r w:rsidR="007C4E0B">
        <w:rPr>
          <w:rStyle w:val="PromenljivaizkodaChar"/>
        </w:rPr>
        <w:t xml:space="preserve"> </w:t>
      </w:r>
      <w:r w:rsidR="00977653" w:rsidRPr="00977653">
        <w:t>ova promenljiva</w:t>
      </w:r>
      <w:r w:rsidR="00977653">
        <w:t xml:space="preserve"> nam samo pamti indekse skupova </w:t>
      </w:r>
      <w:r w:rsidR="00977653" w:rsidRPr="007C4E0B">
        <w:rPr>
          <w:i/>
          <w:iCs/>
        </w:rPr>
        <w:t>R1</w:t>
      </w:r>
      <w:r w:rsidR="00977653">
        <w:t xml:space="preserve"> i </w:t>
      </w:r>
      <w:r w:rsidR="00977653" w:rsidRPr="007C4E0B">
        <w:rPr>
          <w:i/>
          <w:iCs/>
        </w:rPr>
        <w:t>R2</w:t>
      </w:r>
      <w:r w:rsidR="00977653">
        <w:rPr>
          <w:i/>
          <w:iCs/>
        </w:rPr>
        <w:t xml:space="preserve"> </w:t>
      </w:r>
      <w:r w:rsidR="00977653">
        <w:t>u slučaju da trebamo da ih ubacimo u rezultat.</w:t>
      </w:r>
    </w:p>
    <w:p w14:paraId="52BC1D9A" w14:textId="74834C18" w:rsidR="007543E0" w:rsidRPr="00536887" w:rsidRDefault="007543E0" w:rsidP="007543E0">
      <w:pPr>
        <w:pStyle w:val="Inivonaslova-Poglavlje"/>
        <w:rPr>
          <w:lang w:val="sr-Latn-RS"/>
        </w:rPr>
      </w:pPr>
      <w:bookmarkStart w:id="68" w:name="_Toc114441121"/>
      <w:bookmarkStart w:id="69" w:name="_Toc114504329"/>
      <w:bookmarkStart w:id="70" w:name="_Toc114758508"/>
      <w:bookmarkStart w:id="71" w:name="_Toc114770379"/>
      <w:r w:rsidRPr="00536887">
        <w:rPr>
          <w:lang w:val="sr-Latn-RS"/>
        </w:rPr>
        <w:lastRenderedPageBreak/>
        <w:t xml:space="preserve">Testiranje </w:t>
      </w:r>
      <w:bookmarkEnd w:id="68"/>
      <w:bookmarkEnd w:id="69"/>
      <w:r w:rsidR="003C4B3A">
        <w:rPr>
          <w:lang w:val="sr-Latn-RS"/>
        </w:rPr>
        <w:t>implementacija</w:t>
      </w:r>
      <w:bookmarkEnd w:id="70"/>
      <w:bookmarkEnd w:id="71"/>
    </w:p>
    <w:p w14:paraId="32967859" w14:textId="65B95922" w:rsidR="009E3605" w:rsidRDefault="003C4B3A" w:rsidP="00CD20B1">
      <w:pPr>
        <w:pStyle w:val="Osnovnitekst"/>
        <w:rPr>
          <w:lang w:val="en-GB"/>
        </w:rPr>
      </w:pPr>
      <w:r w:rsidRPr="009E3605">
        <w:rPr>
          <w:lang w:val="sr-Latn-RS"/>
        </w:rPr>
        <w:t>U ovom poglavlju bavićemo se testiranjem implementacija algoritama iz poglavlja 3.</w:t>
      </w:r>
      <w:r w:rsidR="00963F89" w:rsidRPr="009E3605">
        <w:rPr>
          <w:lang w:val="sr-Latn-RS"/>
        </w:rPr>
        <w:t xml:space="preserve"> Samo testiranje je zamišljeno da funkcioniše na vrlo prost način. Kao ulazni parametar samog programa prosleđuje se fajl koji u sebi sadrži graf, sve veze u grafu. Program je fiksno namešten da pokrene jedanaest iteracija svakog algoritma i da zabeleži koliko je trajalo izvršavanje svake iteracije. </w:t>
      </w:r>
    </w:p>
    <w:tbl>
      <w:tblPr>
        <w:tblStyle w:val="TableGrid"/>
        <w:tblW w:w="0" w:type="auto"/>
        <w:tblLook w:val="04A0" w:firstRow="1" w:lastRow="0" w:firstColumn="1" w:lastColumn="0" w:noHBand="0" w:noVBand="1"/>
      </w:tblPr>
      <w:tblGrid>
        <w:gridCol w:w="2477"/>
        <w:gridCol w:w="1834"/>
        <w:gridCol w:w="1810"/>
        <w:gridCol w:w="1847"/>
        <w:gridCol w:w="1886"/>
      </w:tblGrid>
      <w:tr w:rsidR="00027344" w14:paraId="6D031842" w14:textId="77777777" w:rsidTr="005362A3">
        <w:tc>
          <w:tcPr>
            <w:tcW w:w="1970" w:type="dxa"/>
          </w:tcPr>
          <w:p w14:paraId="409EEBF4" w14:textId="630C4427" w:rsidR="005362A3" w:rsidRPr="005362A3" w:rsidRDefault="005362A3" w:rsidP="005362A3">
            <w:pPr>
              <w:pStyle w:val="SlikeTabele"/>
            </w:pPr>
            <w:bookmarkStart w:id="72" w:name="_Hlk114756304"/>
            <w:r w:rsidRPr="005362A3">
              <w:t>Imena</w:t>
            </w:r>
          </w:p>
        </w:tc>
        <w:tc>
          <w:tcPr>
            <w:tcW w:w="1971" w:type="dxa"/>
          </w:tcPr>
          <w:p w14:paraId="2BCEC7AF" w14:textId="371A0295" w:rsidR="005362A3" w:rsidRPr="005362A3" w:rsidRDefault="001A3C99" w:rsidP="005362A3">
            <w:pPr>
              <w:pStyle w:val="SlikeTabele"/>
            </w:pPr>
            <w:r>
              <w:t>Broj čvorova</w:t>
            </w:r>
          </w:p>
        </w:tc>
        <w:tc>
          <w:tcPr>
            <w:tcW w:w="1971" w:type="dxa"/>
          </w:tcPr>
          <w:p w14:paraId="36CF4876" w14:textId="6E5989DC" w:rsidR="005362A3" w:rsidRPr="005362A3" w:rsidRDefault="001A3C99" w:rsidP="005362A3">
            <w:pPr>
              <w:pStyle w:val="SlikeTabele"/>
            </w:pPr>
            <w:r>
              <w:t>Broj grana</w:t>
            </w:r>
          </w:p>
        </w:tc>
        <w:tc>
          <w:tcPr>
            <w:tcW w:w="1971" w:type="dxa"/>
          </w:tcPr>
          <w:p w14:paraId="491BA012" w14:textId="623C3A91" w:rsidR="005362A3" w:rsidRPr="005362A3" w:rsidRDefault="001A3C99" w:rsidP="005362A3">
            <w:pPr>
              <w:pStyle w:val="SlikeTabele"/>
            </w:pPr>
            <w:r>
              <w:t>Prosečan stepen čvora</w:t>
            </w:r>
          </w:p>
        </w:tc>
        <w:tc>
          <w:tcPr>
            <w:tcW w:w="1971" w:type="dxa"/>
          </w:tcPr>
          <w:p w14:paraId="43D8BE23" w14:textId="32A1B8E0" w:rsidR="005362A3" w:rsidRPr="005362A3" w:rsidRDefault="00027344" w:rsidP="005362A3">
            <w:pPr>
              <w:pStyle w:val="SlikeTabele"/>
            </w:pPr>
            <w:r>
              <w:t>Maksimalni stepen čvora</w:t>
            </w:r>
          </w:p>
        </w:tc>
      </w:tr>
      <w:tr w:rsidR="00027344" w14:paraId="0C2D05E1" w14:textId="77777777" w:rsidTr="005362A3">
        <w:tc>
          <w:tcPr>
            <w:tcW w:w="1970" w:type="dxa"/>
          </w:tcPr>
          <w:p w14:paraId="2AC68A1F" w14:textId="631F5DD5" w:rsidR="005362A3" w:rsidRPr="005362A3" w:rsidRDefault="005362A3" w:rsidP="005362A3">
            <w:pPr>
              <w:pStyle w:val="SlikeTabele"/>
            </w:pPr>
            <w:r w:rsidRPr="005362A3">
              <w:t>books</w:t>
            </w:r>
          </w:p>
        </w:tc>
        <w:tc>
          <w:tcPr>
            <w:tcW w:w="1971" w:type="dxa"/>
          </w:tcPr>
          <w:p w14:paraId="1DADA1B4" w14:textId="0E1885D6" w:rsidR="005362A3" w:rsidRPr="005362A3" w:rsidRDefault="00EE50F9" w:rsidP="005362A3">
            <w:pPr>
              <w:pStyle w:val="SlikeTabele"/>
            </w:pPr>
            <w:r>
              <w:t>105</w:t>
            </w:r>
          </w:p>
        </w:tc>
        <w:tc>
          <w:tcPr>
            <w:tcW w:w="1971" w:type="dxa"/>
          </w:tcPr>
          <w:p w14:paraId="29213316" w14:textId="2CF188DE" w:rsidR="005362A3" w:rsidRPr="005362A3" w:rsidRDefault="00EE50F9" w:rsidP="005362A3">
            <w:pPr>
              <w:pStyle w:val="SlikeTabele"/>
            </w:pPr>
            <w:r>
              <w:t>441</w:t>
            </w:r>
          </w:p>
        </w:tc>
        <w:tc>
          <w:tcPr>
            <w:tcW w:w="1971" w:type="dxa"/>
          </w:tcPr>
          <w:p w14:paraId="79B18B69" w14:textId="5A4356D1" w:rsidR="005362A3" w:rsidRPr="005362A3" w:rsidRDefault="00EE50F9" w:rsidP="005362A3">
            <w:pPr>
              <w:pStyle w:val="SlikeTabele"/>
            </w:pPr>
            <w:r>
              <w:t>8.4</w:t>
            </w:r>
          </w:p>
        </w:tc>
        <w:tc>
          <w:tcPr>
            <w:tcW w:w="1971" w:type="dxa"/>
          </w:tcPr>
          <w:p w14:paraId="2B3E32BB" w14:textId="4C5E030D" w:rsidR="005362A3" w:rsidRPr="005362A3" w:rsidRDefault="00EE50F9" w:rsidP="005362A3">
            <w:pPr>
              <w:pStyle w:val="SlikeTabele"/>
            </w:pPr>
            <w:r>
              <w:t>25</w:t>
            </w:r>
          </w:p>
        </w:tc>
      </w:tr>
      <w:tr w:rsidR="00027344" w14:paraId="4FD3B46C" w14:textId="77777777" w:rsidTr="005362A3">
        <w:tc>
          <w:tcPr>
            <w:tcW w:w="1970" w:type="dxa"/>
          </w:tcPr>
          <w:p w14:paraId="36474954" w14:textId="445288E3" w:rsidR="005362A3" w:rsidRPr="005362A3" w:rsidRDefault="005362A3" w:rsidP="005362A3">
            <w:pPr>
              <w:pStyle w:val="SlikeTabele"/>
            </w:pPr>
            <w:r w:rsidRPr="005362A3">
              <w:t>dolphins</w:t>
            </w:r>
          </w:p>
        </w:tc>
        <w:tc>
          <w:tcPr>
            <w:tcW w:w="1971" w:type="dxa"/>
          </w:tcPr>
          <w:p w14:paraId="67D4E505" w14:textId="3B818C1E" w:rsidR="005362A3" w:rsidRPr="005362A3" w:rsidRDefault="00EE50F9" w:rsidP="005362A3">
            <w:pPr>
              <w:pStyle w:val="SlikeTabele"/>
            </w:pPr>
            <w:r>
              <w:t>62</w:t>
            </w:r>
          </w:p>
        </w:tc>
        <w:tc>
          <w:tcPr>
            <w:tcW w:w="1971" w:type="dxa"/>
          </w:tcPr>
          <w:p w14:paraId="6D62D1EC" w14:textId="4571992A" w:rsidR="005362A3" w:rsidRPr="005362A3" w:rsidRDefault="00EE50F9" w:rsidP="005362A3">
            <w:pPr>
              <w:pStyle w:val="SlikeTabele"/>
            </w:pPr>
            <w:r>
              <w:t>159</w:t>
            </w:r>
          </w:p>
        </w:tc>
        <w:tc>
          <w:tcPr>
            <w:tcW w:w="1971" w:type="dxa"/>
          </w:tcPr>
          <w:p w14:paraId="031C342A" w14:textId="5DDE3302" w:rsidR="005362A3" w:rsidRPr="005362A3" w:rsidRDefault="00EE50F9" w:rsidP="005362A3">
            <w:pPr>
              <w:pStyle w:val="SlikeTabele"/>
            </w:pPr>
            <w:r>
              <w:t>5.13</w:t>
            </w:r>
          </w:p>
        </w:tc>
        <w:tc>
          <w:tcPr>
            <w:tcW w:w="1971" w:type="dxa"/>
          </w:tcPr>
          <w:p w14:paraId="6C09D23F" w14:textId="319E6356" w:rsidR="005362A3" w:rsidRPr="005362A3" w:rsidRDefault="00EE50F9" w:rsidP="005362A3">
            <w:pPr>
              <w:pStyle w:val="SlikeTabele"/>
            </w:pPr>
            <w:r>
              <w:t>12</w:t>
            </w:r>
          </w:p>
        </w:tc>
      </w:tr>
      <w:tr w:rsidR="00027344" w14:paraId="5747AEED" w14:textId="77777777" w:rsidTr="005362A3">
        <w:tc>
          <w:tcPr>
            <w:tcW w:w="1970" w:type="dxa"/>
          </w:tcPr>
          <w:p w14:paraId="07BD759E" w14:textId="2659FD7F" w:rsidR="005362A3" w:rsidRPr="005362A3" w:rsidRDefault="005362A3" w:rsidP="005362A3">
            <w:pPr>
              <w:pStyle w:val="SlikeTabele"/>
            </w:pPr>
            <w:r w:rsidRPr="005362A3">
              <w:t>jazz</w:t>
            </w:r>
          </w:p>
        </w:tc>
        <w:tc>
          <w:tcPr>
            <w:tcW w:w="1971" w:type="dxa"/>
          </w:tcPr>
          <w:p w14:paraId="0A55F4D6" w14:textId="3C2EBA88" w:rsidR="005362A3" w:rsidRPr="005362A3" w:rsidRDefault="00EE50F9" w:rsidP="005362A3">
            <w:pPr>
              <w:pStyle w:val="SlikeTabele"/>
            </w:pPr>
            <w:r>
              <w:t>198</w:t>
            </w:r>
          </w:p>
        </w:tc>
        <w:tc>
          <w:tcPr>
            <w:tcW w:w="1971" w:type="dxa"/>
          </w:tcPr>
          <w:p w14:paraId="1E9E5F54" w14:textId="3A477500" w:rsidR="005362A3" w:rsidRPr="005362A3" w:rsidRDefault="00EE50F9" w:rsidP="005362A3">
            <w:pPr>
              <w:pStyle w:val="SlikeTabele"/>
            </w:pPr>
            <w:r>
              <w:t>2742</w:t>
            </w:r>
          </w:p>
        </w:tc>
        <w:tc>
          <w:tcPr>
            <w:tcW w:w="1971" w:type="dxa"/>
          </w:tcPr>
          <w:p w14:paraId="3CBBEC16" w14:textId="25B063F5" w:rsidR="005362A3" w:rsidRPr="005362A3" w:rsidRDefault="00EE50F9" w:rsidP="005362A3">
            <w:pPr>
              <w:pStyle w:val="SlikeTabele"/>
            </w:pPr>
            <w:r>
              <w:t>27.7</w:t>
            </w:r>
          </w:p>
        </w:tc>
        <w:tc>
          <w:tcPr>
            <w:tcW w:w="1971" w:type="dxa"/>
          </w:tcPr>
          <w:p w14:paraId="105CE847" w14:textId="1C326B3E" w:rsidR="005362A3" w:rsidRPr="005362A3" w:rsidRDefault="00EE50F9" w:rsidP="005362A3">
            <w:pPr>
              <w:pStyle w:val="SlikeTabele"/>
            </w:pPr>
            <w:r>
              <w:t>100</w:t>
            </w:r>
          </w:p>
        </w:tc>
      </w:tr>
      <w:tr w:rsidR="00027344" w14:paraId="0EE29091" w14:textId="77777777" w:rsidTr="005362A3">
        <w:tc>
          <w:tcPr>
            <w:tcW w:w="1970" w:type="dxa"/>
          </w:tcPr>
          <w:p w14:paraId="740EB0B5" w14:textId="4D5A3AA3" w:rsidR="005362A3" w:rsidRPr="005362A3" w:rsidRDefault="005362A3" w:rsidP="005362A3">
            <w:pPr>
              <w:pStyle w:val="SlikeTabele"/>
            </w:pPr>
            <w:r w:rsidRPr="005362A3">
              <w:t>karate</w:t>
            </w:r>
          </w:p>
        </w:tc>
        <w:tc>
          <w:tcPr>
            <w:tcW w:w="1971" w:type="dxa"/>
          </w:tcPr>
          <w:p w14:paraId="729DFE32" w14:textId="6C1E8373" w:rsidR="005362A3" w:rsidRPr="005362A3" w:rsidRDefault="00EE50F9" w:rsidP="005362A3">
            <w:pPr>
              <w:pStyle w:val="SlikeTabele"/>
            </w:pPr>
            <w:r>
              <w:t>34</w:t>
            </w:r>
          </w:p>
        </w:tc>
        <w:tc>
          <w:tcPr>
            <w:tcW w:w="1971" w:type="dxa"/>
          </w:tcPr>
          <w:p w14:paraId="322DBA7A" w14:textId="148B532F" w:rsidR="005362A3" w:rsidRPr="005362A3" w:rsidRDefault="00EE50F9" w:rsidP="005362A3">
            <w:pPr>
              <w:pStyle w:val="SlikeTabele"/>
            </w:pPr>
            <w:r>
              <w:t>78</w:t>
            </w:r>
          </w:p>
        </w:tc>
        <w:tc>
          <w:tcPr>
            <w:tcW w:w="1971" w:type="dxa"/>
          </w:tcPr>
          <w:p w14:paraId="1F57ACF8" w14:textId="0842BC93" w:rsidR="005362A3" w:rsidRPr="005362A3" w:rsidRDefault="00EE50F9" w:rsidP="005362A3">
            <w:pPr>
              <w:pStyle w:val="SlikeTabele"/>
            </w:pPr>
            <w:r>
              <w:t>4.59</w:t>
            </w:r>
          </w:p>
        </w:tc>
        <w:tc>
          <w:tcPr>
            <w:tcW w:w="1971" w:type="dxa"/>
          </w:tcPr>
          <w:p w14:paraId="019366FC" w14:textId="24884CAE" w:rsidR="005362A3" w:rsidRPr="005362A3" w:rsidRDefault="00EE50F9" w:rsidP="005362A3">
            <w:pPr>
              <w:pStyle w:val="SlikeTabele"/>
            </w:pPr>
            <w:r>
              <w:t>17</w:t>
            </w:r>
          </w:p>
        </w:tc>
      </w:tr>
      <w:tr w:rsidR="00027344" w14:paraId="4B34ECB5" w14:textId="77777777" w:rsidTr="005362A3">
        <w:tc>
          <w:tcPr>
            <w:tcW w:w="1970" w:type="dxa"/>
          </w:tcPr>
          <w:p w14:paraId="24D0B4F0" w14:textId="2DEC93AC" w:rsidR="005362A3" w:rsidRPr="005362A3" w:rsidRDefault="005362A3" w:rsidP="005362A3">
            <w:pPr>
              <w:pStyle w:val="SlikeTabele"/>
            </w:pPr>
            <w:r w:rsidRPr="005362A3">
              <w:t>facebook_combined.txt</w:t>
            </w:r>
          </w:p>
        </w:tc>
        <w:tc>
          <w:tcPr>
            <w:tcW w:w="1971" w:type="dxa"/>
          </w:tcPr>
          <w:p w14:paraId="75BA2B3F" w14:textId="0E8B3CFA" w:rsidR="005362A3" w:rsidRPr="005362A3" w:rsidRDefault="00EE50F9" w:rsidP="005362A3">
            <w:pPr>
              <w:pStyle w:val="SlikeTabele"/>
            </w:pPr>
            <w:r>
              <w:t>4039</w:t>
            </w:r>
          </w:p>
        </w:tc>
        <w:tc>
          <w:tcPr>
            <w:tcW w:w="1971" w:type="dxa"/>
          </w:tcPr>
          <w:p w14:paraId="021A0019" w14:textId="2D28EB07" w:rsidR="005362A3" w:rsidRPr="005362A3" w:rsidRDefault="00EE50F9" w:rsidP="005362A3">
            <w:pPr>
              <w:pStyle w:val="SlikeTabele"/>
            </w:pPr>
            <w:r>
              <w:t>88234</w:t>
            </w:r>
          </w:p>
        </w:tc>
        <w:tc>
          <w:tcPr>
            <w:tcW w:w="1971" w:type="dxa"/>
          </w:tcPr>
          <w:p w14:paraId="3A825FAD" w14:textId="6FA44401" w:rsidR="005362A3" w:rsidRPr="005362A3" w:rsidRDefault="00EE50F9" w:rsidP="005362A3">
            <w:pPr>
              <w:pStyle w:val="SlikeTabele"/>
            </w:pPr>
            <w:r>
              <w:t>43.7</w:t>
            </w:r>
          </w:p>
        </w:tc>
        <w:tc>
          <w:tcPr>
            <w:tcW w:w="1971" w:type="dxa"/>
          </w:tcPr>
          <w:p w14:paraId="369D4A37" w14:textId="41C0D925" w:rsidR="005362A3" w:rsidRPr="005362A3" w:rsidRDefault="00EE50F9" w:rsidP="005362A3">
            <w:pPr>
              <w:pStyle w:val="SlikeTabele"/>
            </w:pPr>
            <w:r>
              <w:t>1045</w:t>
            </w:r>
          </w:p>
        </w:tc>
      </w:tr>
      <w:tr w:rsidR="00027344" w14:paraId="0DE4B2BA" w14:textId="77777777" w:rsidTr="005362A3">
        <w:tc>
          <w:tcPr>
            <w:tcW w:w="1970" w:type="dxa"/>
          </w:tcPr>
          <w:p w14:paraId="4869B598" w14:textId="3B9FC2FD" w:rsidR="005362A3" w:rsidRPr="005362A3" w:rsidRDefault="005362A3" w:rsidP="005362A3">
            <w:pPr>
              <w:pStyle w:val="SlikeTabele"/>
            </w:pPr>
            <w:r w:rsidRPr="005362A3">
              <w:t xml:space="preserve"> graph 6 nodes.txt</w:t>
            </w:r>
          </w:p>
        </w:tc>
        <w:tc>
          <w:tcPr>
            <w:tcW w:w="1971" w:type="dxa"/>
          </w:tcPr>
          <w:p w14:paraId="1A6859E5" w14:textId="1A0CC011" w:rsidR="005362A3" w:rsidRPr="005362A3" w:rsidRDefault="00EE50F9" w:rsidP="005362A3">
            <w:pPr>
              <w:pStyle w:val="SlikeTabele"/>
            </w:pPr>
            <w:r>
              <w:t>6</w:t>
            </w:r>
          </w:p>
        </w:tc>
        <w:tc>
          <w:tcPr>
            <w:tcW w:w="1971" w:type="dxa"/>
          </w:tcPr>
          <w:p w14:paraId="304D5938" w14:textId="1E57284D" w:rsidR="005362A3" w:rsidRPr="005362A3" w:rsidRDefault="00EE50F9" w:rsidP="005362A3">
            <w:pPr>
              <w:pStyle w:val="SlikeTabele"/>
            </w:pPr>
            <w:r>
              <w:t>7</w:t>
            </w:r>
          </w:p>
        </w:tc>
        <w:tc>
          <w:tcPr>
            <w:tcW w:w="1971" w:type="dxa"/>
          </w:tcPr>
          <w:p w14:paraId="22648792" w14:textId="28456697" w:rsidR="005362A3" w:rsidRPr="005362A3" w:rsidRDefault="00A50F67" w:rsidP="005362A3">
            <w:pPr>
              <w:pStyle w:val="SlikeTabele"/>
            </w:pPr>
            <w:r>
              <w:t>2.33</w:t>
            </w:r>
          </w:p>
        </w:tc>
        <w:tc>
          <w:tcPr>
            <w:tcW w:w="1971" w:type="dxa"/>
          </w:tcPr>
          <w:p w14:paraId="05B1B7CC" w14:textId="1C909003" w:rsidR="005362A3" w:rsidRPr="005362A3" w:rsidRDefault="00A50F67" w:rsidP="005362A3">
            <w:pPr>
              <w:pStyle w:val="SlikeTabele"/>
            </w:pPr>
            <w:r>
              <w:t>3</w:t>
            </w:r>
          </w:p>
        </w:tc>
      </w:tr>
      <w:tr w:rsidR="00027344" w14:paraId="0792DA53" w14:textId="77777777" w:rsidTr="005362A3">
        <w:tc>
          <w:tcPr>
            <w:tcW w:w="1970" w:type="dxa"/>
          </w:tcPr>
          <w:p w14:paraId="19A94418" w14:textId="7B08367A" w:rsidR="005362A3" w:rsidRPr="005362A3" w:rsidRDefault="005362A3" w:rsidP="005362A3">
            <w:pPr>
              <w:pStyle w:val="SlikeTabele"/>
            </w:pPr>
            <w:r w:rsidRPr="005362A3">
              <w:t xml:space="preserve">graph </w:t>
            </w:r>
            <w:r>
              <w:t>7</w:t>
            </w:r>
            <w:r w:rsidRPr="005362A3">
              <w:t xml:space="preserve"> nodes.txt</w:t>
            </w:r>
          </w:p>
        </w:tc>
        <w:tc>
          <w:tcPr>
            <w:tcW w:w="1971" w:type="dxa"/>
          </w:tcPr>
          <w:p w14:paraId="0DA5FAE1" w14:textId="763112D5" w:rsidR="005362A3" w:rsidRPr="005362A3" w:rsidRDefault="00EE50F9" w:rsidP="005362A3">
            <w:pPr>
              <w:pStyle w:val="SlikeTabele"/>
            </w:pPr>
            <w:r>
              <w:t>7</w:t>
            </w:r>
          </w:p>
        </w:tc>
        <w:tc>
          <w:tcPr>
            <w:tcW w:w="1971" w:type="dxa"/>
          </w:tcPr>
          <w:p w14:paraId="33963905" w14:textId="2BB916F7" w:rsidR="005362A3" w:rsidRPr="005362A3" w:rsidRDefault="00A50F67" w:rsidP="005362A3">
            <w:pPr>
              <w:pStyle w:val="SlikeTabele"/>
            </w:pPr>
            <w:r>
              <w:t>10</w:t>
            </w:r>
          </w:p>
        </w:tc>
        <w:tc>
          <w:tcPr>
            <w:tcW w:w="1971" w:type="dxa"/>
          </w:tcPr>
          <w:p w14:paraId="25163FE6" w14:textId="1BBFF4F9" w:rsidR="005362A3" w:rsidRPr="005362A3" w:rsidRDefault="00A50F67" w:rsidP="005362A3">
            <w:pPr>
              <w:pStyle w:val="SlikeTabele"/>
            </w:pPr>
            <w:r>
              <w:t>2.86</w:t>
            </w:r>
          </w:p>
        </w:tc>
        <w:tc>
          <w:tcPr>
            <w:tcW w:w="1971" w:type="dxa"/>
          </w:tcPr>
          <w:p w14:paraId="619E0E2E" w14:textId="2E25C78E" w:rsidR="005362A3" w:rsidRPr="005362A3" w:rsidRDefault="00A50F67" w:rsidP="005362A3">
            <w:pPr>
              <w:pStyle w:val="SlikeTabele"/>
            </w:pPr>
            <w:r>
              <w:t>4</w:t>
            </w:r>
          </w:p>
        </w:tc>
      </w:tr>
      <w:tr w:rsidR="00027344" w14:paraId="4EE73F98" w14:textId="77777777" w:rsidTr="005362A3">
        <w:tc>
          <w:tcPr>
            <w:tcW w:w="1970" w:type="dxa"/>
          </w:tcPr>
          <w:p w14:paraId="69A608F4" w14:textId="051EECF8" w:rsidR="005362A3" w:rsidRPr="005362A3" w:rsidRDefault="005362A3" w:rsidP="005362A3">
            <w:pPr>
              <w:pStyle w:val="SlikeTabele"/>
            </w:pPr>
            <w:r w:rsidRPr="005362A3">
              <w:t xml:space="preserve">graph </w:t>
            </w:r>
            <w:r>
              <w:t>8</w:t>
            </w:r>
            <w:r w:rsidRPr="005362A3">
              <w:t xml:space="preserve"> nodes.txt</w:t>
            </w:r>
          </w:p>
        </w:tc>
        <w:tc>
          <w:tcPr>
            <w:tcW w:w="1971" w:type="dxa"/>
          </w:tcPr>
          <w:p w14:paraId="21B264D7" w14:textId="53AC5A3B" w:rsidR="005362A3" w:rsidRPr="005362A3" w:rsidRDefault="00EE50F9" w:rsidP="005362A3">
            <w:pPr>
              <w:pStyle w:val="SlikeTabele"/>
            </w:pPr>
            <w:r>
              <w:t>8</w:t>
            </w:r>
          </w:p>
        </w:tc>
        <w:tc>
          <w:tcPr>
            <w:tcW w:w="1971" w:type="dxa"/>
          </w:tcPr>
          <w:p w14:paraId="53D34AAB" w14:textId="1CC46863" w:rsidR="005362A3" w:rsidRPr="005362A3" w:rsidRDefault="00A50F67" w:rsidP="005362A3">
            <w:pPr>
              <w:pStyle w:val="SlikeTabele"/>
            </w:pPr>
            <w:r>
              <w:t>14</w:t>
            </w:r>
          </w:p>
        </w:tc>
        <w:tc>
          <w:tcPr>
            <w:tcW w:w="1971" w:type="dxa"/>
          </w:tcPr>
          <w:p w14:paraId="6BE475A8" w14:textId="57D6A5AD" w:rsidR="005362A3" w:rsidRPr="005362A3" w:rsidRDefault="00A50F67" w:rsidP="005362A3">
            <w:pPr>
              <w:pStyle w:val="SlikeTabele"/>
            </w:pPr>
            <w:r>
              <w:t>3.5</w:t>
            </w:r>
          </w:p>
        </w:tc>
        <w:tc>
          <w:tcPr>
            <w:tcW w:w="1971" w:type="dxa"/>
          </w:tcPr>
          <w:p w14:paraId="3682B1AE" w14:textId="609EAFF8" w:rsidR="005362A3" w:rsidRPr="005362A3" w:rsidRDefault="00A50F67" w:rsidP="005362A3">
            <w:pPr>
              <w:pStyle w:val="SlikeTabele"/>
            </w:pPr>
            <w:r>
              <w:t>4</w:t>
            </w:r>
          </w:p>
        </w:tc>
      </w:tr>
      <w:tr w:rsidR="00027344" w14:paraId="7503B9B6" w14:textId="77777777" w:rsidTr="005362A3">
        <w:tc>
          <w:tcPr>
            <w:tcW w:w="1970" w:type="dxa"/>
          </w:tcPr>
          <w:p w14:paraId="0205D47E" w14:textId="0E75A94F" w:rsidR="005362A3" w:rsidRPr="005362A3" w:rsidRDefault="005362A3" w:rsidP="005362A3">
            <w:pPr>
              <w:pStyle w:val="SlikeTabele"/>
            </w:pPr>
            <w:r w:rsidRPr="005362A3">
              <w:t xml:space="preserve">graph </w:t>
            </w:r>
            <w:r>
              <w:t>11</w:t>
            </w:r>
            <w:r w:rsidRPr="005362A3">
              <w:t xml:space="preserve"> nodes.txt</w:t>
            </w:r>
          </w:p>
        </w:tc>
        <w:tc>
          <w:tcPr>
            <w:tcW w:w="1971" w:type="dxa"/>
          </w:tcPr>
          <w:p w14:paraId="34B5870B" w14:textId="43D7A583" w:rsidR="005362A3" w:rsidRPr="005362A3" w:rsidRDefault="00EE50F9" w:rsidP="005362A3">
            <w:pPr>
              <w:pStyle w:val="SlikeTabele"/>
            </w:pPr>
            <w:r>
              <w:t>11</w:t>
            </w:r>
          </w:p>
        </w:tc>
        <w:tc>
          <w:tcPr>
            <w:tcW w:w="1971" w:type="dxa"/>
          </w:tcPr>
          <w:p w14:paraId="330A7D5A" w14:textId="27EF126B" w:rsidR="005362A3" w:rsidRPr="005362A3" w:rsidRDefault="00A50F67" w:rsidP="005362A3">
            <w:pPr>
              <w:pStyle w:val="SlikeTabele"/>
            </w:pPr>
            <w:r>
              <w:t>18</w:t>
            </w:r>
          </w:p>
        </w:tc>
        <w:tc>
          <w:tcPr>
            <w:tcW w:w="1971" w:type="dxa"/>
          </w:tcPr>
          <w:p w14:paraId="3477B3B2" w14:textId="34A09192" w:rsidR="005362A3" w:rsidRPr="005362A3" w:rsidRDefault="00A50F67" w:rsidP="005362A3">
            <w:pPr>
              <w:pStyle w:val="SlikeTabele"/>
            </w:pPr>
            <w:r>
              <w:t>3.27</w:t>
            </w:r>
          </w:p>
        </w:tc>
        <w:tc>
          <w:tcPr>
            <w:tcW w:w="1971" w:type="dxa"/>
          </w:tcPr>
          <w:p w14:paraId="6F3590DF" w14:textId="0EFD5C7E" w:rsidR="005362A3" w:rsidRPr="005362A3" w:rsidRDefault="00A50F67" w:rsidP="005362A3">
            <w:pPr>
              <w:pStyle w:val="SlikeTabele"/>
            </w:pPr>
            <w:r>
              <w:t>5</w:t>
            </w:r>
          </w:p>
        </w:tc>
      </w:tr>
    </w:tbl>
    <w:bookmarkEnd w:id="72"/>
    <w:p w14:paraId="7184B4D4" w14:textId="40152E50" w:rsidR="005362A3" w:rsidRDefault="005362A3" w:rsidP="005362A3">
      <w:pPr>
        <w:pStyle w:val="Oznakatabele"/>
      </w:pPr>
      <w:r>
        <w:t>Tabela 4.0.1 Karakteristike grafova</w:t>
      </w:r>
    </w:p>
    <w:p w14:paraId="6721C44D" w14:textId="3B417941" w:rsidR="00A50F67" w:rsidRDefault="005362A3" w:rsidP="00A50F67">
      <w:pPr>
        <w:pStyle w:val="Osnovnitekst"/>
        <w:rPr>
          <w:lang w:val="sr-Latn-RS"/>
        </w:rPr>
      </w:pPr>
      <w:r w:rsidRPr="009E3605">
        <w:rPr>
          <w:lang w:val="sr-Latn-RS"/>
        </w:rPr>
        <w:t>Treba se naglasiti da prva iteracija samog testa se ne gleda u rezultatima. Ovo je zbog toga kako sama Java funkcioniše i njenog JIT (</w:t>
      </w:r>
      <w:r w:rsidRPr="009E3605">
        <w:rPr>
          <w:i/>
          <w:iCs/>
          <w:lang w:val="sr-Latn-RS"/>
        </w:rPr>
        <w:t>Just in time</w:t>
      </w:r>
      <w:r w:rsidRPr="009E3605">
        <w:rPr>
          <w:lang w:val="sr-Latn-RS"/>
        </w:rPr>
        <w:t xml:space="preserve">) kompajlera, koji može usporiti rad algoritma prvi put kada se pokreće. Važno je takođe reći da su algoritmi provera svih kombinacija i trivijalni </w:t>
      </w:r>
      <w:r w:rsidRPr="009E3605">
        <w:rPr>
          <w:lang w:val="sr-Latn-RS"/>
        </w:rPr>
        <w:lastRenderedPageBreak/>
        <w:t>algoritam za pokrivanje skupa ograničeni da se pokreću samo kada graf ima manje od četrdeset čvor</w:t>
      </w:r>
      <w:r w:rsidR="00774427">
        <w:rPr>
          <w:lang w:val="sr-Latn-RS"/>
        </w:rPr>
        <w:t>o</w:t>
      </w:r>
      <w:r w:rsidR="00DE4553">
        <w:rPr>
          <w:lang w:val="sr-Latn-RS"/>
        </w:rPr>
        <w:t>va</w:t>
      </w:r>
      <w:r w:rsidRPr="009E3605">
        <w:rPr>
          <w:lang w:val="sr-Latn-RS"/>
        </w:rPr>
        <w:t>.</w:t>
      </w:r>
      <w:bookmarkStart w:id="73" w:name="_Toc114441122"/>
      <w:bookmarkStart w:id="74" w:name="_Toc114504330"/>
    </w:p>
    <w:tbl>
      <w:tblPr>
        <w:tblStyle w:val="TableGrid"/>
        <w:tblW w:w="0" w:type="auto"/>
        <w:tblLook w:val="04A0" w:firstRow="1" w:lastRow="0" w:firstColumn="1" w:lastColumn="0" w:noHBand="0" w:noVBand="1"/>
      </w:tblPr>
      <w:tblGrid>
        <w:gridCol w:w="2477"/>
        <w:gridCol w:w="1485"/>
        <w:gridCol w:w="1476"/>
        <w:gridCol w:w="1533"/>
        <w:gridCol w:w="1656"/>
        <w:gridCol w:w="1227"/>
      </w:tblGrid>
      <w:tr w:rsidR="00A37255" w:rsidRPr="00A50F67" w14:paraId="521E2B14" w14:textId="4A402E1A" w:rsidTr="00A50F67">
        <w:tc>
          <w:tcPr>
            <w:tcW w:w="2477" w:type="dxa"/>
          </w:tcPr>
          <w:p w14:paraId="606CA3DD" w14:textId="77777777" w:rsidR="00A50F67" w:rsidRPr="00A50F67" w:rsidRDefault="00A50F67" w:rsidP="00A50F67">
            <w:pPr>
              <w:pStyle w:val="SlikeTabele"/>
            </w:pPr>
            <w:r w:rsidRPr="00A50F67">
              <w:t>Imena</w:t>
            </w:r>
          </w:p>
        </w:tc>
        <w:tc>
          <w:tcPr>
            <w:tcW w:w="1501" w:type="dxa"/>
          </w:tcPr>
          <w:p w14:paraId="42D743A8" w14:textId="5D97F1C3" w:rsidR="00A50F67" w:rsidRPr="00A50F67" w:rsidRDefault="00A50F67" w:rsidP="00A50F67">
            <w:pPr>
              <w:pStyle w:val="SlikeTabele"/>
            </w:pPr>
            <w:r>
              <w:t>Pohlepan algoritam</w:t>
            </w:r>
          </w:p>
        </w:tc>
        <w:tc>
          <w:tcPr>
            <w:tcW w:w="1419" w:type="dxa"/>
          </w:tcPr>
          <w:p w14:paraId="574B4CDC" w14:textId="0DE08720" w:rsidR="00A50F67" w:rsidRPr="00A50F67" w:rsidRDefault="00A50F67" w:rsidP="00A50F67">
            <w:pPr>
              <w:pStyle w:val="SlikeTabele"/>
            </w:pPr>
            <w:r>
              <w:t>Provera svih kombinacija</w:t>
            </w:r>
          </w:p>
        </w:tc>
        <w:tc>
          <w:tcPr>
            <w:tcW w:w="1546" w:type="dxa"/>
          </w:tcPr>
          <w:p w14:paraId="7ED08309" w14:textId="7620CE8F" w:rsidR="00A50F67" w:rsidRPr="00A50F67" w:rsidRDefault="00A50F67" w:rsidP="00A50F67">
            <w:pPr>
              <w:pStyle w:val="SlikeTabele"/>
            </w:pPr>
            <w:r>
              <w:t>Trivijalno pokrivanje skupa</w:t>
            </w:r>
          </w:p>
        </w:tc>
        <w:tc>
          <w:tcPr>
            <w:tcW w:w="1680" w:type="dxa"/>
          </w:tcPr>
          <w:p w14:paraId="203FFEC9" w14:textId="649E43AE" w:rsidR="00A50F67" w:rsidRPr="00A50F67" w:rsidRDefault="00A50F67" w:rsidP="00A50F67">
            <w:pPr>
              <w:pStyle w:val="SlikeTabele"/>
            </w:pPr>
            <w:r>
              <w:t>Fomin et al. algoritam</w:t>
            </w:r>
          </w:p>
        </w:tc>
        <w:tc>
          <w:tcPr>
            <w:tcW w:w="1231" w:type="dxa"/>
          </w:tcPr>
          <w:p w14:paraId="1B3588D8" w14:textId="307CD18C" w:rsidR="00A50F67" w:rsidRPr="00A50F67" w:rsidRDefault="00A50F67" w:rsidP="00A50F67">
            <w:pPr>
              <w:pStyle w:val="SlikeTabele"/>
            </w:pPr>
            <w:r>
              <w:t>Rooji et al. algoritam</w:t>
            </w:r>
          </w:p>
        </w:tc>
      </w:tr>
      <w:tr w:rsidR="00A37255" w:rsidRPr="00A50F67" w14:paraId="4EBFC2F4" w14:textId="6FCF816F" w:rsidTr="00A50F67">
        <w:tc>
          <w:tcPr>
            <w:tcW w:w="2477" w:type="dxa"/>
          </w:tcPr>
          <w:p w14:paraId="6A6771BC" w14:textId="77777777" w:rsidR="00A50F67" w:rsidRPr="00A50F67" w:rsidRDefault="00A50F67" w:rsidP="00A50F67">
            <w:pPr>
              <w:pStyle w:val="SlikeTabele"/>
            </w:pPr>
            <w:r w:rsidRPr="00A50F67">
              <w:t>books</w:t>
            </w:r>
          </w:p>
        </w:tc>
        <w:tc>
          <w:tcPr>
            <w:tcW w:w="1501" w:type="dxa"/>
          </w:tcPr>
          <w:p w14:paraId="1D83207A" w14:textId="7C50AF3D" w:rsidR="00A50F67" w:rsidRPr="00175BB3" w:rsidRDefault="00993824" w:rsidP="00A50F67">
            <w:pPr>
              <w:pStyle w:val="SlikeTabele"/>
              <w:rPr>
                <w:lang w:val="en-GB"/>
              </w:rPr>
            </w:pPr>
            <w:r w:rsidRPr="00993824">
              <w:t>1</w:t>
            </w:r>
            <w:r w:rsidR="00175BB3">
              <w:t>.</w:t>
            </w:r>
            <w:r w:rsidRPr="00993824">
              <w:t>02</w:t>
            </w:r>
            <w:r w:rsidR="00175BB3">
              <w:t>7</w:t>
            </w:r>
          </w:p>
        </w:tc>
        <w:tc>
          <w:tcPr>
            <w:tcW w:w="1419" w:type="dxa"/>
          </w:tcPr>
          <w:p w14:paraId="4A81A05E" w14:textId="09888D3A" w:rsidR="00A50F67" w:rsidRPr="00A50F67" w:rsidRDefault="00DE4553" w:rsidP="00A50F67">
            <w:pPr>
              <w:pStyle w:val="SlikeTabele"/>
            </w:pPr>
            <w:r>
              <w:t>/</w:t>
            </w:r>
          </w:p>
        </w:tc>
        <w:tc>
          <w:tcPr>
            <w:tcW w:w="1546" w:type="dxa"/>
          </w:tcPr>
          <w:p w14:paraId="69F20AE4" w14:textId="4B2946A9" w:rsidR="00A50F67" w:rsidRPr="00A50F67" w:rsidRDefault="00DE4553" w:rsidP="00A50F67">
            <w:pPr>
              <w:pStyle w:val="SlikeTabele"/>
            </w:pPr>
            <w:r>
              <w:t>/</w:t>
            </w:r>
          </w:p>
        </w:tc>
        <w:tc>
          <w:tcPr>
            <w:tcW w:w="1680" w:type="dxa"/>
          </w:tcPr>
          <w:p w14:paraId="0598B761" w14:textId="279A5987" w:rsidR="00A50F67" w:rsidRPr="00A50F67" w:rsidRDefault="00993824" w:rsidP="00A50F67">
            <w:pPr>
              <w:pStyle w:val="SlikeTabele"/>
            </w:pPr>
            <w:r w:rsidRPr="00993824">
              <w:t>120</w:t>
            </w:r>
            <w:r w:rsidR="00175BB3">
              <w:t>.</w:t>
            </w:r>
            <w:r w:rsidRPr="00993824">
              <w:t>27</w:t>
            </w:r>
            <w:r w:rsidR="00175BB3">
              <w:t>3</w:t>
            </w:r>
          </w:p>
        </w:tc>
        <w:tc>
          <w:tcPr>
            <w:tcW w:w="1231" w:type="dxa"/>
          </w:tcPr>
          <w:p w14:paraId="06A57DA8" w14:textId="21EFE822" w:rsidR="00A50F67" w:rsidRPr="00A50F67" w:rsidRDefault="00993824" w:rsidP="00A50F67">
            <w:pPr>
              <w:pStyle w:val="SlikeTabele"/>
            </w:pPr>
            <w:r w:rsidRPr="00993824">
              <w:t>68</w:t>
            </w:r>
            <w:r w:rsidR="00175BB3">
              <w:t>.</w:t>
            </w:r>
            <w:r w:rsidRPr="00993824">
              <w:t>29</w:t>
            </w:r>
            <w:r w:rsidR="00A37255">
              <w:t>0</w:t>
            </w:r>
          </w:p>
        </w:tc>
      </w:tr>
      <w:tr w:rsidR="00A37255" w:rsidRPr="00A50F67" w14:paraId="62991411" w14:textId="15D2531A" w:rsidTr="00A50F67">
        <w:tc>
          <w:tcPr>
            <w:tcW w:w="2477" w:type="dxa"/>
          </w:tcPr>
          <w:p w14:paraId="2DA6E5C1" w14:textId="77777777" w:rsidR="00A50F67" w:rsidRPr="00A50F67" w:rsidRDefault="00A50F67" w:rsidP="00A50F67">
            <w:pPr>
              <w:pStyle w:val="SlikeTabele"/>
            </w:pPr>
            <w:r w:rsidRPr="00A50F67">
              <w:t>dolphins</w:t>
            </w:r>
          </w:p>
        </w:tc>
        <w:tc>
          <w:tcPr>
            <w:tcW w:w="1501" w:type="dxa"/>
          </w:tcPr>
          <w:p w14:paraId="76C8F227" w14:textId="720DF2DE" w:rsidR="00A50F67" w:rsidRPr="00A50F67" w:rsidRDefault="00175BB3" w:rsidP="00A50F67">
            <w:pPr>
              <w:pStyle w:val="SlikeTabele"/>
            </w:pPr>
            <w:r>
              <w:t>0.</w:t>
            </w:r>
            <w:r w:rsidR="00993824" w:rsidRPr="00993824">
              <w:t>78</w:t>
            </w:r>
            <w:r>
              <w:t>2</w:t>
            </w:r>
          </w:p>
        </w:tc>
        <w:tc>
          <w:tcPr>
            <w:tcW w:w="1419" w:type="dxa"/>
          </w:tcPr>
          <w:p w14:paraId="15FEC898" w14:textId="7E1F7C49" w:rsidR="00A50F67" w:rsidRPr="00A50F67" w:rsidRDefault="00DE4553" w:rsidP="00A50F67">
            <w:pPr>
              <w:pStyle w:val="SlikeTabele"/>
            </w:pPr>
            <w:r>
              <w:t>/</w:t>
            </w:r>
          </w:p>
        </w:tc>
        <w:tc>
          <w:tcPr>
            <w:tcW w:w="1546" w:type="dxa"/>
          </w:tcPr>
          <w:p w14:paraId="6A621D99" w14:textId="18F0062A" w:rsidR="00A50F67" w:rsidRPr="00A50F67" w:rsidRDefault="00DE4553" w:rsidP="00A50F67">
            <w:pPr>
              <w:pStyle w:val="SlikeTabele"/>
            </w:pPr>
            <w:r>
              <w:t>/</w:t>
            </w:r>
          </w:p>
        </w:tc>
        <w:tc>
          <w:tcPr>
            <w:tcW w:w="1680" w:type="dxa"/>
          </w:tcPr>
          <w:p w14:paraId="51166121" w14:textId="37D8C092" w:rsidR="00A50F67" w:rsidRPr="00A50F67" w:rsidRDefault="00993824" w:rsidP="00A50F67">
            <w:pPr>
              <w:pStyle w:val="SlikeTabele"/>
            </w:pPr>
            <w:r w:rsidRPr="00993824">
              <w:t>4</w:t>
            </w:r>
            <w:r w:rsidR="00175BB3">
              <w:t>.</w:t>
            </w:r>
            <w:r w:rsidRPr="00993824">
              <w:t>55</w:t>
            </w:r>
            <w:r w:rsidR="00175BB3">
              <w:t>8</w:t>
            </w:r>
          </w:p>
        </w:tc>
        <w:tc>
          <w:tcPr>
            <w:tcW w:w="1231" w:type="dxa"/>
          </w:tcPr>
          <w:p w14:paraId="40CAC158" w14:textId="783CCBEA" w:rsidR="00A50F67" w:rsidRPr="00A50F67" w:rsidRDefault="00993824" w:rsidP="00A50F67">
            <w:pPr>
              <w:pStyle w:val="SlikeTabele"/>
            </w:pPr>
            <w:r w:rsidRPr="00993824">
              <w:t>5</w:t>
            </w:r>
            <w:r w:rsidR="00175BB3">
              <w:t>.</w:t>
            </w:r>
            <w:r w:rsidRPr="00993824">
              <w:t>643</w:t>
            </w:r>
          </w:p>
        </w:tc>
      </w:tr>
      <w:tr w:rsidR="00A37255" w:rsidRPr="00A50F67" w14:paraId="48409C10" w14:textId="3D682FF3" w:rsidTr="00A50F67">
        <w:tc>
          <w:tcPr>
            <w:tcW w:w="2477" w:type="dxa"/>
          </w:tcPr>
          <w:p w14:paraId="25A3AB4A" w14:textId="77777777" w:rsidR="00A50F67" w:rsidRPr="00A50F67" w:rsidRDefault="00A50F67" w:rsidP="00A50F67">
            <w:pPr>
              <w:pStyle w:val="SlikeTabele"/>
            </w:pPr>
            <w:r w:rsidRPr="00A50F67">
              <w:t>jazz</w:t>
            </w:r>
          </w:p>
        </w:tc>
        <w:tc>
          <w:tcPr>
            <w:tcW w:w="1501" w:type="dxa"/>
          </w:tcPr>
          <w:p w14:paraId="12EF0AEE" w14:textId="762CF2EF" w:rsidR="00A50F67" w:rsidRPr="00A50F67" w:rsidRDefault="00993824" w:rsidP="00A50F67">
            <w:pPr>
              <w:pStyle w:val="SlikeTabele"/>
            </w:pPr>
            <w:r w:rsidRPr="00993824">
              <w:t>3</w:t>
            </w:r>
            <w:r w:rsidR="00175BB3">
              <w:t>.</w:t>
            </w:r>
            <w:r w:rsidRPr="00993824">
              <w:t>242</w:t>
            </w:r>
          </w:p>
        </w:tc>
        <w:tc>
          <w:tcPr>
            <w:tcW w:w="1419" w:type="dxa"/>
          </w:tcPr>
          <w:p w14:paraId="77830627" w14:textId="569E96A7" w:rsidR="00A50F67" w:rsidRPr="00A50F67" w:rsidRDefault="00DE4553" w:rsidP="00A50F67">
            <w:pPr>
              <w:pStyle w:val="SlikeTabele"/>
            </w:pPr>
            <w:r>
              <w:t>/</w:t>
            </w:r>
          </w:p>
        </w:tc>
        <w:tc>
          <w:tcPr>
            <w:tcW w:w="1546" w:type="dxa"/>
          </w:tcPr>
          <w:p w14:paraId="7890011F" w14:textId="1D06616F" w:rsidR="00A50F67" w:rsidRPr="00A50F67" w:rsidRDefault="00DE4553" w:rsidP="00A50F67">
            <w:pPr>
              <w:pStyle w:val="SlikeTabele"/>
            </w:pPr>
            <w:r>
              <w:t>/</w:t>
            </w:r>
          </w:p>
        </w:tc>
        <w:tc>
          <w:tcPr>
            <w:tcW w:w="1680" w:type="dxa"/>
          </w:tcPr>
          <w:p w14:paraId="47880550" w14:textId="5B4843DC" w:rsidR="00A50F67" w:rsidRPr="00A50F67" w:rsidRDefault="00993824" w:rsidP="00A50F67">
            <w:pPr>
              <w:pStyle w:val="SlikeTabele"/>
            </w:pPr>
            <w:r w:rsidRPr="00993824">
              <w:t>168</w:t>
            </w:r>
            <w:r w:rsidR="00175BB3">
              <w:t>.</w:t>
            </w:r>
            <w:r w:rsidRPr="00993824">
              <w:t>21</w:t>
            </w:r>
            <w:r w:rsidR="00175BB3">
              <w:t>3</w:t>
            </w:r>
          </w:p>
        </w:tc>
        <w:tc>
          <w:tcPr>
            <w:tcW w:w="1231" w:type="dxa"/>
          </w:tcPr>
          <w:p w14:paraId="61045517" w14:textId="685869C4" w:rsidR="00A50F67" w:rsidRPr="00A50F67" w:rsidRDefault="00993824" w:rsidP="00A50F67">
            <w:pPr>
              <w:pStyle w:val="SlikeTabele"/>
            </w:pPr>
            <w:r w:rsidRPr="00993824">
              <w:t>217</w:t>
            </w:r>
            <w:r w:rsidR="00175BB3">
              <w:t>.</w:t>
            </w:r>
            <w:r w:rsidRPr="00993824">
              <w:t>7</w:t>
            </w:r>
            <w:r w:rsidR="00A37255">
              <w:t>00</w:t>
            </w:r>
          </w:p>
        </w:tc>
      </w:tr>
      <w:tr w:rsidR="00A37255" w:rsidRPr="00A50F67" w14:paraId="1E159559" w14:textId="7E414F0F" w:rsidTr="00A50F67">
        <w:tc>
          <w:tcPr>
            <w:tcW w:w="2477" w:type="dxa"/>
          </w:tcPr>
          <w:p w14:paraId="71AFEF05" w14:textId="77777777" w:rsidR="00A50F67" w:rsidRPr="00A50F67" w:rsidRDefault="00A50F67" w:rsidP="00A50F67">
            <w:pPr>
              <w:pStyle w:val="SlikeTabele"/>
            </w:pPr>
            <w:r w:rsidRPr="00A50F67">
              <w:t>karate</w:t>
            </w:r>
          </w:p>
        </w:tc>
        <w:tc>
          <w:tcPr>
            <w:tcW w:w="1501" w:type="dxa"/>
          </w:tcPr>
          <w:p w14:paraId="05719186" w14:textId="735A9A2F" w:rsidR="00A50F67" w:rsidRPr="00A50F67" w:rsidRDefault="00175BB3" w:rsidP="00A50F67">
            <w:pPr>
              <w:pStyle w:val="SlikeTabele"/>
            </w:pPr>
            <w:r>
              <w:t>0.</w:t>
            </w:r>
            <w:r w:rsidR="00993824" w:rsidRPr="00993824">
              <w:t>2</w:t>
            </w:r>
            <w:r>
              <w:t>8</w:t>
            </w:r>
            <w:r w:rsidR="00A37255">
              <w:t>0</w:t>
            </w:r>
          </w:p>
        </w:tc>
        <w:tc>
          <w:tcPr>
            <w:tcW w:w="1419" w:type="dxa"/>
          </w:tcPr>
          <w:p w14:paraId="70E87B26" w14:textId="7D1CE447" w:rsidR="00A50F67" w:rsidRPr="00A37255" w:rsidRDefault="00BD1BB3" w:rsidP="00A50F67">
            <w:pPr>
              <w:pStyle w:val="SlikeTabele"/>
              <w:rPr>
                <w:lang w:val="en-GB"/>
              </w:rPr>
            </w:pPr>
            <w:r w:rsidRPr="00DE4553">
              <w:rPr>
                <w:lang w:val="en-GB"/>
              </w:rPr>
              <w:t>3874650</w:t>
            </w:r>
            <w:r>
              <w:rPr>
                <w:lang w:val="en-GB"/>
              </w:rPr>
              <w:t>.</w:t>
            </w:r>
            <w:r w:rsidRPr="00DE4553">
              <w:rPr>
                <w:lang w:val="en-GB"/>
              </w:rPr>
              <w:t>288</w:t>
            </w:r>
          </w:p>
        </w:tc>
        <w:tc>
          <w:tcPr>
            <w:tcW w:w="1546" w:type="dxa"/>
          </w:tcPr>
          <w:p w14:paraId="21C946DC" w14:textId="530CEABC" w:rsidR="00A50F67" w:rsidRPr="00A50F67" w:rsidRDefault="00BD1BB3" w:rsidP="00A50F67">
            <w:pPr>
              <w:pStyle w:val="SlikeTabele"/>
            </w:pPr>
            <w:r w:rsidRPr="00BD1BB3">
              <w:t>13682.927</w:t>
            </w:r>
          </w:p>
        </w:tc>
        <w:tc>
          <w:tcPr>
            <w:tcW w:w="1680" w:type="dxa"/>
          </w:tcPr>
          <w:p w14:paraId="41B028AF" w14:textId="6356FB0A" w:rsidR="00A50F67" w:rsidRPr="00A50F67" w:rsidRDefault="00993824" w:rsidP="00A50F67">
            <w:pPr>
              <w:pStyle w:val="SlikeTabele"/>
            </w:pPr>
            <w:r w:rsidRPr="00993824">
              <w:t>1</w:t>
            </w:r>
            <w:r w:rsidR="00175BB3">
              <w:t>.</w:t>
            </w:r>
            <w:r w:rsidRPr="00993824">
              <w:t>45</w:t>
            </w:r>
            <w:r w:rsidR="00175BB3">
              <w:t>3</w:t>
            </w:r>
          </w:p>
        </w:tc>
        <w:tc>
          <w:tcPr>
            <w:tcW w:w="1231" w:type="dxa"/>
          </w:tcPr>
          <w:p w14:paraId="2A82EE62" w14:textId="5E22E64C" w:rsidR="00A50F67" w:rsidRPr="00A50F67" w:rsidRDefault="00175BB3" w:rsidP="00A50F67">
            <w:pPr>
              <w:pStyle w:val="SlikeTabele"/>
            </w:pPr>
            <w:r>
              <w:t>0.</w:t>
            </w:r>
            <w:r w:rsidR="00993824" w:rsidRPr="00993824">
              <w:t>94</w:t>
            </w:r>
            <w:r>
              <w:t>9</w:t>
            </w:r>
          </w:p>
        </w:tc>
      </w:tr>
      <w:tr w:rsidR="00A37255" w:rsidRPr="00A50F67" w14:paraId="6EB68915" w14:textId="7BFFE9DC" w:rsidTr="00A50F67">
        <w:tc>
          <w:tcPr>
            <w:tcW w:w="2477" w:type="dxa"/>
          </w:tcPr>
          <w:p w14:paraId="3D0F2DA8" w14:textId="77777777" w:rsidR="00A50F67" w:rsidRPr="00A50F67" w:rsidRDefault="00A50F67" w:rsidP="00A50F67">
            <w:pPr>
              <w:pStyle w:val="SlikeTabele"/>
            </w:pPr>
            <w:r w:rsidRPr="00A50F67">
              <w:t>facebook_combined.txt</w:t>
            </w:r>
          </w:p>
        </w:tc>
        <w:tc>
          <w:tcPr>
            <w:tcW w:w="1501" w:type="dxa"/>
          </w:tcPr>
          <w:p w14:paraId="0A5753F6" w14:textId="4EF06B13" w:rsidR="00A50F67" w:rsidRPr="00A50F67" w:rsidRDefault="00D926D7" w:rsidP="00A50F67">
            <w:pPr>
              <w:pStyle w:val="SlikeTabele"/>
            </w:pPr>
            <w:r w:rsidRPr="00D926D7">
              <w:t>25</w:t>
            </w:r>
            <w:r w:rsidR="0061118C">
              <w:t>.</w:t>
            </w:r>
            <w:r w:rsidRPr="00D926D7">
              <w:t>357</w:t>
            </w:r>
          </w:p>
        </w:tc>
        <w:tc>
          <w:tcPr>
            <w:tcW w:w="1419" w:type="dxa"/>
          </w:tcPr>
          <w:p w14:paraId="533CB43F" w14:textId="2D52DCAE" w:rsidR="00A50F67" w:rsidRPr="00A50F67" w:rsidRDefault="00DE4553" w:rsidP="00A50F67">
            <w:pPr>
              <w:pStyle w:val="SlikeTabele"/>
            </w:pPr>
            <w:r>
              <w:t>/</w:t>
            </w:r>
          </w:p>
        </w:tc>
        <w:tc>
          <w:tcPr>
            <w:tcW w:w="1546" w:type="dxa"/>
          </w:tcPr>
          <w:p w14:paraId="5ADBB159" w14:textId="18D48DDB" w:rsidR="00A50F67" w:rsidRPr="00A50F67" w:rsidRDefault="00DE4553" w:rsidP="00A50F67">
            <w:pPr>
              <w:pStyle w:val="SlikeTabele"/>
            </w:pPr>
            <w:r>
              <w:t>/</w:t>
            </w:r>
          </w:p>
        </w:tc>
        <w:tc>
          <w:tcPr>
            <w:tcW w:w="1680" w:type="dxa"/>
          </w:tcPr>
          <w:p w14:paraId="392F82B7" w14:textId="5EE8DC0C" w:rsidR="00A50F67" w:rsidRPr="00A50F67" w:rsidRDefault="00DE4553" w:rsidP="00A50F67">
            <w:pPr>
              <w:pStyle w:val="SlikeTabele"/>
            </w:pPr>
            <w:r>
              <w:t>/</w:t>
            </w:r>
          </w:p>
        </w:tc>
        <w:tc>
          <w:tcPr>
            <w:tcW w:w="1231" w:type="dxa"/>
          </w:tcPr>
          <w:p w14:paraId="23BB88F8" w14:textId="264E9439" w:rsidR="00A50F67" w:rsidRPr="00A50F67" w:rsidRDefault="00DE4553" w:rsidP="00A50F67">
            <w:pPr>
              <w:pStyle w:val="SlikeTabele"/>
            </w:pPr>
            <w:r>
              <w:t>/</w:t>
            </w:r>
          </w:p>
        </w:tc>
      </w:tr>
      <w:tr w:rsidR="00A37255" w:rsidRPr="00A50F67" w14:paraId="10EB29E6" w14:textId="6C82693C" w:rsidTr="00A50F67">
        <w:tc>
          <w:tcPr>
            <w:tcW w:w="2477" w:type="dxa"/>
          </w:tcPr>
          <w:p w14:paraId="6BB5EC54" w14:textId="77777777" w:rsidR="00A50F67" w:rsidRPr="00A50F67" w:rsidRDefault="00A50F67" w:rsidP="00A50F67">
            <w:pPr>
              <w:pStyle w:val="SlikeTabele"/>
            </w:pPr>
            <w:r w:rsidRPr="00A50F67">
              <w:t xml:space="preserve"> graph 6 nodes.txt</w:t>
            </w:r>
          </w:p>
        </w:tc>
        <w:tc>
          <w:tcPr>
            <w:tcW w:w="1501" w:type="dxa"/>
          </w:tcPr>
          <w:p w14:paraId="3D383C8A" w14:textId="36F5995D" w:rsidR="00A50F67" w:rsidRPr="00A50F67" w:rsidRDefault="0061118C" w:rsidP="00A50F67">
            <w:pPr>
              <w:pStyle w:val="SlikeTabele"/>
            </w:pPr>
            <w:r>
              <w:t>0.0</w:t>
            </w:r>
            <w:r w:rsidR="00D926D7" w:rsidRPr="00D926D7">
              <w:t>74</w:t>
            </w:r>
          </w:p>
        </w:tc>
        <w:tc>
          <w:tcPr>
            <w:tcW w:w="1419" w:type="dxa"/>
          </w:tcPr>
          <w:p w14:paraId="317754DF" w14:textId="03D48751" w:rsidR="00A50F67" w:rsidRPr="00A50F67" w:rsidRDefault="0061118C" w:rsidP="00A50F67">
            <w:pPr>
              <w:pStyle w:val="SlikeTabele"/>
            </w:pPr>
            <w:r>
              <w:t>0.</w:t>
            </w:r>
            <w:r w:rsidR="00D926D7" w:rsidRPr="00D926D7">
              <w:t>11</w:t>
            </w:r>
            <w:r>
              <w:t>9</w:t>
            </w:r>
          </w:p>
        </w:tc>
        <w:tc>
          <w:tcPr>
            <w:tcW w:w="1546" w:type="dxa"/>
          </w:tcPr>
          <w:p w14:paraId="49FFC794" w14:textId="35FFDB86" w:rsidR="00A50F67" w:rsidRPr="00A50F67" w:rsidRDefault="0061118C" w:rsidP="00A50F67">
            <w:pPr>
              <w:pStyle w:val="SlikeTabele"/>
            </w:pPr>
            <w:r>
              <w:t>0.</w:t>
            </w:r>
            <w:r w:rsidR="00D926D7" w:rsidRPr="00D926D7">
              <w:t>31</w:t>
            </w:r>
            <w:r>
              <w:t>9</w:t>
            </w:r>
          </w:p>
        </w:tc>
        <w:tc>
          <w:tcPr>
            <w:tcW w:w="1680" w:type="dxa"/>
          </w:tcPr>
          <w:p w14:paraId="74984710" w14:textId="7B26CA33" w:rsidR="00A50F67" w:rsidRPr="00A50F67" w:rsidRDefault="0061118C" w:rsidP="00A50F67">
            <w:pPr>
              <w:pStyle w:val="SlikeTabele"/>
            </w:pPr>
            <w:r>
              <w:t>0.</w:t>
            </w:r>
            <w:r w:rsidR="00D926D7" w:rsidRPr="00D926D7">
              <w:t>12</w:t>
            </w:r>
            <w:r>
              <w:t>6</w:t>
            </w:r>
          </w:p>
        </w:tc>
        <w:tc>
          <w:tcPr>
            <w:tcW w:w="1231" w:type="dxa"/>
          </w:tcPr>
          <w:p w14:paraId="620C0626" w14:textId="03C42C83" w:rsidR="00A50F67" w:rsidRPr="00A50F67" w:rsidRDefault="0061118C" w:rsidP="00A50F67">
            <w:pPr>
              <w:pStyle w:val="SlikeTabele"/>
            </w:pPr>
            <w:r>
              <w:t>0.</w:t>
            </w:r>
            <w:r w:rsidR="00D926D7" w:rsidRPr="00D926D7">
              <w:t>10</w:t>
            </w:r>
            <w:r>
              <w:t>1</w:t>
            </w:r>
          </w:p>
        </w:tc>
      </w:tr>
      <w:tr w:rsidR="00A37255" w:rsidRPr="00A50F67" w14:paraId="53452CDA" w14:textId="0254DA9E" w:rsidTr="00A50F67">
        <w:tc>
          <w:tcPr>
            <w:tcW w:w="2477" w:type="dxa"/>
          </w:tcPr>
          <w:p w14:paraId="28B3246A" w14:textId="77777777" w:rsidR="00A50F67" w:rsidRPr="00A50F67" w:rsidRDefault="00A50F67" w:rsidP="00A50F67">
            <w:pPr>
              <w:pStyle w:val="SlikeTabele"/>
            </w:pPr>
            <w:r w:rsidRPr="00A50F67">
              <w:t>graph 7 nodes.txt</w:t>
            </w:r>
          </w:p>
        </w:tc>
        <w:tc>
          <w:tcPr>
            <w:tcW w:w="1501" w:type="dxa"/>
          </w:tcPr>
          <w:p w14:paraId="7B88B166" w14:textId="148F4A26" w:rsidR="00A50F67" w:rsidRPr="00A50F67" w:rsidRDefault="0061118C" w:rsidP="00A50F67">
            <w:pPr>
              <w:pStyle w:val="SlikeTabele"/>
            </w:pPr>
            <w:r>
              <w:t>0.</w:t>
            </w:r>
            <w:r w:rsidR="00196AC5" w:rsidRPr="00196AC5">
              <w:t>11</w:t>
            </w:r>
            <w:r>
              <w:t>1</w:t>
            </w:r>
          </w:p>
        </w:tc>
        <w:tc>
          <w:tcPr>
            <w:tcW w:w="1419" w:type="dxa"/>
          </w:tcPr>
          <w:p w14:paraId="460A8D6A" w14:textId="6B92B7DB" w:rsidR="00A50F67" w:rsidRPr="00A50F67" w:rsidRDefault="0061118C" w:rsidP="00A50F67">
            <w:pPr>
              <w:pStyle w:val="SlikeTabele"/>
            </w:pPr>
            <w:r>
              <w:t>0.</w:t>
            </w:r>
            <w:r w:rsidR="00C17542" w:rsidRPr="00C17542">
              <w:t>24</w:t>
            </w:r>
            <w:r>
              <w:t>6</w:t>
            </w:r>
          </w:p>
        </w:tc>
        <w:tc>
          <w:tcPr>
            <w:tcW w:w="1546" w:type="dxa"/>
          </w:tcPr>
          <w:p w14:paraId="1DE002FC" w14:textId="6D9F1B2D" w:rsidR="00A50F67" w:rsidRPr="00A50F67" w:rsidRDefault="0061118C" w:rsidP="00A50F67">
            <w:pPr>
              <w:pStyle w:val="SlikeTabele"/>
            </w:pPr>
            <w:r>
              <w:t>0.</w:t>
            </w:r>
            <w:r w:rsidR="00C17542" w:rsidRPr="00C17542">
              <w:t>426</w:t>
            </w:r>
          </w:p>
        </w:tc>
        <w:tc>
          <w:tcPr>
            <w:tcW w:w="1680" w:type="dxa"/>
          </w:tcPr>
          <w:p w14:paraId="35DF5178" w14:textId="58ADEC50" w:rsidR="00A50F67" w:rsidRPr="00A50F67" w:rsidRDefault="0061118C" w:rsidP="00A50F67">
            <w:pPr>
              <w:pStyle w:val="SlikeTabele"/>
            </w:pPr>
            <w:r>
              <w:t>0.</w:t>
            </w:r>
            <w:r w:rsidR="00196AC5" w:rsidRPr="00196AC5">
              <w:t>16</w:t>
            </w:r>
            <w:r>
              <w:t>4</w:t>
            </w:r>
          </w:p>
        </w:tc>
        <w:tc>
          <w:tcPr>
            <w:tcW w:w="1231" w:type="dxa"/>
          </w:tcPr>
          <w:p w14:paraId="0C5387B7" w14:textId="6A061A8E" w:rsidR="00A50F67" w:rsidRPr="00A50F67" w:rsidRDefault="0061118C" w:rsidP="00A50F67">
            <w:pPr>
              <w:pStyle w:val="SlikeTabele"/>
            </w:pPr>
            <w:r>
              <w:t>0.</w:t>
            </w:r>
            <w:r w:rsidR="00C17542" w:rsidRPr="00C17542">
              <w:t>112</w:t>
            </w:r>
          </w:p>
        </w:tc>
      </w:tr>
      <w:tr w:rsidR="00A37255" w:rsidRPr="00A50F67" w14:paraId="13E388C1" w14:textId="7B8A2051" w:rsidTr="00A50F67">
        <w:tc>
          <w:tcPr>
            <w:tcW w:w="2477" w:type="dxa"/>
          </w:tcPr>
          <w:p w14:paraId="1FD6933F" w14:textId="77777777" w:rsidR="00A50F67" w:rsidRPr="00A50F67" w:rsidRDefault="00A50F67" w:rsidP="00A50F67">
            <w:pPr>
              <w:pStyle w:val="SlikeTabele"/>
            </w:pPr>
            <w:r w:rsidRPr="00A50F67">
              <w:t>graph 8 nodes.txt</w:t>
            </w:r>
          </w:p>
        </w:tc>
        <w:tc>
          <w:tcPr>
            <w:tcW w:w="1501" w:type="dxa"/>
          </w:tcPr>
          <w:p w14:paraId="05DB8885" w14:textId="2F0C76AE" w:rsidR="00A50F67" w:rsidRPr="00A50F67" w:rsidRDefault="0061118C" w:rsidP="00A50F67">
            <w:pPr>
              <w:pStyle w:val="SlikeTabele"/>
            </w:pPr>
            <w:r>
              <w:t>0.0</w:t>
            </w:r>
            <w:r w:rsidR="00C96ECD" w:rsidRPr="00C96ECD">
              <w:t>99</w:t>
            </w:r>
          </w:p>
        </w:tc>
        <w:tc>
          <w:tcPr>
            <w:tcW w:w="1419" w:type="dxa"/>
          </w:tcPr>
          <w:p w14:paraId="5211055F" w14:textId="1055117A" w:rsidR="00A50F67" w:rsidRPr="00A50F67" w:rsidRDefault="0061118C" w:rsidP="00A50F67">
            <w:pPr>
              <w:pStyle w:val="SlikeTabele"/>
            </w:pPr>
            <w:r>
              <w:t>0.</w:t>
            </w:r>
            <w:r w:rsidR="00C96ECD" w:rsidRPr="00C96ECD">
              <w:t>303</w:t>
            </w:r>
          </w:p>
        </w:tc>
        <w:tc>
          <w:tcPr>
            <w:tcW w:w="1546" w:type="dxa"/>
          </w:tcPr>
          <w:p w14:paraId="7207EA0C" w14:textId="7981D0BB" w:rsidR="00A50F67" w:rsidRPr="00A50F67" w:rsidRDefault="0061118C" w:rsidP="00A50F67">
            <w:pPr>
              <w:pStyle w:val="SlikeTabele"/>
            </w:pPr>
            <w:r>
              <w:t>0.</w:t>
            </w:r>
            <w:r w:rsidR="00C96ECD" w:rsidRPr="00C96ECD">
              <w:t>329</w:t>
            </w:r>
          </w:p>
        </w:tc>
        <w:tc>
          <w:tcPr>
            <w:tcW w:w="1680" w:type="dxa"/>
          </w:tcPr>
          <w:p w14:paraId="34AAB4B6" w14:textId="19445A35" w:rsidR="00A50F67" w:rsidRPr="00A50F67" w:rsidRDefault="0061118C" w:rsidP="00A50F67">
            <w:pPr>
              <w:pStyle w:val="SlikeTabele"/>
            </w:pPr>
            <w:r>
              <w:t>0.</w:t>
            </w:r>
            <w:r w:rsidR="00C96ECD" w:rsidRPr="00C96ECD">
              <w:t>531</w:t>
            </w:r>
          </w:p>
        </w:tc>
        <w:tc>
          <w:tcPr>
            <w:tcW w:w="1231" w:type="dxa"/>
          </w:tcPr>
          <w:p w14:paraId="7D06B408" w14:textId="2129CC3C" w:rsidR="00A50F67" w:rsidRPr="00A50F67" w:rsidRDefault="00C96ECD" w:rsidP="00A50F67">
            <w:pPr>
              <w:pStyle w:val="SlikeTabele"/>
            </w:pPr>
            <w:r w:rsidRPr="00C96ECD">
              <w:t>1</w:t>
            </w:r>
            <w:r w:rsidR="0061118C">
              <w:t>.</w:t>
            </w:r>
            <w:r w:rsidRPr="00C96ECD">
              <w:t>035</w:t>
            </w:r>
          </w:p>
        </w:tc>
      </w:tr>
      <w:tr w:rsidR="00A37255" w:rsidRPr="00A50F67" w14:paraId="07BB0510" w14:textId="05358820" w:rsidTr="00A50F67">
        <w:tc>
          <w:tcPr>
            <w:tcW w:w="2477" w:type="dxa"/>
          </w:tcPr>
          <w:p w14:paraId="1B021767" w14:textId="77777777" w:rsidR="00A50F67" w:rsidRPr="00A50F67" w:rsidRDefault="00A50F67" w:rsidP="00A50F67">
            <w:pPr>
              <w:pStyle w:val="SlikeTabele"/>
            </w:pPr>
            <w:r w:rsidRPr="00A50F67">
              <w:t>graph 11 nodes.txt</w:t>
            </w:r>
          </w:p>
        </w:tc>
        <w:tc>
          <w:tcPr>
            <w:tcW w:w="1501" w:type="dxa"/>
          </w:tcPr>
          <w:p w14:paraId="3A48823D" w14:textId="7D702BEC" w:rsidR="00A50F67" w:rsidRPr="00A50F67" w:rsidRDefault="0061118C" w:rsidP="00A50F67">
            <w:pPr>
              <w:pStyle w:val="SlikeTabele"/>
            </w:pPr>
            <w:r>
              <w:t>0.</w:t>
            </w:r>
            <w:r w:rsidR="00862642" w:rsidRPr="00862642">
              <w:t>1</w:t>
            </w:r>
            <w:r>
              <w:t>2</w:t>
            </w:r>
            <w:r w:rsidR="00A37255">
              <w:t>0</w:t>
            </w:r>
          </w:p>
        </w:tc>
        <w:tc>
          <w:tcPr>
            <w:tcW w:w="1419" w:type="dxa"/>
          </w:tcPr>
          <w:p w14:paraId="0AB9445E" w14:textId="5EAEB708" w:rsidR="00A50F67" w:rsidRPr="00A50F67" w:rsidRDefault="0061118C" w:rsidP="00A50F67">
            <w:pPr>
              <w:pStyle w:val="SlikeTabele"/>
            </w:pPr>
            <w:r>
              <w:t>0.</w:t>
            </w:r>
            <w:r w:rsidR="00862642" w:rsidRPr="00862642">
              <w:t>601</w:t>
            </w:r>
          </w:p>
        </w:tc>
        <w:tc>
          <w:tcPr>
            <w:tcW w:w="1546" w:type="dxa"/>
          </w:tcPr>
          <w:p w14:paraId="00807456" w14:textId="4CF8EA4B" w:rsidR="00A50F67" w:rsidRPr="00A50F67" w:rsidRDefault="0061118C" w:rsidP="00A50F67">
            <w:pPr>
              <w:pStyle w:val="SlikeTabele"/>
            </w:pPr>
            <w:r>
              <w:t>0.</w:t>
            </w:r>
            <w:r w:rsidR="00862642" w:rsidRPr="00862642">
              <w:t>586</w:t>
            </w:r>
          </w:p>
        </w:tc>
        <w:tc>
          <w:tcPr>
            <w:tcW w:w="1680" w:type="dxa"/>
          </w:tcPr>
          <w:p w14:paraId="5AFBC4D5" w14:textId="50EC0B4D" w:rsidR="00A50F67" w:rsidRPr="00A50F67" w:rsidRDefault="0061118C" w:rsidP="00A50F67">
            <w:pPr>
              <w:pStyle w:val="SlikeTabele"/>
            </w:pPr>
            <w:r>
              <w:t>0.</w:t>
            </w:r>
            <w:r w:rsidR="00862642" w:rsidRPr="00862642">
              <w:t>291</w:t>
            </w:r>
          </w:p>
        </w:tc>
        <w:tc>
          <w:tcPr>
            <w:tcW w:w="1231" w:type="dxa"/>
          </w:tcPr>
          <w:p w14:paraId="71B3F8C8" w14:textId="63E40AD7" w:rsidR="00A50F67" w:rsidRPr="00A50F67" w:rsidRDefault="0061118C" w:rsidP="00A50F67">
            <w:pPr>
              <w:pStyle w:val="SlikeTabele"/>
            </w:pPr>
            <w:r>
              <w:t>0.</w:t>
            </w:r>
            <w:r w:rsidR="00862642" w:rsidRPr="00862642">
              <w:t>268</w:t>
            </w:r>
          </w:p>
        </w:tc>
      </w:tr>
    </w:tbl>
    <w:p w14:paraId="4F710DB1" w14:textId="1BE5E96A" w:rsidR="00A50F67" w:rsidRDefault="00EE6CC8" w:rsidP="00EE6CC8">
      <w:pPr>
        <w:pStyle w:val="Oznakatabele"/>
        <w:rPr>
          <w:lang w:val="sr-Latn-RS"/>
        </w:rPr>
      </w:pPr>
      <w:r w:rsidRPr="00A37255">
        <w:rPr>
          <w:lang w:val="sr-Latn-RS"/>
        </w:rPr>
        <w:t>Tabela 4.0.2</w:t>
      </w:r>
      <w:r w:rsidR="009673C8">
        <w:rPr>
          <w:lang w:val="sr-Latn-RS"/>
        </w:rPr>
        <w:t>.</w:t>
      </w:r>
      <w:r w:rsidRPr="00A37255">
        <w:rPr>
          <w:lang w:val="sr-Latn-RS"/>
        </w:rPr>
        <w:t xml:space="preserve"> </w:t>
      </w:r>
      <w:r w:rsidR="00A37255" w:rsidRPr="00A37255">
        <w:rPr>
          <w:lang w:val="sr-Latn-RS"/>
        </w:rPr>
        <w:t>minimalno vreme izv</w:t>
      </w:r>
      <w:r w:rsidR="00A37255">
        <w:rPr>
          <w:lang w:val="sr-Latn-RS"/>
        </w:rPr>
        <w:t>r</w:t>
      </w:r>
      <w:r w:rsidR="00A37255" w:rsidRPr="00A37255">
        <w:rPr>
          <w:lang w:val="sr-Latn-RS"/>
        </w:rPr>
        <w:t xml:space="preserve">šavanja </w:t>
      </w:r>
      <w:r w:rsidR="00A37255">
        <w:rPr>
          <w:lang w:val="sr-Latn-RS"/>
        </w:rPr>
        <w:t>algoritma</w:t>
      </w:r>
      <w:r w:rsidR="00DE4553">
        <w:rPr>
          <w:lang w:val="sr-Latn-RS"/>
        </w:rPr>
        <w:t xml:space="preserve"> </w:t>
      </w:r>
      <w:r w:rsidR="00DE4553">
        <w:rPr>
          <w:lang w:val="en-GB"/>
        </w:rPr>
        <w:t>[u ms]</w:t>
      </w:r>
      <w:r w:rsidR="00A37255">
        <w:rPr>
          <w:lang w:val="sr-Latn-RS"/>
        </w:rPr>
        <w:t xml:space="preserve"> nad datim grafovima</w:t>
      </w:r>
    </w:p>
    <w:p w14:paraId="38E86120" w14:textId="463E5262" w:rsidR="00A37255" w:rsidRDefault="00B6454F" w:rsidP="00A37255">
      <w:pPr>
        <w:pStyle w:val="Osnovnitekst"/>
        <w:rPr>
          <w:lang w:val="sr-Latn-RS"/>
        </w:rPr>
      </w:pPr>
      <w:r>
        <w:rPr>
          <w:lang w:val="sr-Latn-RS"/>
        </w:rPr>
        <w:t xml:space="preserve">Prazna polja u tabeli 4.0.2. označavaju da algoritam ne može u razumnom vremenu da se završi za dati graf. </w:t>
      </w:r>
      <w:r w:rsidR="00A37255">
        <w:rPr>
          <w:lang w:val="sr-Latn-RS"/>
        </w:rPr>
        <w:t xml:space="preserve">Možemo videti u tabeli 4.0.2. da </w:t>
      </w:r>
      <w:r w:rsidR="004F6772">
        <w:rPr>
          <w:lang w:val="sr-Latn-RS"/>
        </w:rPr>
        <w:t>s</w:t>
      </w:r>
      <w:r w:rsidR="00A37255">
        <w:rPr>
          <w:lang w:val="sr-Latn-RS"/>
        </w:rPr>
        <w:t>e</w:t>
      </w:r>
      <w:r w:rsidR="004F6772">
        <w:rPr>
          <w:lang w:val="sr-Latn-RS"/>
        </w:rPr>
        <w:t xml:space="preserve"> odnos brzin</w:t>
      </w:r>
      <w:r w:rsidR="006573F6">
        <w:rPr>
          <w:lang w:val="sr-Latn-RS"/>
        </w:rPr>
        <w:t>a</w:t>
      </w:r>
      <w:r w:rsidR="004F6772">
        <w:rPr>
          <w:lang w:val="sr-Latn-RS"/>
        </w:rPr>
        <w:t xml:space="preserve"> izvršavanja algoritma</w:t>
      </w:r>
      <w:r w:rsidR="00A37255">
        <w:rPr>
          <w:lang w:val="sr-Latn-RS"/>
        </w:rPr>
        <w:t xml:space="preserve"> </w:t>
      </w:r>
      <w:r w:rsidR="004F6772">
        <w:rPr>
          <w:lang w:val="sr-Latn-RS"/>
        </w:rPr>
        <w:t>i odnos njihovih vremenskih kompleksnosti slažu</w:t>
      </w:r>
      <w:r w:rsidR="009D1638">
        <w:rPr>
          <w:lang w:val="sr-Latn-RS"/>
        </w:rPr>
        <w:t>,</w:t>
      </w:r>
      <w:r w:rsidR="006573F6">
        <w:rPr>
          <w:lang w:val="sr-Latn-RS"/>
        </w:rPr>
        <w:t xml:space="preserve"> odnosno algoritmi koji su imali manju vremensku kompleksnost se uglavnom brže izvršavaju</w:t>
      </w:r>
      <w:r w:rsidR="00A37255">
        <w:rPr>
          <w:lang w:val="sr-Latn-RS"/>
        </w:rPr>
        <w:t>. Ali takođe je važno naglasiti da</w:t>
      </w:r>
      <w:r>
        <w:rPr>
          <w:lang w:val="sr-Latn-RS"/>
        </w:rPr>
        <w:t xml:space="preserve"> i dalje ima odstupanja naročito kod Fomin et al. i Rooji et al. algoritma. Čak iako je</w:t>
      </w:r>
      <w:r w:rsidR="00BA294E">
        <w:rPr>
          <w:lang w:val="sr-Latn-RS"/>
        </w:rPr>
        <w:t xml:space="preserve"> vremenska složenost</w:t>
      </w:r>
      <w:r>
        <w:rPr>
          <w:lang w:val="sr-Latn-RS"/>
        </w:rPr>
        <w:t xml:space="preserve"> Rooji et al. </w:t>
      </w:r>
      <w:r w:rsidR="003D1E28">
        <w:rPr>
          <w:lang w:val="sr-Latn-RS"/>
        </w:rPr>
        <w:t>algoritma teoretski manja</w:t>
      </w:r>
      <w:r>
        <w:rPr>
          <w:lang w:val="sr-Latn-RS"/>
        </w:rPr>
        <w:t xml:space="preserve"> možemo iznad videti da se u nekim grafo</w:t>
      </w:r>
      <w:r w:rsidR="003D1E28">
        <w:rPr>
          <w:lang w:val="sr-Latn-RS"/>
        </w:rPr>
        <w:t>v</w:t>
      </w:r>
      <w:r>
        <w:rPr>
          <w:lang w:val="sr-Latn-RS"/>
        </w:rPr>
        <w:t xml:space="preserve">ima sporije </w:t>
      </w:r>
      <w:r w:rsidR="003D1E28">
        <w:rPr>
          <w:lang w:val="sr-Latn-RS"/>
        </w:rPr>
        <w:t>izvršava u odnosu na</w:t>
      </w:r>
      <w:r>
        <w:rPr>
          <w:lang w:val="sr-Latn-RS"/>
        </w:rPr>
        <w:t xml:space="preserve"> Fomin et al.</w:t>
      </w:r>
    </w:p>
    <w:p w14:paraId="2F94E00A" w14:textId="68C66856" w:rsidR="00B6454F" w:rsidRPr="00B6454F" w:rsidRDefault="00B6454F" w:rsidP="00B6454F">
      <w:pPr>
        <w:pStyle w:val="Osnovnitekst"/>
        <w:rPr>
          <w:lang w:val="sr-Latn-RS"/>
        </w:rPr>
      </w:pPr>
      <w:r>
        <w:rPr>
          <w:lang w:val="sr-Latn-RS"/>
        </w:rPr>
        <w:t>Implementacija toga kako se vršilo testiranje se može videti u kodu 4.0.1.</w:t>
      </w:r>
      <w:r>
        <w:rPr>
          <w:lang w:val="sr-Latn-RS"/>
        </w:rPr>
        <w:br w:type="page"/>
      </w:r>
    </w:p>
    <w:p w14:paraId="5DEE213F"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lastRenderedPageBreak/>
        <w:t>final</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NUMBER_OF_ITERATIONS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11</w:t>
      </w:r>
      <w:r>
        <w:rPr>
          <w:rFonts w:ascii="Courier New" w:hAnsi="Courier New" w:cs="Courier New"/>
          <w:b/>
          <w:bCs/>
          <w:color w:val="000080"/>
          <w:sz w:val="20"/>
          <w:szCs w:val="20"/>
          <w:highlight w:val="white"/>
          <w:lang w:val="en-GB"/>
        </w:rPr>
        <w:t>;</w:t>
      </w:r>
    </w:p>
    <w:p w14:paraId="137E5D9C"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Solver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solvers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GreedySolver</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FominSolver</w:t>
      </w:r>
      <w:r>
        <w:rPr>
          <w:rFonts w:ascii="Courier New" w:hAnsi="Courier New" w:cs="Courier New"/>
          <w:b/>
          <w:bCs/>
          <w:color w:val="000080"/>
          <w:sz w:val="20"/>
          <w:szCs w:val="20"/>
          <w:highlight w:val="white"/>
          <w:lang w:val="en-GB"/>
        </w:rPr>
        <w:t>(),</w:t>
      </w:r>
    </w:p>
    <w:p w14:paraId="71D9D67A"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RooijSolver</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TrivialSolver</w:t>
      </w:r>
      <w:r>
        <w:rPr>
          <w:rFonts w:ascii="Courier New" w:hAnsi="Courier New" w:cs="Courier New"/>
          <w:b/>
          <w:bCs/>
          <w:color w:val="000080"/>
          <w:sz w:val="20"/>
          <w:szCs w:val="20"/>
          <w:highlight w:val="white"/>
          <w:lang w:val="en-GB"/>
        </w:rPr>
        <w:t>(),</w:t>
      </w:r>
    </w:p>
    <w:p w14:paraId="4D05F7FC"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AllCombinationsSolver</w:t>
      </w:r>
      <w:r>
        <w:rPr>
          <w:rFonts w:ascii="Courier New" w:hAnsi="Courier New" w:cs="Courier New"/>
          <w:b/>
          <w:bCs/>
          <w:color w:val="000080"/>
          <w:sz w:val="20"/>
          <w:szCs w:val="20"/>
          <w:highlight w:val="white"/>
          <w:lang w:val="en-GB"/>
        </w:rPr>
        <w:t>()};</w:t>
      </w:r>
    </w:p>
    <w:p w14:paraId="79076D83"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long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timeValues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long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length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NUMBER_OF_ITERATIONS</w:t>
      </w:r>
      <w:r>
        <w:rPr>
          <w:rFonts w:ascii="Courier New" w:hAnsi="Courier New" w:cs="Courier New"/>
          <w:b/>
          <w:bCs/>
          <w:color w:val="000080"/>
          <w:sz w:val="20"/>
          <w:szCs w:val="20"/>
          <w:highlight w:val="white"/>
          <w:lang w:val="en-GB"/>
        </w:rPr>
        <w:t>];</w:t>
      </w:r>
    </w:p>
    <w:p w14:paraId="2D013B2B"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length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2347AEC6"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1008A6B8"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print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"Solving: "</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toString</w:t>
      </w:r>
      <w:r>
        <w:rPr>
          <w:rFonts w:ascii="Courier New" w:hAnsi="Courier New" w:cs="Courier New"/>
          <w:b/>
          <w:bCs/>
          <w:color w:val="000080"/>
          <w:sz w:val="20"/>
          <w:szCs w:val="20"/>
          <w:highlight w:val="white"/>
          <w:lang w:val="en-GB"/>
        </w:rPr>
        <w:t>());</w:t>
      </w:r>
    </w:p>
    <w:p w14:paraId="36F08A94"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j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NUMBER_OF_ITERATIONS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j</w:t>
      </w:r>
      <w:r>
        <w:rPr>
          <w:rFonts w:ascii="Courier New" w:hAnsi="Courier New" w:cs="Courier New"/>
          <w:b/>
          <w:bCs/>
          <w:color w:val="000080"/>
          <w:sz w:val="20"/>
          <w:szCs w:val="20"/>
          <w:highlight w:val="white"/>
          <w:lang w:val="en-GB"/>
        </w:rPr>
        <w:t>++)</w:t>
      </w:r>
    </w:p>
    <w:p w14:paraId="45013046"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9A5C578"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Graph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GetInstance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GetAllNodes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40</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479576D8"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i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length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14:paraId="4BFD05AC"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4CF8315"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print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"Iteration: "</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j</w:t>
      </w:r>
      <w:r>
        <w:rPr>
          <w:rFonts w:ascii="Courier New" w:hAnsi="Courier New" w:cs="Courier New"/>
          <w:b/>
          <w:bCs/>
          <w:color w:val="000080"/>
          <w:sz w:val="20"/>
          <w:szCs w:val="20"/>
          <w:highlight w:val="white"/>
          <w:lang w:val="en-GB"/>
        </w:rPr>
        <w:t>);</w:t>
      </w:r>
    </w:p>
    <w:p w14:paraId="67E4902C"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print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"Time: "</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currentTimeMillis</w:t>
      </w:r>
      <w:r>
        <w:rPr>
          <w:rFonts w:ascii="Courier New" w:hAnsi="Courier New" w:cs="Courier New"/>
          <w:b/>
          <w:bCs/>
          <w:color w:val="000080"/>
          <w:sz w:val="20"/>
          <w:szCs w:val="20"/>
          <w:highlight w:val="white"/>
          <w:lang w:val="en-GB"/>
        </w:rPr>
        <w:t>());</w:t>
      </w:r>
    </w:p>
    <w:p w14:paraId="467BD621"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j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NUMBER_OF_ITERATIONS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17D28A48"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Solve</w:t>
      </w:r>
      <w:r>
        <w:rPr>
          <w:rFonts w:ascii="Courier New" w:hAnsi="Courier New" w:cs="Courier New"/>
          <w:b/>
          <w:bCs/>
          <w:color w:val="000080"/>
          <w:sz w:val="20"/>
          <w:szCs w:val="20"/>
          <w:highlight w:val="white"/>
          <w:lang w:val="en-GB"/>
        </w:rPr>
        <w:t>();</w:t>
      </w:r>
    </w:p>
    <w:p w14:paraId="030F9AEA"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else</w:t>
      </w:r>
    </w:p>
    <w:p w14:paraId="08B6C3AD"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PrintSolverResult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p>
    <w:p w14:paraId="667D6DF5"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timeValues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j</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GetTimeSpent</w:t>
      </w:r>
      <w:r>
        <w:rPr>
          <w:rFonts w:ascii="Courier New" w:hAnsi="Courier New" w:cs="Courier New"/>
          <w:b/>
          <w:bCs/>
          <w:color w:val="000080"/>
          <w:sz w:val="20"/>
          <w:szCs w:val="20"/>
          <w:highlight w:val="white"/>
          <w:lang w:val="en-GB"/>
        </w:rPr>
        <w:t>();</w:t>
      </w:r>
    </w:p>
    <w:p w14:paraId="74F043FB"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Reset</w:t>
      </w:r>
      <w:r>
        <w:rPr>
          <w:rFonts w:ascii="Courier New" w:hAnsi="Courier New" w:cs="Courier New"/>
          <w:b/>
          <w:bCs/>
          <w:color w:val="000080"/>
          <w:sz w:val="20"/>
          <w:szCs w:val="20"/>
          <w:highlight w:val="white"/>
          <w:lang w:val="en-GB"/>
        </w:rPr>
        <w:t>();</w:t>
      </w:r>
    </w:p>
    <w:p w14:paraId="406CEBFF"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2DA65A33"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else</w:t>
      </w:r>
    </w:p>
    <w:p w14:paraId="61DF11B8"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timeValues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j</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Long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MAX_VALUE</w:t>
      </w:r>
      <w:r>
        <w:rPr>
          <w:rFonts w:ascii="Courier New" w:hAnsi="Courier New" w:cs="Courier New"/>
          <w:b/>
          <w:bCs/>
          <w:color w:val="000080"/>
          <w:sz w:val="20"/>
          <w:szCs w:val="20"/>
          <w:highlight w:val="white"/>
          <w:lang w:val="en-GB"/>
        </w:rPr>
        <w:t>;</w:t>
      </w:r>
    </w:p>
    <w:p w14:paraId="45B7ACB7"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3269BF66"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1DE07A82"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long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timeValuesAccountForJit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long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length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NUMBER_OF_ITERATIONS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47C88785" w14:textId="77777777"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 </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 xml:space="preserve"> solvers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length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i</w:t>
      </w:r>
      <w:r>
        <w:rPr>
          <w:rFonts w:ascii="Courier New" w:hAnsi="Courier New" w:cs="Courier New"/>
          <w:b/>
          <w:bCs/>
          <w:color w:val="000080"/>
          <w:sz w:val="20"/>
          <w:szCs w:val="20"/>
          <w:highlight w:val="white"/>
          <w:lang w:val="en-GB"/>
        </w:rPr>
        <w:t>++)</w:t>
      </w:r>
    </w:p>
    <w:p w14:paraId="7303DF4B" w14:textId="1FE384C2"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ab/>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arraycopy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timeValues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7668DB71" w14:textId="2FB77D81" w:rsidR="00E5372F" w:rsidRDefault="00E5372F" w:rsidP="00E5372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timeValuesAccountForJit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NUMBER_OF_ITERATIONS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14:paraId="7664283E" w14:textId="47EDDEE6" w:rsidR="00E5372F" w:rsidRDefault="00E5372F" w:rsidP="00E5372F">
      <w:pPr>
        <w:pStyle w:val="Oznakaslike"/>
        <w:rPr>
          <w:highlight w:val="white"/>
        </w:rPr>
      </w:pPr>
      <w:r>
        <w:rPr>
          <w:highlight w:val="white"/>
        </w:rPr>
        <w:t>Primer koda 4.0.1.</w:t>
      </w:r>
    </w:p>
    <w:p w14:paraId="744D80F1" w14:textId="2D5696A8" w:rsidR="007543E0" w:rsidRPr="00E5372F" w:rsidRDefault="007543E0" w:rsidP="00E5372F">
      <w:pPr>
        <w:pStyle w:val="Inivonaslova-Poglavlje"/>
      </w:pPr>
      <w:bookmarkStart w:id="75" w:name="_Toc114758509"/>
      <w:bookmarkStart w:id="76" w:name="_Toc114770380"/>
      <w:r w:rsidRPr="00E5372F">
        <w:lastRenderedPageBreak/>
        <w:t>Zaključak</w:t>
      </w:r>
      <w:bookmarkEnd w:id="73"/>
      <w:bookmarkEnd w:id="74"/>
      <w:bookmarkEnd w:id="75"/>
      <w:bookmarkEnd w:id="76"/>
    </w:p>
    <w:p w14:paraId="491FD799" w14:textId="0924DB24" w:rsidR="007543E0" w:rsidRDefault="00BD255A" w:rsidP="007543E0">
      <w:pPr>
        <w:pStyle w:val="Osnovnitekst"/>
        <w:rPr>
          <w:lang w:val="sr-Latn-RS"/>
        </w:rPr>
      </w:pPr>
      <w:r>
        <w:rPr>
          <w:lang w:val="sr-Latn-RS"/>
        </w:rPr>
        <w:t xml:space="preserve">Primarna stvar koju je ovaj rad hteo da postigne jeste analiza i poređenje algoritma za rešavanje problema minimalnog dominirajućeg skupa. </w:t>
      </w:r>
      <w:r w:rsidR="00001540">
        <w:rPr>
          <w:lang w:val="sr-Latn-RS"/>
        </w:rPr>
        <w:t>Pre početka analize samih algorit</w:t>
      </w:r>
      <w:r w:rsidR="005A1602">
        <w:rPr>
          <w:lang w:val="sr-Latn-RS"/>
        </w:rPr>
        <w:t>a</w:t>
      </w:r>
      <w:r w:rsidR="00001540">
        <w:rPr>
          <w:lang w:val="sr-Latn-RS"/>
        </w:rPr>
        <w:t>ma teorijski smo uzeli da objasnimo sve glavne koncepte potrebne za rešavanje problema. Ovo je urađeno u drugom poglavlju.</w:t>
      </w:r>
    </w:p>
    <w:p w14:paraId="5953F5D6" w14:textId="65F79711" w:rsidR="00001540" w:rsidRDefault="00001540" w:rsidP="007543E0">
      <w:pPr>
        <w:pStyle w:val="Osnovnitekst"/>
        <w:rPr>
          <w:lang w:val="sr-Latn-RS"/>
        </w:rPr>
      </w:pPr>
      <w:r>
        <w:rPr>
          <w:lang w:val="sr-Latn-RS"/>
        </w:rPr>
        <w:t>Nakon toga vršili smo analizu samih algorit</w:t>
      </w:r>
      <w:r w:rsidR="005A1602">
        <w:rPr>
          <w:lang w:val="sr-Latn-RS"/>
        </w:rPr>
        <w:t>a</w:t>
      </w:r>
      <w:r>
        <w:rPr>
          <w:lang w:val="sr-Latn-RS"/>
        </w:rPr>
        <w:t xml:space="preserve">ma i njihovih implementacija u poglavlju tri. Ovo poglavlje je većim delom uzimalo definicije iz poglavlja dva i koristilo za neki praktičan rad. </w:t>
      </w:r>
      <w:r w:rsidR="002E3AE4">
        <w:rPr>
          <w:lang w:val="sr-Latn-RS"/>
        </w:rPr>
        <w:t>Takođe smo videli kako se algoritmi za pokrivanje skupa nadograđuju jedan drugog i kako su povezani u istom konceptu za rešavanje problema.</w:t>
      </w:r>
    </w:p>
    <w:p w14:paraId="140969D7" w14:textId="0668AE1D" w:rsidR="002E3AE4" w:rsidRDefault="002E3AE4" w:rsidP="007543E0">
      <w:pPr>
        <w:pStyle w:val="Osnovnitekst"/>
        <w:rPr>
          <w:lang w:val="sr-Latn-RS"/>
        </w:rPr>
      </w:pPr>
      <w:r>
        <w:rPr>
          <w:lang w:val="sr-Latn-RS"/>
        </w:rPr>
        <w:t>Na kraju u poglavlju četiri vršili smo testiranje samih algoritma koristeći različite grafove u cilju da vidimo kako se njihove teorijske osobine preslikavaju u realnosti. Iz ovih testova možemo doneti sledeće zaključke.</w:t>
      </w:r>
    </w:p>
    <w:p w14:paraId="78EC3B44" w14:textId="55AEAB73" w:rsidR="002E3AE4" w:rsidRDefault="002E3AE4" w:rsidP="002E3AE4">
      <w:pPr>
        <w:pStyle w:val="Nabrajanje"/>
      </w:pPr>
      <w:r>
        <w:t xml:space="preserve">Ako je aproksimacija rešenja prihvatljiva kao rezultat najbolje </w:t>
      </w:r>
      <w:r w:rsidR="00753D82">
        <w:t>ili ako su grafovi sa kojima se radi veći od 100 čvor</w:t>
      </w:r>
      <w:r w:rsidR="00FA4097">
        <w:t>ova,</w:t>
      </w:r>
      <w:r w:rsidR="00753D82">
        <w:t xml:space="preserve"> a broj veza mali treba se </w:t>
      </w:r>
      <w:r>
        <w:t>koristi</w:t>
      </w:r>
      <w:r w:rsidR="005A1602">
        <w:t>ti</w:t>
      </w:r>
      <w:r>
        <w:t xml:space="preserve"> pohlepan algoritam. Ima </w:t>
      </w:r>
      <w:r w:rsidR="00753D82">
        <w:t>najmanju vremensku složenost i jedini je uspevao da reši grafove većih dimenzija.</w:t>
      </w:r>
    </w:p>
    <w:p w14:paraId="5BC22A4B" w14:textId="7C423F9F" w:rsidR="00753D82" w:rsidRDefault="00753D82" w:rsidP="00753D82">
      <w:pPr>
        <w:pStyle w:val="Nabrajanje"/>
      </w:pPr>
      <w:r>
        <w:t>Ako nije prihvatljiva aproksimacija rešenja ili su veličine grafova razum</w:t>
      </w:r>
      <w:r w:rsidR="008C19BF">
        <w:t>n</w:t>
      </w:r>
      <w:r>
        <w:t>e</w:t>
      </w:r>
      <w:r w:rsidR="00FA4097">
        <w:t>,</w:t>
      </w:r>
      <w:r>
        <w:t xml:space="preserve"> </w:t>
      </w:r>
      <w:r w:rsidR="00FA4097">
        <w:t>o</w:t>
      </w:r>
      <w:r>
        <w:t>nda može se koristiti Fomin et al. algoritam ili Rooji et al. algoritam. Sama razlika u testovima je bila vrlo mala ali u slučaju da je potrebn</w:t>
      </w:r>
      <w:r w:rsidR="00FE5143">
        <w:t>o</w:t>
      </w:r>
      <w:r>
        <w:t xml:space="preserve"> egzaktno rešenje za veći graf ipak je bolje koristiti Rooji et al. algoritam</w:t>
      </w:r>
      <w:r w:rsidR="00945851">
        <w:t>.</w:t>
      </w:r>
    </w:p>
    <w:p w14:paraId="2DE41FD7" w14:textId="267D1703" w:rsidR="00945851" w:rsidRPr="00945851" w:rsidRDefault="00945851" w:rsidP="00945851">
      <w:pPr>
        <w:pStyle w:val="Nabrajanje"/>
      </w:pPr>
      <w:r>
        <w:t>Provera svih kombinacija i trivijalno rešenje pokrivanje skupa skoro nikad nema potrebe da se koriste. Jedina situacija u kojoj bi mogli da se efikasno iskoriste jeste kod vrlo malih grafova sa manje od 30 čvorova, a čak i tad nema razloga da se ne koristi neki od iznad spomenutih algorit</w:t>
      </w:r>
      <w:r w:rsidR="00011B97">
        <w:t>a</w:t>
      </w:r>
      <w:r>
        <w:t>ma.</w:t>
      </w:r>
    </w:p>
    <w:p w14:paraId="611DE5C2" w14:textId="00738C7B" w:rsidR="000824F7" w:rsidRPr="00536887" w:rsidRDefault="003D031B" w:rsidP="003D031B">
      <w:pPr>
        <w:pStyle w:val="SadrajLiteratura"/>
        <w:rPr>
          <w:lang w:val="sr-Latn-RS"/>
        </w:rPr>
      </w:pPr>
      <w:bookmarkStart w:id="77" w:name="_Toc114439830"/>
      <w:bookmarkStart w:id="78" w:name="_Toc114441123"/>
      <w:bookmarkStart w:id="79" w:name="_Toc114504331"/>
      <w:bookmarkStart w:id="80" w:name="_Toc114758510"/>
      <w:bookmarkStart w:id="81" w:name="_Toc114770381"/>
      <w:r w:rsidRPr="00536887">
        <w:rPr>
          <w:lang w:val="sr-Latn-RS"/>
        </w:rPr>
        <w:lastRenderedPageBreak/>
        <w:t>Literatura</w:t>
      </w:r>
      <w:bookmarkEnd w:id="77"/>
      <w:bookmarkEnd w:id="78"/>
      <w:bookmarkEnd w:id="79"/>
      <w:bookmarkEnd w:id="80"/>
      <w:bookmarkEnd w:id="81"/>
    </w:p>
    <w:p w14:paraId="02E615D9" w14:textId="52B64FE5" w:rsidR="00764138" w:rsidRDefault="00626264" w:rsidP="00764138">
      <w:pPr>
        <w:pStyle w:val="Referenca"/>
        <w:rPr>
          <w:lang w:val="sr-Latn-RS"/>
        </w:rPr>
      </w:pPr>
      <w:bookmarkStart w:id="82" w:name="_Ref114596872"/>
      <w:r w:rsidRPr="00536887">
        <w:rPr>
          <w:lang w:val="sr-Latn-RS"/>
        </w:rPr>
        <w:t xml:space="preserve">M.R. Garey, D.S. Johnson, </w:t>
      </w:r>
      <w:r w:rsidRPr="00536887">
        <w:rPr>
          <w:i/>
          <w:iCs/>
          <w:lang w:val="sr-Latn-RS"/>
        </w:rPr>
        <w:t>Computers and Intractability, A Guide to the Theory of NP-Completeness</w:t>
      </w:r>
      <w:r w:rsidRPr="00536887">
        <w:rPr>
          <w:lang w:val="sr-Latn-RS"/>
        </w:rPr>
        <w:t>, W.H. Freeman and Company, 1979.</w:t>
      </w:r>
      <w:bookmarkEnd w:id="82"/>
    </w:p>
    <w:p w14:paraId="3723D471" w14:textId="0D3AF27F" w:rsidR="00DE100C" w:rsidRDefault="00DE100C" w:rsidP="00764138">
      <w:pPr>
        <w:pStyle w:val="Referenca"/>
        <w:rPr>
          <w:lang w:val="sr-Latn-RS"/>
        </w:rPr>
      </w:pPr>
      <w:bookmarkStart w:id="83" w:name="_Ref114584312"/>
      <w:r w:rsidRPr="00DE100C">
        <w:rPr>
          <w:lang w:val="sr-Latn-RS"/>
        </w:rPr>
        <w:t>Ding-Zhu Du</w:t>
      </w:r>
      <w:r>
        <w:rPr>
          <w:lang w:val="sr-Latn-RS"/>
        </w:rPr>
        <w:t>,</w:t>
      </w:r>
      <w:r w:rsidRPr="00DE100C">
        <w:rPr>
          <w:lang w:val="sr-Latn-RS"/>
        </w:rPr>
        <w:t xml:space="preserve"> Peng-Jun Wan</w:t>
      </w:r>
      <w:r>
        <w:rPr>
          <w:lang w:val="sr-Latn-RS"/>
        </w:rPr>
        <w:t xml:space="preserve">, </w:t>
      </w:r>
      <w:r w:rsidRPr="00DE100C">
        <w:rPr>
          <w:i/>
          <w:iCs/>
          <w:lang w:val="sr-Latn-RS"/>
        </w:rPr>
        <w:t>Connected Dominating Set: Theory and Applications</w:t>
      </w:r>
      <w:r>
        <w:rPr>
          <w:lang w:val="sr-Latn-RS"/>
        </w:rPr>
        <w:t xml:space="preserve">, </w:t>
      </w:r>
      <w:r w:rsidRPr="00DE100C">
        <w:rPr>
          <w:lang w:val="sr-Latn-RS"/>
        </w:rPr>
        <w:t>Springer</w:t>
      </w:r>
      <w:r>
        <w:rPr>
          <w:lang w:val="sr-Latn-RS"/>
        </w:rPr>
        <w:t>, 2013.</w:t>
      </w:r>
      <w:bookmarkEnd w:id="83"/>
      <w:r w:rsidRPr="00DE100C">
        <w:rPr>
          <w:lang w:val="sr-Latn-RS"/>
        </w:rPr>
        <w:t xml:space="preserve"> </w:t>
      </w:r>
    </w:p>
    <w:p w14:paraId="135DE666" w14:textId="565BED4F" w:rsidR="00764138" w:rsidRDefault="00764138" w:rsidP="00764138">
      <w:pPr>
        <w:pStyle w:val="Referenca"/>
      </w:pPr>
      <w:bookmarkStart w:id="84" w:name="_Ref114584343"/>
      <w:r w:rsidRPr="00764138">
        <w:t>E.J. Cockayne, R.M. Dawes,</w:t>
      </w:r>
      <w:r>
        <w:t xml:space="preserve"> </w:t>
      </w:r>
      <w:r w:rsidRPr="00764138">
        <w:t xml:space="preserve">S.T. Hedetniemi, </w:t>
      </w:r>
      <w:r w:rsidR="00AB1FAC">
        <w:rPr>
          <w:lang w:val="en-GB"/>
        </w:rPr>
        <w:t>‘</w:t>
      </w:r>
      <w:r w:rsidRPr="00764138">
        <w:t>Total dominations in graphs</w:t>
      </w:r>
      <w:r w:rsidRPr="00536887">
        <w:rPr>
          <w:lang w:val="sr-Latn-RS"/>
        </w:rPr>
        <w:t>’</w:t>
      </w:r>
      <w:r w:rsidRPr="00764138">
        <w:t xml:space="preserve">, </w:t>
      </w:r>
      <w:r w:rsidRPr="00AB1FAC">
        <w:rPr>
          <w:i/>
          <w:iCs/>
        </w:rPr>
        <w:t>Networks</w:t>
      </w:r>
      <w:r w:rsidRPr="00764138">
        <w:t>, 10</w:t>
      </w:r>
      <w:r w:rsidR="00AB1FAC">
        <w:rPr>
          <w:lang w:val="en-GB"/>
        </w:rPr>
        <w:t>:</w:t>
      </w:r>
      <w:r w:rsidRPr="00764138">
        <w:t xml:space="preserve"> 211–219</w:t>
      </w:r>
      <w:r w:rsidR="00AB1FAC">
        <w:t>, 1980</w:t>
      </w:r>
      <w:r w:rsidRPr="00764138">
        <w:t>.</w:t>
      </w:r>
      <w:bookmarkEnd w:id="84"/>
    </w:p>
    <w:p w14:paraId="2484257F" w14:textId="2AF049CF" w:rsidR="00DE100C" w:rsidRDefault="00DE100C" w:rsidP="00764138">
      <w:pPr>
        <w:pStyle w:val="Referenca"/>
      </w:pPr>
      <w:bookmarkStart w:id="85" w:name="_Ref114584376"/>
      <w:r w:rsidRPr="00DE100C">
        <w:t>K</w:t>
      </w:r>
      <w:r w:rsidR="00470ACB">
        <w:t>.</w:t>
      </w:r>
      <w:r w:rsidRPr="00DE100C">
        <w:t xml:space="preserve"> Ralf</w:t>
      </w:r>
      <w:r w:rsidR="00470ACB">
        <w:t>,</w:t>
      </w:r>
      <w:r w:rsidRPr="00DE100C">
        <w:t xml:space="preserve"> L</w:t>
      </w:r>
      <w:r w:rsidR="00470ACB">
        <w:t xml:space="preserve">. </w:t>
      </w:r>
      <w:r w:rsidRPr="00DE100C">
        <w:t xml:space="preserve">Christian, </w:t>
      </w:r>
      <w:r>
        <w:rPr>
          <w:lang w:val="en-GB"/>
        </w:rPr>
        <w:t>‘</w:t>
      </w:r>
      <w:r w:rsidRPr="00DE100C">
        <w:t>Hardness results and approximation algorithms of k-tuple domination in graphs</w:t>
      </w:r>
      <w:r w:rsidRPr="00536887">
        <w:rPr>
          <w:lang w:val="sr-Latn-RS"/>
        </w:rPr>
        <w:t>’</w:t>
      </w:r>
      <w:r w:rsidRPr="00DE100C">
        <w:t xml:space="preserve">, </w:t>
      </w:r>
      <w:r w:rsidRPr="00470ACB">
        <w:rPr>
          <w:i/>
          <w:iCs/>
        </w:rPr>
        <w:t>Information Processing Letters</w:t>
      </w:r>
      <w:r w:rsidRPr="00DE100C">
        <w:t>, 89 (2): 75–83</w:t>
      </w:r>
      <w:r>
        <w:t>, 2004.</w:t>
      </w:r>
      <w:bookmarkEnd w:id="85"/>
    </w:p>
    <w:p w14:paraId="5F4C5ABF" w14:textId="230046EF" w:rsidR="0005312D" w:rsidRPr="00764138" w:rsidRDefault="0005312D" w:rsidP="00764138">
      <w:pPr>
        <w:pStyle w:val="Referenca"/>
      </w:pPr>
      <w:bookmarkStart w:id="86" w:name="_Ref114584414"/>
      <w:r>
        <w:t xml:space="preserve">S. </w:t>
      </w:r>
      <w:r w:rsidRPr="0005312D">
        <w:t xml:space="preserve">Finbow, </w:t>
      </w:r>
      <w:r>
        <w:t xml:space="preserve">S. </w:t>
      </w:r>
      <w:r w:rsidRPr="0005312D">
        <w:t>Gaspers,</w:t>
      </w:r>
      <w:r>
        <w:t xml:space="preserve"> ME.</w:t>
      </w:r>
      <w:r w:rsidRPr="0005312D">
        <w:t xml:space="preserve"> Messinger, </w:t>
      </w:r>
      <w:r w:rsidR="00D27257">
        <w:t>P.</w:t>
      </w:r>
      <w:r w:rsidRPr="0005312D">
        <w:t xml:space="preserve"> </w:t>
      </w:r>
      <w:r w:rsidR="00D27257" w:rsidRPr="00D27257">
        <w:t>Ottaway,</w:t>
      </w:r>
      <w:r w:rsidR="00D27257">
        <w:t xml:space="preserve"> </w:t>
      </w:r>
      <w:r w:rsidR="004E7489" w:rsidRPr="00536887">
        <w:rPr>
          <w:lang w:val="sr-Latn-RS"/>
        </w:rPr>
        <w:t>‘</w:t>
      </w:r>
      <w:r w:rsidRPr="0005312D">
        <w:t>A note on the eternal dominating set problem</w:t>
      </w:r>
      <w:r w:rsidR="004E7489" w:rsidRPr="00536887">
        <w:rPr>
          <w:lang w:val="sr-Latn-RS"/>
        </w:rPr>
        <w:t>’</w:t>
      </w:r>
      <w:r w:rsidR="00D27257">
        <w:t xml:space="preserve">, </w:t>
      </w:r>
      <w:r w:rsidR="00D27257" w:rsidRPr="00D27257">
        <w:rPr>
          <w:i/>
          <w:iCs/>
        </w:rPr>
        <w:t>International Journal of Game Theory</w:t>
      </w:r>
      <w:r w:rsidR="00D27257">
        <w:t>,</w:t>
      </w:r>
      <w:r w:rsidRPr="0005312D">
        <w:t xml:space="preserve"> 47</w:t>
      </w:r>
      <w:r w:rsidR="00D27257">
        <w:t>:</w:t>
      </w:r>
      <w:r w:rsidRPr="0005312D">
        <w:t xml:space="preserve"> 543–555</w:t>
      </w:r>
      <w:r w:rsidR="00D27257">
        <w:t xml:space="preserve">, </w:t>
      </w:r>
      <w:r w:rsidRPr="0005312D">
        <w:t>2018.</w:t>
      </w:r>
      <w:bookmarkEnd w:id="86"/>
    </w:p>
    <w:p w14:paraId="21186F03" w14:textId="4730B187" w:rsidR="000A3AF4" w:rsidRPr="000A3AF4" w:rsidRDefault="00626264" w:rsidP="000A3AF4">
      <w:pPr>
        <w:pStyle w:val="Referenca"/>
        <w:rPr>
          <w:lang w:val="sr-Latn-RS"/>
        </w:rPr>
      </w:pPr>
      <w:bookmarkStart w:id="87" w:name="_Ref114584271"/>
      <w:r w:rsidRPr="00536887">
        <w:rPr>
          <w:lang w:val="sr-Latn-RS"/>
        </w:rPr>
        <w:t xml:space="preserve">J.M.M. van Rooij, H.L. Bodlaender, ‘Exact algorithms for dominating set’, </w:t>
      </w:r>
      <w:r w:rsidRPr="00536887">
        <w:rPr>
          <w:i/>
          <w:iCs/>
          <w:lang w:val="sr-Latn-RS"/>
        </w:rPr>
        <w:t>Discrete Applied Mathematics</w:t>
      </w:r>
      <w:r w:rsidRPr="00536887">
        <w:rPr>
          <w:lang w:val="sr-Latn-RS"/>
        </w:rPr>
        <w:t>, 159(17): 2147-2164, 2011.</w:t>
      </w:r>
      <w:bookmarkEnd w:id="87"/>
    </w:p>
    <w:p w14:paraId="1D6E5B1A" w14:textId="22BE91B0" w:rsidR="00DB61A0" w:rsidRDefault="00DB61A0" w:rsidP="00626264">
      <w:pPr>
        <w:pStyle w:val="Referenca"/>
        <w:rPr>
          <w:lang w:val="sr-Latn-RS"/>
        </w:rPr>
      </w:pPr>
      <w:bookmarkStart w:id="88" w:name="_Ref114584209"/>
      <w:r w:rsidRPr="00536887">
        <w:rPr>
          <w:lang w:val="sr-Latn-RS"/>
        </w:rPr>
        <w:t xml:space="preserve">F. Grandoni, ‘A note on the complexity of minimum dominating set’, </w:t>
      </w:r>
      <w:r w:rsidRPr="00536887">
        <w:rPr>
          <w:i/>
          <w:iCs/>
          <w:lang w:val="sr-Latn-RS"/>
        </w:rPr>
        <w:t>Journal of Discrete Algorithms</w:t>
      </w:r>
      <w:r w:rsidR="00331CEC" w:rsidRPr="00536887">
        <w:rPr>
          <w:i/>
          <w:iCs/>
          <w:lang w:val="sr-Latn-RS"/>
        </w:rPr>
        <w:t>,</w:t>
      </w:r>
      <w:r w:rsidRPr="00536887">
        <w:rPr>
          <w:lang w:val="sr-Latn-RS"/>
        </w:rPr>
        <w:t xml:space="preserve"> 4</w:t>
      </w:r>
      <w:r w:rsidR="00331CEC" w:rsidRPr="00536887">
        <w:rPr>
          <w:lang w:val="sr-Latn-RS"/>
        </w:rPr>
        <w:t>(2):</w:t>
      </w:r>
      <w:r w:rsidRPr="00536887">
        <w:rPr>
          <w:lang w:val="sr-Latn-RS"/>
        </w:rPr>
        <w:t xml:space="preserve"> 209–214</w:t>
      </w:r>
      <w:r w:rsidR="00331CEC" w:rsidRPr="00536887">
        <w:rPr>
          <w:lang w:val="sr-Latn-RS"/>
        </w:rPr>
        <w:t>, 2006.</w:t>
      </w:r>
      <w:bookmarkEnd w:id="88"/>
    </w:p>
    <w:p w14:paraId="03E7DA7E" w14:textId="0442279A" w:rsidR="00AB2B81" w:rsidRPr="00F84A69" w:rsidRDefault="00AB2B81" w:rsidP="00626264">
      <w:pPr>
        <w:pStyle w:val="Referenca"/>
        <w:rPr>
          <w:lang w:val="sr-Latn-RS"/>
        </w:rPr>
      </w:pPr>
      <w:bookmarkStart w:id="89" w:name="_Ref114598750"/>
      <w:r w:rsidRPr="00AB2B81">
        <w:rPr>
          <w:lang w:val="sr-Latn-RS"/>
        </w:rPr>
        <w:t>Y. Talebi, H. Rashmanlou</w:t>
      </w:r>
      <w:r>
        <w:rPr>
          <w:lang w:val="sr-Latn-RS"/>
        </w:rPr>
        <w:t>,</w:t>
      </w:r>
      <w:r w:rsidRPr="00AB2B81">
        <w:rPr>
          <w:lang w:val="sr-Latn-RS"/>
        </w:rPr>
        <w:t xml:space="preserve"> </w:t>
      </w:r>
      <w:r>
        <w:rPr>
          <w:lang w:val="en-GB"/>
        </w:rPr>
        <w:t>‘</w:t>
      </w:r>
      <w:r w:rsidRPr="00AB2B81">
        <w:rPr>
          <w:lang w:val="sr-Latn-RS"/>
        </w:rPr>
        <w:t>Application Of Dominating Sets In Vague Graphs</w:t>
      </w:r>
      <w:r>
        <w:rPr>
          <w:lang w:val="en-GB"/>
        </w:rPr>
        <w:t>’</w:t>
      </w:r>
      <w:r>
        <w:rPr>
          <w:lang w:val="sr-Latn-RS"/>
        </w:rPr>
        <w:t xml:space="preserve">, </w:t>
      </w:r>
      <w:r w:rsidR="00E46EF4" w:rsidRPr="00E46EF4">
        <w:rPr>
          <w:i/>
          <w:iCs/>
        </w:rPr>
        <w:t>Applied Mathematics, E-Notes</w:t>
      </w:r>
      <w:r w:rsidR="00E46EF4">
        <w:t>, 17:</w:t>
      </w:r>
      <w:r w:rsidR="00795DCC">
        <w:t xml:space="preserve"> </w:t>
      </w:r>
      <w:r w:rsidR="00E46EF4">
        <w:t>251–267, 2017.</w:t>
      </w:r>
      <w:bookmarkEnd w:id="89"/>
    </w:p>
    <w:p w14:paraId="624DBEBA" w14:textId="343FAAE9" w:rsidR="000B67B1" w:rsidRDefault="00F84A69" w:rsidP="000B67B1">
      <w:pPr>
        <w:pStyle w:val="Referenca"/>
      </w:pPr>
      <w:bookmarkStart w:id="90" w:name="_Ref114608124"/>
      <w:r w:rsidRPr="000B67B1">
        <w:t xml:space="preserve">M. Davis, H. Putnam, ‘A computing procedure for quantification theory’, </w:t>
      </w:r>
      <w:r w:rsidRPr="000B67B1">
        <w:rPr>
          <w:i/>
          <w:iCs/>
        </w:rPr>
        <w:t>Journal of the ACM</w:t>
      </w:r>
      <w:r w:rsidRPr="000B67B1">
        <w:t>, 7:201–215, 1960.</w:t>
      </w:r>
      <w:bookmarkEnd w:id="90"/>
    </w:p>
    <w:p w14:paraId="098C81D7" w14:textId="0CA78127" w:rsidR="00891118" w:rsidRDefault="00F12593" w:rsidP="00FE0A48">
      <w:pPr>
        <w:pStyle w:val="Referenca"/>
        <w:numPr>
          <w:ilvl w:val="0"/>
          <w:numId w:val="27"/>
        </w:numPr>
      </w:pPr>
      <w:bookmarkStart w:id="91" w:name="_Ref114612969"/>
      <w:r w:rsidRPr="00F12593">
        <w:t xml:space="preserve">F.V. Fomin, F. Grandoni, D. Kratsch, </w:t>
      </w:r>
      <w:r w:rsidRPr="000B67B1">
        <w:t>‘</w:t>
      </w:r>
      <w:r w:rsidRPr="00F12593">
        <w:t>A measure &amp; conquer approach for the analysis of exact algorithms</w:t>
      </w:r>
      <w:r w:rsidRPr="000B67B1">
        <w:t>’</w:t>
      </w:r>
      <w:r w:rsidRPr="00F12593">
        <w:t xml:space="preserve">, </w:t>
      </w:r>
      <w:r w:rsidRPr="00FE0A48">
        <w:rPr>
          <w:i/>
          <w:iCs/>
        </w:rPr>
        <w:t>Journal of the ACM</w:t>
      </w:r>
      <w:r w:rsidRPr="00F12593">
        <w:t>, 56</w:t>
      </w:r>
      <w:r>
        <w:t>(5),</w:t>
      </w:r>
      <w:r w:rsidRPr="00F12593">
        <w:t xml:space="preserve"> 2009</w:t>
      </w:r>
      <w:r>
        <w:t>.</w:t>
      </w:r>
      <w:bookmarkEnd w:id="91"/>
    </w:p>
    <w:p w14:paraId="11127370" w14:textId="39036D1E" w:rsidR="00482553" w:rsidRPr="000B67B1" w:rsidRDefault="00F74EE0" w:rsidP="00FE0A48">
      <w:pPr>
        <w:pStyle w:val="Referenca"/>
        <w:numPr>
          <w:ilvl w:val="0"/>
          <w:numId w:val="27"/>
        </w:numPr>
      </w:pPr>
      <w:bookmarkStart w:id="92" w:name="_Ref114699037"/>
      <w:r w:rsidRPr="00F74EE0">
        <w:t>Keith</w:t>
      </w:r>
      <w:r>
        <w:t xml:space="preserve"> S</w:t>
      </w:r>
      <w:r w:rsidRPr="00F74EE0">
        <w:t>chwarz</w:t>
      </w:r>
      <w:r w:rsidR="00482553">
        <w:t>,</w:t>
      </w:r>
      <w:r w:rsidR="00482553" w:rsidRPr="00482553">
        <w:t xml:space="preserve"> Edmonds Matching</w:t>
      </w:r>
      <w:r w:rsidR="00482553">
        <w:t xml:space="preserve"> implementacija, </w:t>
      </w:r>
      <w:hyperlink r:id="rId24" w:history="1">
        <w:r w:rsidR="00631713" w:rsidRPr="00E45980">
          <w:rPr>
            <w:rStyle w:val="Hyperlink"/>
          </w:rPr>
          <w:t>https://www.keithschwarz.com/interesting/code/edmonds-matching/</w:t>
        </w:r>
      </w:hyperlink>
      <w:r w:rsidR="00631713">
        <w:t xml:space="preserve"> </w:t>
      </w:r>
      <w:r w:rsidR="00482553">
        <w:t>, 21/09</w:t>
      </w:r>
      <w:r>
        <w:t>/</w:t>
      </w:r>
      <w:r w:rsidR="00482553">
        <w:t>2022</w:t>
      </w:r>
      <w:r>
        <w:t>.</w:t>
      </w:r>
      <w:bookmarkEnd w:id="92"/>
    </w:p>
    <w:sectPr w:rsidR="00482553" w:rsidRPr="000B67B1" w:rsidSect="000824F7">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81C2B" w14:textId="77777777" w:rsidR="00636CBC" w:rsidRDefault="00636CBC">
      <w:r>
        <w:separator/>
      </w:r>
    </w:p>
  </w:endnote>
  <w:endnote w:type="continuationSeparator" w:id="0">
    <w:p w14:paraId="503BE1B8" w14:textId="77777777" w:rsidR="00636CBC" w:rsidRDefault="0063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AFBB" w14:textId="03D9B26A" w:rsidR="005458AC" w:rsidRDefault="00D20D2B" w:rsidP="00207E96">
    <w:pPr>
      <w:pStyle w:val="Footer"/>
      <w:framePr w:wrap="around" w:vAnchor="text" w:hAnchor="margin" w:xAlign="right" w:y="1"/>
      <w:rPr>
        <w:rStyle w:val="PageNumber"/>
      </w:rPr>
    </w:pPr>
    <w:r>
      <w:rPr>
        <w:rStyle w:val="PageNumber"/>
      </w:rPr>
      <w:fldChar w:fldCharType="begin"/>
    </w:r>
    <w:r w:rsidR="005458AC">
      <w:rPr>
        <w:rStyle w:val="PageNumber"/>
      </w:rPr>
      <w:instrText xml:space="preserve">PAGE  </w:instrText>
    </w:r>
    <w:r>
      <w:rPr>
        <w:rStyle w:val="PageNumber"/>
      </w:rPr>
      <w:fldChar w:fldCharType="separate"/>
    </w:r>
    <w:r w:rsidR="003D7ED0">
      <w:rPr>
        <w:rStyle w:val="PageNumber"/>
        <w:noProof/>
      </w:rPr>
      <w:t>18</w:t>
    </w:r>
    <w:r>
      <w:rPr>
        <w:rStyle w:val="PageNumber"/>
      </w:rPr>
      <w:fldChar w:fldCharType="end"/>
    </w:r>
  </w:p>
  <w:p w14:paraId="4D179025" w14:textId="77777777" w:rsidR="005458AC"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DD59" w14:textId="77777777" w:rsidR="005458AC" w:rsidRDefault="00D20D2B" w:rsidP="00207E96">
    <w:pPr>
      <w:pStyle w:val="Footer"/>
      <w:framePr w:wrap="around" w:vAnchor="text" w:hAnchor="margin" w:xAlign="right" w:y="1"/>
      <w:rPr>
        <w:rStyle w:val="PageNumber"/>
      </w:rPr>
    </w:pPr>
    <w:r>
      <w:rPr>
        <w:rStyle w:val="PageNumber"/>
      </w:rPr>
      <w:fldChar w:fldCharType="begin"/>
    </w:r>
    <w:r w:rsidR="005458AC">
      <w:rPr>
        <w:rStyle w:val="PageNumber"/>
      </w:rPr>
      <w:instrText xml:space="preserve">PAGE  </w:instrText>
    </w:r>
    <w:r>
      <w:rPr>
        <w:rStyle w:val="PageNumber"/>
      </w:rPr>
      <w:fldChar w:fldCharType="separate"/>
    </w:r>
    <w:r w:rsidR="008471DF">
      <w:rPr>
        <w:rStyle w:val="PageNumber"/>
        <w:noProof/>
      </w:rPr>
      <w:t>48</w:t>
    </w:r>
    <w:r>
      <w:rPr>
        <w:rStyle w:val="PageNumber"/>
      </w:rPr>
      <w:fldChar w:fldCharType="end"/>
    </w:r>
  </w:p>
  <w:p w14:paraId="05A062D9" w14:textId="77777777" w:rsidR="005458AC" w:rsidRDefault="005458AC"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CDA1" w14:textId="77777777" w:rsidR="00636CBC" w:rsidRDefault="00636CBC">
      <w:r>
        <w:separator/>
      </w:r>
    </w:p>
  </w:footnote>
  <w:footnote w:type="continuationSeparator" w:id="0">
    <w:p w14:paraId="1ECED80F" w14:textId="77777777" w:rsidR="00636CBC" w:rsidRDefault="00636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55DA269A"/>
    <w:lvl w:ilvl="0" w:tplc="3B6C0FFC">
      <w:start w:val="1"/>
      <w:numFmt w:val="decimal"/>
      <w:pStyle w:val="Referenca"/>
      <w:lvlText w:val="[%1]"/>
      <w:lvlJc w:val="left"/>
      <w:pPr>
        <w:tabs>
          <w:tab w:val="num" w:pos="720"/>
        </w:tabs>
        <w:ind w:left="720" w:hanging="360"/>
      </w:pPr>
      <w:rPr>
        <w:rFonts w:hint="default"/>
      </w:rPr>
    </w:lvl>
    <w:lvl w:ilvl="1" w:tplc="0DF28236">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939368702">
    <w:abstractNumId w:val="4"/>
  </w:num>
  <w:num w:numId="2" w16cid:durableId="1463227379">
    <w:abstractNumId w:val="10"/>
  </w:num>
  <w:num w:numId="3" w16cid:durableId="445856739">
    <w:abstractNumId w:val="7"/>
  </w:num>
  <w:num w:numId="4" w16cid:durableId="589968821">
    <w:abstractNumId w:val="8"/>
  </w:num>
  <w:num w:numId="5" w16cid:durableId="31271408">
    <w:abstractNumId w:val="11"/>
  </w:num>
  <w:num w:numId="6" w16cid:durableId="1561863881">
    <w:abstractNumId w:val="1"/>
  </w:num>
  <w:num w:numId="7" w16cid:durableId="1705321864">
    <w:abstractNumId w:val="15"/>
  </w:num>
  <w:num w:numId="8" w16cid:durableId="1911382066">
    <w:abstractNumId w:val="19"/>
  </w:num>
  <w:num w:numId="9" w16cid:durableId="1300115238">
    <w:abstractNumId w:val="14"/>
  </w:num>
  <w:num w:numId="10" w16cid:durableId="1703364060">
    <w:abstractNumId w:val="3"/>
  </w:num>
  <w:num w:numId="11" w16cid:durableId="1815833998">
    <w:abstractNumId w:val="2"/>
  </w:num>
  <w:num w:numId="12" w16cid:durableId="873267884">
    <w:abstractNumId w:val="0"/>
  </w:num>
  <w:num w:numId="13" w16cid:durableId="802886475">
    <w:abstractNumId w:val="5"/>
  </w:num>
  <w:num w:numId="14" w16cid:durableId="1747146813">
    <w:abstractNumId w:val="6"/>
  </w:num>
  <w:num w:numId="15" w16cid:durableId="1834028752">
    <w:abstractNumId w:val="22"/>
  </w:num>
  <w:num w:numId="16" w16cid:durableId="1482232981">
    <w:abstractNumId w:val="16"/>
  </w:num>
  <w:num w:numId="17" w16cid:durableId="274993659">
    <w:abstractNumId w:val="21"/>
  </w:num>
  <w:num w:numId="18" w16cid:durableId="786582082">
    <w:abstractNumId w:val="17"/>
  </w:num>
  <w:num w:numId="19" w16cid:durableId="810631624">
    <w:abstractNumId w:val="9"/>
  </w:num>
  <w:num w:numId="20" w16cid:durableId="1988624755">
    <w:abstractNumId w:val="20"/>
  </w:num>
  <w:num w:numId="21" w16cid:durableId="18495637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16095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8921559">
    <w:abstractNumId w:val="12"/>
  </w:num>
  <w:num w:numId="24" w16cid:durableId="1424687947">
    <w:abstractNumId w:val="18"/>
  </w:num>
  <w:num w:numId="25" w16cid:durableId="602500120">
    <w:abstractNumId w:val="13"/>
  </w:num>
  <w:num w:numId="26" w16cid:durableId="1848521817">
    <w:abstractNumId w:val="14"/>
    <w:lvlOverride w:ilvl="0">
      <w:lvl w:ilvl="0" w:tplc="3B6C0FFC">
        <w:start w:val="1"/>
        <w:numFmt w:val="decimal"/>
        <w:pStyle w:val="Referenca"/>
        <w:suff w:val="nothing"/>
        <w:lvlText w:val="[%1]"/>
        <w:lvlJc w:val="left"/>
        <w:pPr>
          <w:ind w:left="720" w:hanging="360"/>
        </w:pPr>
        <w:rPr>
          <w:rFonts w:hint="default"/>
        </w:rPr>
      </w:lvl>
    </w:lvlOverride>
    <w:lvlOverride w:ilvl="1">
      <w:lvl w:ilvl="1" w:tplc="0DF28236" w:tentative="1">
        <w:start w:val="1"/>
        <w:numFmt w:val="lowerLetter"/>
        <w:lvlText w:val="%2."/>
        <w:lvlJc w:val="left"/>
        <w:pPr>
          <w:ind w:left="1440" w:hanging="360"/>
        </w:pPr>
      </w:lvl>
    </w:lvlOverride>
    <w:lvlOverride w:ilvl="2">
      <w:lvl w:ilvl="2" w:tplc="F586A068" w:tentative="1">
        <w:start w:val="1"/>
        <w:numFmt w:val="lowerRoman"/>
        <w:lvlText w:val="%3."/>
        <w:lvlJc w:val="right"/>
        <w:pPr>
          <w:ind w:left="2160" w:hanging="180"/>
        </w:pPr>
      </w:lvl>
    </w:lvlOverride>
    <w:lvlOverride w:ilvl="3">
      <w:lvl w:ilvl="3" w:tplc="5310E45C" w:tentative="1">
        <w:start w:val="1"/>
        <w:numFmt w:val="decimal"/>
        <w:lvlText w:val="%4."/>
        <w:lvlJc w:val="left"/>
        <w:pPr>
          <w:ind w:left="2880" w:hanging="360"/>
        </w:pPr>
      </w:lvl>
    </w:lvlOverride>
    <w:lvlOverride w:ilvl="4">
      <w:lvl w:ilvl="4" w:tplc="515C8CD4" w:tentative="1">
        <w:start w:val="1"/>
        <w:numFmt w:val="lowerLetter"/>
        <w:lvlText w:val="%5."/>
        <w:lvlJc w:val="left"/>
        <w:pPr>
          <w:ind w:left="3600" w:hanging="360"/>
        </w:pPr>
      </w:lvl>
    </w:lvlOverride>
    <w:lvlOverride w:ilvl="5">
      <w:lvl w:ilvl="5" w:tplc="261ED700" w:tentative="1">
        <w:start w:val="1"/>
        <w:numFmt w:val="lowerRoman"/>
        <w:lvlText w:val="%6."/>
        <w:lvlJc w:val="right"/>
        <w:pPr>
          <w:ind w:left="4320" w:hanging="180"/>
        </w:pPr>
      </w:lvl>
    </w:lvlOverride>
    <w:lvlOverride w:ilvl="6">
      <w:lvl w:ilvl="6" w:tplc="B7666652" w:tentative="1">
        <w:start w:val="1"/>
        <w:numFmt w:val="decimal"/>
        <w:lvlText w:val="%7."/>
        <w:lvlJc w:val="left"/>
        <w:pPr>
          <w:ind w:left="5040" w:hanging="360"/>
        </w:pPr>
      </w:lvl>
    </w:lvlOverride>
    <w:lvlOverride w:ilvl="7">
      <w:lvl w:ilvl="7" w:tplc="BDA4EFFC" w:tentative="1">
        <w:start w:val="1"/>
        <w:numFmt w:val="lowerLetter"/>
        <w:lvlText w:val="%8."/>
        <w:lvlJc w:val="left"/>
        <w:pPr>
          <w:ind w:left="5760" w:hanging="360"/>
        </w:pPr>
      </w:lvl>
    </w:lvlOverride>
    <w:lvlOverride w:ilvl="8">
      <w:lvl w:ilvl="8" w:tplc="4A202132" w:tentative="1">
        <w:start w:val="1"/>
        <w:numFmt w:val="lowerRoman"/>
        <w:lvlText w:val="%9."/>
        <w:lvlJc w:val="right"/>
        <w:pPr>
          <w:ind w:left="6480" w:hanging="180"/>
        </w:pPr>
      </w:lvl>
    </w:lvlOverride>
  </w:num>
  <w:num w:numId="27" w16cid:durableId="46997592">
    <w:abstractNumId w:val="14"/>
    <w:lvlOverride w:ilvl="0">
      <w:lvl w:ilvl="0" w:tplc="3B6C0FFC">
        <w:start w:val="1"/>
        <w:numFmt w:val="decimal"/>
        <w:pStyle w:val="Referenca"/>
        <w:suff w:val="space"/>
        <w:lvlText w:val="[%1]"/>
        <w:lvlJc w:val="left"/>
        <w:pPr>
          <w:ind w:left="720" w:hanging="360"/>
        </w:pPr>
        <w:rPr>
          <w:rFonts w:hint="default"/>
        </w:rPr>
      </w:lvl>
    </w:lvlOverride>
    <w:lvlOverride w:ilvl="1">
      <w:lvl w:ilvl="1" w:tplc="0DF28236" w:tentative="1">
        <w:start w:val="1"/>
        <w:numFmt w:val="lowerLetter"/>
        <w:lvlText w:val="%2."/>
        <w:lvlJc w:val="left"/>
        <w:pPr>
          <w:ind w:left="1440" w:hanging="360"/>
        </w:pPr>
      </w:lvl>
    </w:lvlOverride>
    <w:lvlOverride w:ilvl="2">
      <w:lvl w:ilvl="2" w:tplc="F586A068" w:tentative="1">
        <w:start w:val="1"/>
        <w:numFmt w:val="lowerRoman"/>
        <w:lvlText w:val="%3."/>
        <w:lvlJc w:val="right"/>
        <w:pPr>
          <w:ind w:left="2160" w:hanging="180"/>
        </w:pPr>
      </w:lvl>
    </w:lvlOverride>
    <w:lvlOverride w:ilvl="3">
      <w:lvl w:ilvl="3" w:tplc="5310E45C" w:tentative="1">
        <w:start w:val="1"/>
        <w:numFmt w:val="decimal"/>
        <w:lvlText w:val="%4."/>
        <w:lvlJc w:val="left"/>
        <w:pPr>
          <w:ind w:left="2880" w:hanging="360"/>
        </w:pPr>
      </w:lvl>
    </w:lvlOverride>
    <w:lvlOverride w:ilvl="4">
      <w:lvl w:ilvl="4" w:tplc="515C8CD4" w:tentative="1">
        <w:start w:val="1"/>
        <w:numFmt w:val="lowerLetter"/>
        <w:lvlText w:val="%5."/>
        <w:lvlJc w:val="left"/>
        <w:pPr>
          <w:ind w:left="3600" w:hanging="360"/>
        </w:pPr>
      </w:lvl>
    </w:lvlOverride>
    <w:lvlOverride w:ilvl="5">
      <w:lvl w:ilvl="5" w:tplc="261ED700" w:tentative="1">
        <w:start w:val="1"/>
        <w:numFmt w:val="lowerRoman"/>
        <w:lvlText w:val="%6."/>
        <w:lvlJc w:val="right"/>
        <w:pPr>
          <w:ind w:left="4320" w:hanging="180"/>
        </w:pPr>
      </w:lvl>
    </w:lvlOverride>
    <w:lvlOverride w:ilvl="6">
      <w:lvl w:ilvl="6" w:tplc="B7666652" w:tentative="1">
        <w:start w:val="1"/>
        <w:numFmt w:val="decimal"/>
        <w:lvlText w:val="%7."/>
        <w:lvlJc w:val="left"/>
        <w:pPr>
          <w:ind w:left="5040" w:hanging="360"/>
        </w:pPr>
      </w:lvl>
    </w:lvlOverride>
    <w:lvlOverride w:ilvl="7">
      <w:lvl w:ilvl="7" w:tplc="BDA4EFFC" w:tentative="1">
        <w:start w:val="1"/>
        <w:numFmt w:val="lowerLetter"/>
        <w:lvlText w:val="%8."/>
        <w:lvlJc w:val="left"/>
        <w:pPr>
          <w:ind w:left="5760" w:hanging="360"/>
        </w:pPr>
      </w:lvl>
    </w:lvlOverride>
    <w:lvlOverride w:ilvl="8">
      <w:lvl w:ilvl="8" w:tplc="4A202132"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F1BA5"/>
    <w:rsid w:val="00000083"/>
    <w:rsid w:val="00001540"/>
    <w:rsid w:val="00001DEB"/>
    <w:rsid w:val="00004A1B"/>
    <w:rsid w:val="00007772"/>
    <w:rsid w:val="00011B97"/>
    <w:rsid w:val="00012531"/>
    <w:rsid w:val="00014F38"/>
    <w:rsid w:val="00022379"/>
    <w:rsid w:val="000232E2"/>
    <w:rsid w:val="00027344"/>
    <w:rsid w:val="000337E6"/>
    <w:rsid w:val="000412EC"/>
    <w:rsid w:val="0005312D"/>
    <w:rsid w:val="00057EB6"/>
    <w:rsid w:val="00063807"/>
    <w:rsid w:val="00065B70"/>
    <w:rsid w:val="00066AB0"/>
    <w:rsid w:val="00066C16"/>
    <w:rsid w:val="000731E6"/>
    <w:rsid w:val="00080C50"/>
    <w:rsid w:val="000824F7"/>
    <w:rsid w:val="0008295C"/>
    <w:rsid w:val="00084D3C"/>
    <w:rsid w:val="00086302"/>
    <w:rsid w:val="0009615B"/>
    <w:rsid w:val="000A0D30"/>
    <w:rsid w:val="000A3AF4"/>
    <w:rsid w:val="000A46C2"/>
    <w:rsid w:val="000B0E6E"/>
    <w:rsid w:val="000B1246"/>
    <w:rsid w:val="000B18AE"/>
    <w:rsid w:val="000B5606"/>
    <w:rsid w:val="000B67B1"/>
    <w:rsid w:val="000C1F15"/>
    <w:rsid w:val="000C3FD6"/>
    <w:rsid w:val="000C42E2"/>
    <w:rsid w:val="000C7644"/>
    <w:rsid w:val="000D34E6"/>
    <w:rsid w:val="000D51FA"/>
    <w:rsid w:val="000E15BA"/>
    <w:rsid w:val="000E21E2"/>
    <w:rsid w:val="000E52D2"/>
    <w:rsid w:val="000E5561"/>
    <w:rsid w:val="000E719D"/>
    <w:rsid w:val="000F0F13"/>
    <w:rsid w:val="000F25D7"/>
    <w:rsid w:val="00100230"/>
    <w:rsid w:val="001104C5"/>
    <w:rsid w:val="00123819"/>
    <w:rsid w:val="00125C81"/>
    <w:rsid w:val="00126BE7"/>
    <w:rsid w:val="001336F8"/>
    <w:rsid w:val="00135926"/>
    <w:rsid w:val="001407C0"/>
    <w:rsid w:val="0014526E"/>
    <w:rsid w:val="001456FC"/>
    <w:rsid w:val="00145E5E"/>
    <w:rsid w:val="00146499"/>
    <w:rsid w:val="00150C03"/>
    <w:rsid w:val="00154DE7"/>
    <w:rsid w:val="00164A19"/>
    <w:rsid w:val="00170776"/>
    <w:rsid w:val="00175BB3"/>
    <w:rsid w:val="00182901"/>
    <w:rsid w:val="00190281"/>
    <w:rsid w:val="001922F7"/>
    <w:rsid w:val="0019403C"/>
    <w:rsid w:val="00196AC5"/>
    <w:rsid w:val="00196C7A"/>
    <w:rsid w:val="001A3C99"/>
    <w:rsid w:val="001A5771"/>
    <w:rsid w:val="001A5810"/>
    <w:rsid w:val="001B48A5"/>
    <w:rsid w:val="001C6A5D"/>
    <w:rsid w:val="001D1A9C"/>
    <w:rsid w:val="001E3157"/>
    <w:rsid w:val="001E5196"/>
    <w:rsid w:val="001E70CA"/>
    <w:rsid w:val="001F3B5F"/>
    <w:rsid w:val="001F51E4"/>
    <w:rsid w:val="001F6E12"/>
    <w:rsid w:val="001F70F3"/>
    <w:rsid w:val="00203A16"/>
    <w:rsid w:val="00206174"/>
    <w:rsid w:val="002079CF"/>
    <w:rsid w:val="00207E96"/>
    <w:rsid w:val="0021095F"/>
    <w:rsid w:val="00216990"/>
    <w:rsid w:val="002214D8"/>
    <w:rsid w:val="00221FF6"/>
    <w:rsid w:val="00232CBE"/>
    <w:rsid w:val="00240D07"/>
    <w:rsid w:val="0024148D"/>
    <w:rsid w:val="00242C69"/>
    <w:rsid w:val="00243B3E"/>
    <w:rsid w:val="00243F7C"/>
    <w:rsid w:val="00250829"/>
    <w:rsid w:val="00250BF4"/>
    <w:rsid w:val="00263400"/>
    <w:rsid w:val="002635BB"/>
    <w:rsid w:val="00264584"/>
    <w:rsid w:val="00264EA2"/>
    <w:rsid w:val="00267306"/>
    <w:rsid w:val="00270DF3"/>
    <w:rsid w:val="00283ADA"/>
    <w:rsid w:val="0028548E"/>
    <w:rsid w:val="00287225"/>
    <w:rsid w:val="00287FA0"/>
    <w:rsid w:val="00290BC9"/>
    <w:rsid w:val="002922F8"/>
    <w:rsid w:val="002A0293"/>
    <w:rsid w:val="002A0FDC"/>
    <w:rsid w:val="002A5F84"/>
    <w:rsid w:val="002A6293"/>
    <w:rsid w:val="002B1808"/>
    <w:rsid w:val="002B26DF"/>
    <w:rsid w:val="002B4DC7"/>
    <w:rsid w:val="002B63DD"/>
    <w:rsid w:val="002D01BB"/>
    <w:rsid w:val="002D7455"/>
    <w:rsid w:val="002E288B"/>
    <w:rsid w:val="002E3AE4"/>
    <w:rsid w:val="002F29E2"/>
    <w:rsid w:val="002F323A"/>
    <w:rsid w:val="002F5FFB"/>
    <w:rsid w:val="002F704B"/>
    <w:rsid w:val="002F7958"/>
    <w:rsid w:val="002F7C33"/>
    <w:rsid w:val="00301F56"/>
    <w:rsid w:val="003152F1"/>
    <w:rsid w:val="00320DDF"/>
    <w:rsid w:val="0032196E"/>
    <w:rsid w:val="00327A2F"/>
    <w:rsid w:val="00330E89"/>
    <w:rsid w:val="00331CEC"/>
    <w:rsid w:val="003323F1"/>
    <w:rsid w:val="00336B51"/>
    <w:rsid w:val="00337632"/>
    <w:rsid w:val="003420AC"/>
    <w:rsid w:val="00344602"/>
    <w:rsid w:val="00354A55"/>
    <w:rsid w:val="00356C24"/>
    <w:rsid w:val="003617F1"/>
    <w:rsid w:val="0036300C"/>
    <w:rsid w:val="0037169B"/>
    <w:rsid w:val="0037293D"/>
    <w:rsid w:val="00374335"/>
    <w:rsid w:val="00376B5E"/>
    <w:rsid w:val="0038222C"/>
    <w:rsid w:val="0038314C"/>
    <w:rsid w:val="00383529"/>
    <w:rsid w:val="00384A7B"/>
    <w:rsid w:val="00384BF4"/>
    <w:rsid w:val="00384E0D"/>
    <w:rsid w:val="003854F8"/>
    <w:rsid w:val="0039080C"/>
    <w:rsid w:val="00393FB1"/>
    <w:rsid w:val="003941F5"/>
    <w:rsid w:val="00394773"/>
    <w:rsid w:val="00394A94"/>
    <w:rsid w:val="0039564B"/>
    <w:rsid w:val="00397C91"/>
    <w:rsid w:val="003A15D4"/>
    <w:rsid w:val="003A3CA9"/>
    <w:rsid w:val="003A43B6"/>
    <w:rsid w:val="003B3E96"/>
    <w:rsid w:val="003B4904"/>
    <w:rsid w:val="003B4D16"/>
    <w:rsid w:val="003B51B0"/>
    <w:rsid w:val="003B5DC8"/>
    <w:rsid w:val="003C1B18"/>
    <w:rsid w:val="003C4B3A"/>
    <w:rsid w:val="003D031B"/>
    <w:rsid w:val="003D0EAB"/>
    <w:rsid w:val="003D1E28"/>
    <w:rsid w:val="003D344B"/>
    <w:rsid w:val="003D6F8C"/>
    <w:rsid w:val="003D7ED0"/>
    <w:rsid w:val="003E07BC"/>
    <w:rsid w:val="003E5D20"/>
    <w:rsid w:val="003F2EF0"/>
    <w:rsid w:val="00406682"/>
    <w:rsid w:val="00414F5C"/>
    <w:rsid w:val="00417A47"/>
    <w:rsid w:val="00421CDC"/>
    <w:rsid w:val="004238B7"/>
    <w:rsid w:val="004240E5"/>
    <w:rsid w:val="00426C9C"/>
    <w:rsid w:val="00426E8D"/>
    <w:rsid w:val="004379A0"/>
    <w:rsid w:val="00440381"/>
    <w:rsid w:val="004536A8"/>
    <w:rsid w:val="00453E5B"/>
    <w:rsid w:val="00454BD2"/>
    <w:rsid w:val="0045750F"/>
    <w:rsid w:val="0046026D"/>
    <w:rsid w:val="00461316"/>
    <w:rsid w:val="0046335B"/>
    <w:rsid w:val="00464309"/>
    <w:rsid w:val="00464666"/>
    <w:rsid w:val="00465FC1"/>
    <w:rsid w:val="00466380"/>
    <w:rsid w:val="00467D12"/>
    <w:rsid w:val="00470ACB"/>
    <w:rsid w:val="00482553"/>
    <w:rsid w:val="004973AB"/>
    <w:rsid w:val="004A43DF"/>
    <w:rsid w:val="004A5E35"/>
    <w:rsid w:val="004B4162"/>
    <w:rsid w:val="004B59C0"/>
    <w:rsid w:val="004B7CF9"/>
    <w:rsid w:val="004C02AD"/>
    <w:rsid w:val="004C524D"/>
    <w:rsid w:val="004D3E07"/>
    <w:rsid w:val="004D467F"/>
    <w:rsid w:val="004E029E"/>
    <w:rsid w:val="004E0E05"/>
    <w:rsid w:val="004E51AF"/>
    <w:rsid w:val="004E7489"/>
    <w:rsid w:val="004F3EF3"/>
    <w:rsid w:val="004F6772"/>
    <w:rsid w:val="005001BF"/>
    <w:rsid w:val="005008EF"/>
    <w:rsid w:val="00503E19"/>
    <w:rsid w:val="00505586"/>
    <w:rsid w:val="005140E0"/>
    <w:rsid w:val="0051626B"/>
    <w:rsid w:val="00516743"/>
    <w:rsid w:val="00517EF6"/>
    <w:rsid w:val="005203C5"/>
    <w:rsid w:val="00520D90"/>
    <w:rsid w:val="00521050"/>
    <w:rsid w:val="00530373"/>
    <w:rsid w:val="00534DBB"/>
    <w:rsid w:val="005362A3"/>
    <w:rsid w:val="00536887"/>
    <w:rsid w:val="00544F10"/>
    <w:rsid w:val="005458AC"/>
    <w:rsid w:val="0054667F"/>
    <w:rsid w:val="0055279B"/>
    <w:rsid w:val="005540C9"/>
    <w:rsid w:val="00560B3F"/>
    <w:rsid w:val="00562AA5"/>
    <w:rsid w:val="005642B4"/>
    <w:rsid w:val="00565081"/>
    <w:rsid w:val="00570562"/>
    <w:rsid w:val="0057149F"/>
    <w:rsid w:val="00571CF6"/>
    <w:rsid w:val="00573BBE"/>
    <w:rsid w:val="00575780"/>
    <w:rsid w:val="00576873"/>
    <w:rsid w:val="00586F2A"/>
    <w:rsid w:val="005879CD"/>
    <w:rsid w:val="0059402C"/>
    <w:rsid w:val="0059600A"/>
    <w:rsid w:val="00597A25"/>
    <w:rsid w:val="00597C29"/>
    <w:rsid w:val="005A09D4"/>
    <w:rsid w:val="005A1602"/>
    <w:rsid w:val="005A278C"/>
    <w:rsid w:val="005A302C"/>
    <w:rsid w:val="005A5D88"/>
    <w:rsid w:val="005C08E1"/>
    <w:rsid w:val="005C2027"/>
    <w:rsid w:val="005C2231"/>
    <w:rsid w:val="005C3599"/>
    <w:rsid w:val="005C4450"/>
    <w:rsid w:val="005C461C"/>
    <w:rsid w:val="005D2C3A"/>
    <w:rsid w:val="005D4BB9"/>
    <w:rsid w:val="005D5198"/>
    <w:rsid w:val="005D6D41"/>
    <w:rsid w:val="005E0E71"/>
    <w:rsid w:val="005E1D16"/>
    <w:rsid w:val="005E5751"/>
    <w:rsid w:val="005E6F23"/>
    <w:rsid w:val="005F1BA5"/>
    <w:rsid w:val="005F24D0"/>
    <w:rsid w:val="005F62B2"/>
    <w:rsid w:val="005F634D"/>
    <w:rsid w:val="006041A8"/>
    <w:rsid w:val="006104C0"/>
    <w:rsid w:val="0061118C"/>
    <w:rsid w:val="00614A66"/>
    <w:rsid w:val="0061729B"/>
    <w:rsid w:val="0062456D"/>
    <w:rsid w:val="00626264"/>
    <w:rsid w:val="00626907"/>
    <w:rsid w:val="00627E52"/>
    <w:rsid w:val="00631713"/>
    <w:rsid w:val="00631969"/>
    <w:rsid w:val="006330B5"/>
    <w:rsid w:val="006355DB"/>
    <w:rsid w:val="006366ED"/>
    <w:rsid w:val="00636CBC"/>
    <w:rsid w:val="006412E1"/>
    <w:rsid w:val="006413E3"/>
    <w:rsid w:val="0064186C"/>
    <w:rsid w:val="00644165"/>
    <w:rsid w:val="006456C3"/>
    <w:rsid w:val="006535A2"/>
    <w:rsid w:val="0065371B"/>
    <w:rsid w:val="00657309"/>
    <w:rsid w:val="006573F6"/>
    <w:rsid w:val="00665911"/>
    <w:rsid w:val="00666F21"/>
    <w:rsid w:val="00670257"/>
    <w:rsid w:val="00682051"/>
    <w:rsid w:val="00682249"/>
    <w:rsid w:val="00682919"/>
    <w:rsid w:val="006850E6"/>
    <w:rsid w:val="00685CBE"/>
    <w:rsid w:val="00692178"/>
    <w:rsid w:val="00694B26"/>
    <w:rsid w:val="00695AEB"/>
    <w:rsid w:val="00697D2D"/>
    <w:rsid w:val="006A38D5"/>
    <w:rsid w:val="006A6F3B"/>
    <w:rsid w:val="006B17BA"/>
    <w:rsid w:val="006B51E9"/>
    <w:rsid w:val="006B5D93"/>
    <w:rsid w:val="006C56CE"/>
    <w:rsid w:val="006D0DE4"/>
    <w:rsid w:val="006D2273"/>
    <w:rsid w:val="006D465F"/>
    <w:rsid w:val="006E1514"/>
    <w:rsid w:val="006E329F"/>
    <w:rsid w:val="006E395D"/>
    <w:rsid w:val="006F1DD0"/>
    <w:rsid w:val="006F4F38"/>
    <w:rsid w:val="006F5267"/>
    <w:rsid w:val="00717EE7"/>
    <w:rsid w:val="00722A4C"/>
    <w:rsid w:val="00722A7B"/>
    <w:rsid w:val="00723CEE"/>
    <w:rsid w:val="00725592"/>
    <w:rsid w:val="007273F5"/>
    <w:rsid w:val="00730A08"/>
    <w:rsid w:val="00731098"/>
    <w:rsid w:val="00740111"/>
    <w:rsid w:val="00751325"/>
    <w:rsid w:val="00753D82"/>
    <w:rsid w:val="007540CF"/>
    <w:rsid w:val="007543E0"/>
    <w:rsid w:val="00754446"/>
    <w:rsid w:val="00756767"/>
    <w:rsid w:val="00760839"/>
    <w:rsid w:val="00762F22"/>
    <w:rsid w:val="0076305F"/>
    <w:rsid w:val="0076365C"/>
    <w:rsid w:val="00764138"/>
    <w:rsid w:val="0076469B"/>
    <w:rsid w:val="00766EE7"/>
    <w:rsid w:val="00767FFB"/>
    <w:rsid w:val="00771143"/>
    <w:rsid w:val="00774063"/>
    <w:rsid w:val="00774427"/>
    <w:rsid w:val="00794B97"/>
    <w:rsid w:val="00795DCC"/>
    <w:rsid w:val="0079794E"/>
    <w:rsid w:val="007A0D63"/>
    <w:rsid w:val="007A68F3"/>
    <w:rsid w:val="007A716A"/>
    <w:rsid w:val="007B369F"/>
    <w:rsid w:val="007B40F5"/>
    <w:rsid w:val="007B510C"/>
    <w:rsid w:val="007B516C"/>
    <w:rsid w:val="007B5A10"/>
    <w:rsid w:val="007B5E0E"/>
    <w:rsid w:val="007C4739"/>
    <w:rsid w:val="007C4E0B"/>
    <w:rsid w:val="007C5175"/>
    <w:rsid w:val="007C5F95"/>
    <w:rsid w:val="007D10EF"/>
    <w:rsid w:val="007D6885"/>
    <w:rsid w:val="007E1A66"/>
    <w:rsid w:val="007E3D73"/>
    <w:rsid w:val="007F2F77"/>
    <w:rsid w:val="008048AA"/>
    <w:rsid w:val="0080677D"/>
    <w:rsid w:val="00807F51"/>
    <w:rsid w:val="00811120"/>
    <w:rsid w:val="00813A00"/>
    <w:rsid w:val="0081723E"/>
    <w:rsid w:val="00822B8F"/>
    <w:rsid w:val="008351A4"/>
    <w:rsid w:val="0083713B"/>
    <w:rsid w:val="00840B5D"/>
    <w:rsid w:val="008423BC"/>
    <w:rsid w:val="00844393"/>
    <w:rsid w:val="008471DF"/>
    <w:rsid w:val="00847C33"/>
    <w:rsid w:val="00847FCB"/>
    <w:rsid w:val="0085123F"/>
    <w:rsid w:val="008513C3"/>
    <w:rsid w:val="00855BC8"/>
    <w:rsid w:val="00857FCC"/>
    <w:rsid w:val="00860902"/>
    <w:rsid w:val="00862642"/>
    <w:rsid w:val="008652B5"/>
    <w:rsid w:val="00870DBA"/>
    <w:rsid w:val="00876682"/>
    <w:rsid w:val="008778C1"/>
    <w:rsid w:val="0088572B"/>
    <w:rsid w:val="00891118"/>
    <w:rsid w:val="0089197E"/>
    <w:rsid w:val="00891EAE"/>
    <w:rsid w:val="0089282B"/>
    <w:rsid w:val="008A34C9"/>
    <w:rsid w:val="008A3D7F"/>
    <w:rsid w:val="008A6760"/>
    <w:rsid w:val="008A6972"/>
    <w:rsid w:val="008B4137"/>
    <w:rsid w:val="008B554F"/>
    <w:rsid w:val="008C172B"/>
    <w:rsid w:val="008C19BF"/>
    <w:rsid w:val="008C4C6F"/>
    <w:rsid w:val="008C5583"/>
    <w:rsid w:val="008C6834"/>
    <w:rsid w:val="008C7475"/>
    <w:rsid w:val="008D3847"/>
    <w:rsid w:val="008D59F7"/>
    <w:rsid w:val="008E0B3B"/>
    <w:rsid w:val="008E39A6"/>
    <w:rsid w:val="008E4672"/>
    <w:rsid w:val="008E7025"/>
    <w:rsid w:val="008E7D81"/>
    <w:rsid w:val="008F0FFE"/>
    <w:rsid w:val="008F4CC7"/>
    <w:rsid w:val="008F66B9"/>
    <w:rsid w:val="00901BFC"/>
    <w:rsid w:val="00902D82"/>
    <w:rsid w:val="009040C6"/>
    <w:rsid w:val="009044F6"/>
    <w:rsid w:val="009101C9"/>
    <w:rsid w:val="00910D8E"/>
    <w:rsid w:val="00915D43"/>
    <w:rsid w:val="00926832"/>
    <w:rsid w:val="00930003"/>
    <w:rsid w:val="009310A2"/>
    <w:rsid w:val="00932D21"/>
    <w:rsid w:val="0093472F"/>
    <w:rsid w:val="00937465"/>
    <w:rsid w:val="00937747"/>
    <w:rsid w:val="00945851"/>
    <w:rsid w:val="009503FA"/>
    <w:rsid w:val="00963F89"/>
    <w:rsid w:val="009673C8"/>
    <w:rsid w:val="00967FFC"/>
    <w:rsid w:val="0097755B"/>
    <w:rsid w:val="00977653"/>
    <w:rsid w:val="00977D0E"/>
    <w:rsid w:val="00993824"/>
    <w:rsid w:val="009A04F2"/>
    <w:rsid w:val="009A2F6C"/>
    <w:rsid w:val="009A3838"/>
    <w:rsid w:val="009A7EC6"/>
    <w:rsid w:val="009B6460"/>
    <w:rsid w:val="009C0BF3"/>
    <w:rsid w:val="009C4190"/>
    <w:rsid w:val="009C4707"/>
    <w:rsid w:val="009C5A68"/>
    <w:rsid w:val="009D1638"/>
    <w:rsid w:val="009D335C"/>
    <w:rsid w:val="009D3544"/>
    <w:rsid w:val="009D6805"/>
    <w:rsid w:val="009D7EF8"/>
    <w:rsid w:val="009E0194"/>
    <w:rsid w:val="009E11FC"/>
    <w:rsid w:val="009E1F63"/>
    <w:rsid w:val="009E3605"/>
    <w:rsid w:val="009E5F80"/>
    <w:rsid w:val="009E7A33"/>
    <w:rsid w:val="009E7BB9"/>
    <w:rsid w:val="009F1B43"/>
    <w:rsid w:val="009F1E56"/>
    <w:rsid w:val="00A05FFB"/>
    <w:rsid w:val="00A1314E"/>
    <w:rsid w:val="00A133CB"/>
    <w:rsid w:val="00A14EB5"/>
    <w:rsid w:val="00A23A3D"/>
    <w:rsid w:val="00A25AFF"/>
    <w:rsid w:val="00A3069A"/>
    <w:rsid w:val="00A37255"/>
    <w:rsid w:val="00A46C57"/>
    <w:rsid w:val="00A47E10"/>
    <w:rsid w:val="00A506B4"/>
    <w:rsid w:val="00A50F67"/>
    <w:rsid w:val="00A55E49"/>
    <w:rsid w:val="00A57257"/>
    <w:rsid w:val="00A57EF7"/>
    <w:rsid w:val="00A6568D"/>
    <w:rsid w:val="00A65719"/>
    <w:rsid w:val="00A66A84"/>
    <w:rsid w:val="00A707B3"/>
    <w:rsid w:val="00A736D5"/>
    <w:rsid w:val="00A754C3"/>
    <w:rsid w:val="00A76B46"/>
    <w:rsid w:val="00A81A14"/>
    <w:rsid w:val="00A853C4"/>
    <w:rsid w:val="00A86872"/>
    <w:rsid w:val="00A873D7"/>
    <w:rsid w:val="00A9258B"/>
    <w:rsid w:val="00A976FF"/>
    <w:rsid w:val="00AA00CF"/>
    <w:rsid w:val="00AA2423"/>
    <w:rsid w:val="00AA2FE3"/>
    <w:rsid w:val="00AA6D94"/>
    <w:rsid w:val="00AB07B6"/>
    <w:rsid w:val="00AB13A8"/>
    <w:rsid w:val="00AB1CAC"/>
    <w:rsid w:val="00AB1FAC"/>
    <w:rsid w:val="00AB2B81"/>
    <w:rsid w:val="00AB3ED7"/>
    <w:rsid w:val="00AB73CE"/>
    <w:rsid w:val="00AC0689"/>
    <w:rsid w:val="00AC0E09"/>
    <w:rsid w:val="00AC50ED"/>
    <w:rsid w:val="00AD1CD0"/>
    <w:rsid w:val="00AD1F37"/>
    <w:rsid w:val="00AD5C00"/>
    <w:rsid w:val="00AD7394"/>
    <w:rsid w:val="00AE0461"/>
    <w:rsid w:val="00AF4070"/>
    <w:rsid w:val="00AF5F8D"/>
    <w:rsid w:val="00B0090C"/>
    <w:rsid w:val="00B0227D"/>
    <w:rsid w:val="00B03C87"/>
    <w:rsid w:val="00B05B69"/>
    <w:rsid w:val="00B12B0E"/>
    <w:rsid w:val="00B14053"/>
    <w:rsid w:val="00B16DB8"/>
    <w:rsid w:val="00B17A4B"/>
    <w:rsid w:val="00B21D65"/>
    <w:rsid w:val="00B268A8"/>
    <w:rsid w:val="00B322A1"/>
    <w:rsid w:val="00B34FB1"/>
    <w:rsid w:val="00B4399B"/>
    <w:rsid w:val="00B44CE5"/>
    <w:rsid w:val="00B47B8E"/>
    <w:rsid w:val="00B60052"/>
    <w:rsid w:val="00B6454F"/>
    <w:rsid w:val="00B653B5"/>
    <w:rsid w:val="00B66770"/>
    <w:rsid w:val="00B7213C"/>
    <w:rsid w:val="00B80208"/>
    <w:rsid w:val="00B82F49"/>
    <w:rsid w:val="00B8516B"/>
    <w:rsid w:val="00B91990"/>
    <w:rsid w:val="00B92BA4"/>
    <w:rsid w:val="00BA0F9D"/>
    <w:rsid w:val="00BA294E"/>
    <w:rsid w:val="00BA360C"/>
    <w:rsid w:val="00BA5D51"/>
    <w:rsid w:val="00BB3525"/>
    <w:rsid w:val="00BB5896"/>
    <w:rsid w:val="00BC0533"/>
    <w:rsid w:val="00BC1FC5"/>
    <w:rsid w:val="00BC5B8E"/>
    <w:rsid w:val="00BD157A"/>
    <w:rsid w:val="00BD1BB3"/>
    <w:rsid w:val="00BD255A"/>
    <w:rsid w:val="00BD31AA"/>
    <w:rsid w:val="00BD3610"/>
    <w:rsid w:val="00BD56BE"/>
    <w:rsid w:val="00BE0711"/>
    <w:rsid w:val="00BE139F"/>
    <w:rsid w:val="00BF57BC"/>
    <w:rsid w:val="00C007A4"/>
    <w:rsid w:val="00C04786"/>
    <w:rsid w:val="00C05969"/>
    <w:rsid w:val="00C1267A"/>
    <w:rsid w:val="00C17542"/>
    <w:rsid w:val="00C17939"/>
    <w:rsid w:val="00C211ED"/>
    <w:rsid w:val="00C21541"/>
    <w:rsid w:val="00C25110"/>
    <w:rsid w:val="00C27826"/>
    <w:rsid w:val="00C41E0D"/>
    <w:rsid w:val="00C463EE"/>
    <w:rsid w:val="00C55943"/>
    <w:rsid w:val="00C65161"/>
    <w:rsid w:val="00C65B88"/>
    <w:rsid w:val="00C717C3"/>
    <w:rsid w:val="00C7229C"/>
    <w:rsid w:val="00C73186"/>
    <w:rsid w:val="00C774A8"/>
    <w:rsid w:val="00C82A55"/>
    <w:rsid w:val="00C86CDB"/>
    <w:rsid w:val="00C876BC"/>
    <w:rsid w:val="00C92A36"/>
    <w:rsid w:val="00C92BA0"/>
    <w:rsid w:val="00C95BA0"/>
    <w:rsid w:val="00C96ECD"/>
    <w:rsid w:val="00C97F8A"/>
    <w:rsid w:val="00CA0D08"/>
    <w:rsid w:val="00CA298C"/>
    <w:rsid w:val="00CA3223"/>
    <w:rsid w:val="00CB503F"/>
    <w:rsid w:val="00CB6E46"/>
    <w:rsid w:val="00CC020F"/>
    <w:rsid w:val="00CC033C"/>
    <w:rsid w:val="00CD04CC"/>
    <w:rsid w:val="00CD20B1"/>
    <w:rsid w:val="00CD4A11"/>
    <w:rsid w:val="00CD4B9D"/>
    <w:rsid w:val="00CE04D7"/>
    <w:rsid w:val="00CE1030"/>
    <w:rsid w:val="00CE4319"/>
    <w:rsid w:val="00CF245B"/>
    <w:rsid w:val="00CF4371"/>
    <w:rsid w:val="00CF6E68"/>
    <w:rsid w:val="00D070F1"/>
    <w:rsid w:val="00D118DF"/>
    <w:rsid w:val="00D144A8"/>
    <w:rsid w:val="00D20722"/>
    <w:rsid w:val="00D20D2B"/>
    <w:rsid w:val="00D2180B"/>
    <w:rsid w:val="00D27257"/>
    <w:rsid w:val="00D315AA"/>
    <w:rsid w:val="00D31F69"/>
    <w:rsid w:val="00D328BF"/>
    <w:rsid w:val="00D36853"/>
    <w:rsid w:val="00D4093A"/>
    <w:rsid w:val="00D45441"/>
    <w:rsid w:val="00D51AAD"/>
    <w:rsid w:val="00D5487E"/>
    <w:rsid w:val="00D6157B"/>
    <w:rsid w:val="00D63BCC"/>
    <w:rsid w:val="00D65152"/>
    <w:rsid w:val="00D66474"/>
    <w:rsid w:val="00D76E8F"/>
    <w:rsid w:val="00D8035C"/>
    <w:rsid w:val="00D8045C"/>
    <w:rsid w:val="00D81ED4"/>
    <w:rsid w:val="00D850AA"/>
    <w:rsid w:val="00D86BCE"/>
    <w:rsid w:val="00D90C70"/>
    <w:rsid w:val="00D926D7"/>
    <w:rsid w:val="00D96844"/>
    <w:rsid w:val="00D973D5"/>
    <w:rsid w:val="00D974E9"/>
    <w:rsid w:val="00DA1F8C"/>
    <w:rsid w:val="00DA41EB"/>
    <w:rsid w:val="00DA5F0D"/>
    <w:rsid w:val="00DB05F0"/>
    <w:rsid w:val="00DB0C2E"/>
    <w:rsid w:val="00DB0F7D"/>
    <w:rsid w:val="00DB17DD"/>
    <w:rsid w:val="00DB61A0"/>
    <w:rsid w:val="00DB6F68"/>
    <w:rsid w:val="00DD2C05"/>
    <w:rsid w:val="00DE100C"/>
    <w:rsid w:val="00DE4553"/>
    <w:rsid w:val="00DF20E3"/>
    <w:rsid w:val="00DF6D8D"/>
    <w:rsid w:val="00E041C7"/>
    <w:rsid w:val="00E11BBB"/>
    <w:rsid w:val="00E12E02"/>
    <w:rsid w:val="00E1637F"/>
    <w:rsid w:val="00E17BAA"/>
    <w:rsid w:val="00E25461"/>
    <w:rsid w:val="00E33495"/>
    <w:rsid w:val="00E33BF6"/>
    <w:rsid w:val="00E33DBD"/>
    <w:rsid w:val="00E37BF7"/>
    <w:rsid w:val="00E40A36"/>
    <w:rsid w:val="00E419EC"/>
    <w:rsid w:val="00E46EF4"/>
    <w:rsid w:val="00E513AB"/>
    <w:rsid w:val="00E5372F"/>
    <w:rsid w:val="00E5539C"/>
    <w:rsid w:val="00E5608B"/>
    <w:rsid w:val="00E62B3A"/>
    <w:rsid w:val="00E65CBC"/>
    <w:rsid w:val="00E67BA6"/>
    <w:rsid w:val="00E7161C"/>
    <w:rsid w:val="00E74E70"/>
    <w:rsid w:val="00E7712B"/>
    <w:rsid w:val="00E77918"/>
    <w:rsid w:val="00E84E2A"/>
    <w:rsid w:val="00E94C13"/>
    <w:rsid w:val="00EA364C"/>
    <w:rsid w:val="00EB7B5E"/>
    <w:rsid w:val="00ED15CA"/>
    <w:rsid w:val="00ED3188"/>
    <w:rsid w:val="00EE2A43"/>
    <w:rsid w:val="00EE50F9"/>
    <w:rsid w:val="00EE6109"/>
    <w:rsid w:val="00EE6CC8"/>
    <w:rsid w:val="00EE7B09"/>
    <w:rsid w:val="00EF550D"/>
    <w:rsid w:val="00EF7970"/>
    <w:rsid w:val="00F01B65"/>
    <w:rsid w:val="00F06BB2"/>
    <w:rsid w:val="00F073D5"/>
    <w:rsid w:val="00F12593"/>
    <w:rsid w:val="00F12874"/>
    <w:rsid w:val="00F12A21"/>
    <w:rsid w:val="00F135A8"/>
    <w:rsid w:val="00F1437A"/>
    <w:rsid w:val="00F27EED"/>
    <w:rsid w:val="00F33763"/>
    <w:rsid w:val="00F35664"/>
    <w:rsid w:val="00F529CE"/>
    <w:rsid w:val="00F60703"/>
    <w:rsid w:val="00F615D6"/>
    <w:rsid w:val="00F621F5"/>
    <w:rsid w:val="00F63539"/>
    <w:rsid w:val="00F7184A"/>
    <w:rsid w:val="00F72968"/>
    <w:rsid w:val="00F74EE0"/>
    <w:rsid w:val="00F80A67"/>
    <w:rsid w:val="00F84A69"/>
    <w:rsid w:val="00F948A5"/>
    <w:rsid w:val="00F97B91"/>
    <w:rsid w:val="00FA1B27"/>
    <w:rsid w:val="00FA30EC"/>
    <w:rsid w:val="00FA373F"/>
    <w:rsid w:val="00FA4097"/>
    <w:rsid w:val="00FB1833"/>
    <w:rsid w:val="00FB51AB"/>
    <w:rsid w:val="00FC31CB"/>
    <w:rsid w:val="00FC3313"/>
    <w:rsid w:val="00FD1CA6"/>
    <w:rsid w:val="00FD450D"/>
    <w:rsid w:val="00FD568E"/>
    <w:rsid w:val="00FD7E78"/>
    <w:rsid w:val="00FE0A48"/>
    <w:rsid w:val="00FE17B0"/>
    <w:rsid w:val="00FE2134"/>
    <w:rsid w:val="00FE5143"/>
    <w:rsid w:val="00FE59EE"/>
    <w:rsid w:val="00FF008D"/>
    <w:rsid w:val="00FF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94624"/>
  <w15:docId w15:val="{57030082-AD61-42B4-A8FF-76B16DAD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TOCHeading">
    <w:name w:val="TOC Heading"/>
    <w:basedOn w:val="Heading1"/>
    <w:next w:val="Normal"/>
    <w:uiPriority w:val="39"/>
    <w:unhideWhenUsed/>
    <w:qFormat/>
    <w:rsid w:val="008E39A6"/>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character" w:styleId="PlaceholderText">
    <w:name w:val="Placeholder Text"/>
    <w:basedOn w:val="DefaultParagraphFont"/>
    <w:uiPriority w:val="99"/>
    <w:semiHidden/>
    <w:rsid w:val="00243F7C"/>
    <w:rPr>
      <w:color w:val="808080"/>
    </w:rPr>
  </w:style>
  <w:style w:type="character" w:styleId="UnresolvedMention">
    <w:name w:val="Unresolved Mention"/>
    <w:basedOn w:val="DefaultParagraphFont"/>
    <w:uiPriority w:val="99"/>
    <w:semiHidden/>
    <w:unhideWhenUsed/>
    <w:rsid w:val="00482553"/>
    <w:rPr>
      <w:color w:val="605E5C"/>
      <w:shd w:val="clear" w:color="auto" w:fill="E1DFDD"/>
    </w:rPr>
  </w:style>
  <w:style w:type="character" w:styleId="FollowedHyperlink">
    <w:name w:val="FollowedHyperlink"/>
    <w:basedOn w:val="DefaultParagraphFont"/>
    <w:uiPriority w:val="99"/>
    <w:semiHidden/>
    <w:unhideWhenUsed/>
    <w:rsid w:val="00DF20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0495">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132207564">
      <w:bodyDiv w:val="1"/>
      <w:marLeft w:val="0"/>
      <w:marRight w:val="0"/>
      <w:marTop w:val="0"/>
      <w:marBottom w:val="0"/>
      <w:divBdr>
        <w:top w:val="none" w:sz="0" w:space="0" w:color="auto"/>
        <w:left w:val="none" w:sz="0" w:space="0" w:color="auto"/>
        <w:bottom w:val="none" w:sz="0" w:space="0" w:color="auto"/>
        <w:right w:val="none" w:sz="0" w:space="0" w:color="auto"/>
      </w:divBdr>
    </w:div>
    <w:div w:id="1156606834">
      <w:bodyDiv w:val="1"/>
      <w:marLeft w:val="0"/>
      <w:marRight w:val="0"/>
      <w:marTop w:val="0"/>
      <w:marBottom w:val="0"/>
      <w:divBdr>
        <w:top w:val="none" w:sz="0" w:space="0" w:color="auto"/>
        <w:left w:val="none" w:sz="0" w:space="0" w:color="auto"/>
        <w:bottom w:val="none" w:sz="0" w:space="0" w:color="auto"/>
        <w:right w:val="none" w:sz="0" w:space="0" w:color="auto"/>
      </w:divBdr>
    </w:div>
    <w:div w:id="1393775706">
      <w:bodyDiv w:val="1"/>
      <w:marLeft w:val="0"/>
      <w:marRight w:val="0"/>
      <w:marTop w:val="0"/>
      <w:marBottom w:val="0"/>
      <w:divBdr>
        <w:top w:val="none" w:sz="0" w:space="0" w:color="auto"/>
        <w:left w:val="none" w:sz="0" w:space="0" w:color="auto"/>
        <w:bottom w:val="none" w:sz="0" w:space="0" w:color="auto"/>
        <w:right w:val="none" w:sz="0" w:space="0" w:color="auto"/>
      </w:divBdr>
    </w:div>
    <w:div w:id="1404833830">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eithschwarz.com/interesting/code/edmonds-match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an\Desktop\DIplomski\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Template>
  <TotalTime>3129</TotalTime>
  <Pages>34</Pages>
  <Words>8300</Words>
  <Characters>47313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55502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Nemanja Mehovic</dc:creator>
  <cp:lastModifiedBy>Nemanja Mehovic</cp:lastModifiedBy>
  <cp:revision>169</cp:revision>
  <cp:lastPrinted>2010-03-22T09:00:00Z</cp:lastPrinted>
  <dcterms:created xsi:type="dcterms:W3CDTF">2022-09-15T19:24:00Z</dcterms:created>
  <dcterms:modified xsi:type="dcterms:W3CDTF">2022-09-22T21:32:00Z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